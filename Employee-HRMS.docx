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E21646" w:rsidR="001273C1" w:rsidP="00A21C50" w:rsidRDefault="001273C1" w14:paraId="4F2BD43A" w14:textId="59368A4C">
      <w:pPr>
        <w:spacing w:before="0" w:after="0" w:line="240" w:lineRule="auto"/>
      </w:pPr>
    </w:p>
    <w:p w:rsidRPr="00E21646" w:rsidR="0089777F" w:rsidP="00A21C50" w:rsidRDefault="00E0401F" w14:paraId="55FEEBB8" w14:textId="77777777">
      <w:pPr>
        <w:spacing w:before="0" w:after="0" w:line="240" w:lineRule="auto"/>
      </w:pPr>
      <w:r w:rsidRPr="00E2164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:rsidR="00EE524F" w:rsidP="0053053B" w:rsidRDefault="0053053B" w14:paraId="16952D6A" w14:textId="69ED6B5B">
                                <w:pPr>
                                  <w:pStyle w:val="Title"/>
                                </w:pPr>
                                <w:r>
                                  <w:t xml:space="preserve">              HRMS </w:t>
                                </w:r>
                              </w:p>
                              <w:p w:rsidR="00EE524F" w:rsidP="00EE524F" w:rsidRDefault="00000000" w14:paraId="73FBE610" w14:textId="77777777"/>
                            </w:sdtContent>
                          </w:sdt>
                          <w:p w:rsidR="00EE524F" w:rsidP="00EE524F" w:rsidRDefault="00EE524F" w14:paraId="056157CC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alt="&quot;&quot;" o:spid="_x0000_s1026" fillcolor="#4472c4 [3204]" stroked="f" strokeweight="1pt" w14:anchorId="525357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:rsidR="00EE524F" w:rsidP="0053053B" w:rsidRDefault="0053053B" w14:paraId="16952D6A" w14:textId="69ED6B5B">
                          <w:pPr>
                            <w:pStyle w:val="Title"/>
                          </w:pPr>
                          <w:r>
                            <w:t xml:space="preserve">              HRMS </w:t>
                          </w:r>
                        </w:p>
                        <w:p w:rsidR="00EE524F" w:rsidP="00EE524F" w:rsidRDefault="00000000" w14:paraId="73FBE610" w14:textId="77777777"/>
                      </w:sdtContent>
                    </w:sdt>
                    <w:p w:rsidR="00EE524F" w:rsidP="00EE524F" w:rsidRDefault="00EE524F" w14:paraId="056157CC" w14:textId="77777777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Pr="00E21646" w:rsidR="001273C1" w:rsidP="00A21C50" w:rsidRDefault="002C2A52" w14:paraId="275C85F5" w14:textId="7E2508A5">
      <w:pPr>
        <w:pStyle w:val="Subtitle"/>
        <w:spacing w:before="0" w:after="0"/>
        <w:rPr>
          <w:color w:val="auto"/>
        </w:rPr>
      </w:pPr>
      <w:r w:rsidRPr="00E21646">
        <w:rPr>
          <w:color w:val="auto"/>
        </w:rPr>
        <w:t>To be developed</w:t>
      </w:r>
    </w:p>
    <w:p w:rsidRPr="00E21646" w:rsidR="00A21C50" w:rsidP="00A21C50" w:rsidRDefault="00A21C50" w14:paraId="2D27A480" w14:textId="77777777">
      <w:pPr>
        <w:spacing w:before="0" w:after="0" w:line="240" w:lineRule="auto"/>
        <w:rPr>
          <w:b/>
          <w:bCs/>
        </w:rPr>
      </w:pPr>
    </w:p>
    <w:p w:rsidRPr="00E21646" w:rsidR="00A21C50" w:rsidP="00A21C50" w:rsidRDefault="00A21C50" w14:paraId="491B1E8E" w14:textId="77777777">
      <w:pPr>
        <w:spacing w:before="0" w:after="0" w:line="240" w:lineRule="auto"/>
        <w:rPr>
          <w:b/>
          <w:bCs/>
        </w:rPr>
      </w:pPr>
    </w:p>
    <w:p w:rsidRPr="00E21646" w:rsidR="00A21C50" w:rsidP="00A21C50" w:rsidRDefault="00A21C50" w14:paraId="56B6DCCD" w14:textId="77777777">
      <w:pPr>
        <w:spacing w:before="0" w:after="0" w:line="240" w:lineRule="auto"/>
        <w:rPr>
          <w:b/>
          <w:bCs/>
        </w:rPr>
      </w:pPr>
    </w:p>
    <w:p w:rsidRPr="00E21646" w:rsidR="00A21C50" w:rsidP="00A21C50" w:rsidRDefault="00A21C50" w14:paraId="2C7D8A64" w14:textId="77777777">
      <w:pPr>
        <w:spacing w:before="0" w:after="0" w:line="240" w:lineRule="auto"/>
        <w:rPr>
          <w:b/>
          <w:bCs/>
        </w:rPr>
      </w:pPr>
    </w:p>
    <w:p w:rsidRPr="00E21646" w:rsidR="00A21C50" w:rsidP="00A21C50" w:rsidRDefault="00A21C50" w14:paraId="7FCC9FEA" w14:textId="4041844E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--------------------------Overview-----------------------------------------------------</w:t>
      </w:r>
    </w:p>
    <w:p w:rsidRPr="00E21646" w:rsidR="00A21C50" w:rsidP="00A21C50" w:rsidRDefault="00260EA8" w14:paraId="3000629B" w14:textId="6696540C">
      <w:pPr>
        <w:spacing w:before="0" w:after="0" w:line="240" w:lineRule="auto"/>
      </w:pPr>
      <w:r w:rsidRPr="00E21646">
        <w:t xml:space="preserve">                    </w:t>
      </w:r>
      <w:r w:rsidRPr="00E21646" w:rsidR="0053053B">
        <w:t>HRMS</w:t>
      </w:r>
      <w:r w:rsidRPr="00E21646">
        <w:t xml:space="preserve"> is specifically</w:t>
      </w:r>
      <w:r w:rsidRPr="00E21646" w:rsidR="00A21C50">
        <w:t xml:space="preserve"> designed for the </w:t>
      </w:r>
      <w:r w:rsidRPr="00E21646" w:rsidR="0053053B">
        <w:t>HR</w:t>
      </w:r>
      <w:r w:rsidRPr="00E21646" w:rsidR="00A21C50">
        <w:t xml:space="preserve"> department of </w:t>
      </w:r>
      <w:r w:rsidRPr="00E21646">
        <w:t>Capgemini which</w:t>
      </w:r>
      <w:r w:rsidRPr="00E21646" w:rsidR="00A21C50">
        <w:t xml:space="preserve"> stores employee salary and </w:t>
      </w:r>
      <w:r w:rsidRPr="00E21646">
        <w:t>designation details year</w:t>
      </w:r>
      <w:r w:rsidRPr="00E21646" w:rsidR="00A21C50">
        <w:t xml:space="preserve"> wise if </w:t>
      </w:r>
      <w:r w:rsidRPr="00E21646">
        <w:t>employee is</w:t>
      </w:r>
      <w:r w:rsidRPr="00E21646" w:rsidR="00A21C50">
        <w:t xml:space="preserve"> either promoted with designation </w:t>
      </w:r>
      <w:proofErr w:type="gramStart"/>
      <w:r w:rsidRPr="00E21646" w:rsidR="00A21C50">
        <w:t xml:space="preserve">or  </w:t>
      </w:r>
      <w:r w:rsidRPr="00E21646">
        <w:t>appraised</w:t>
      </w:r>
      <w:proofErr w:type="gramEnd"/>
      <w:r w:rsidRPr="00E21646" w:rsidR="00A21C50">
        <w:t xml:space="preserve"> with salary. </w:t>
      </w:r>
      <w:r w:rsidRPr="00E21646">
        <w:t xml:space="preserve"> </w:t>
      </w:r>
      <w:r w:rsidRPr="00E21646" w:rsidR="00A21C50">
        <w:t xml:space="preserve">Schema definition is provided in the following </w:t>
      </w:r>
      <w:r w:rsidRPr="00E21646">
        <w:t xml:space="preserve">diagram.  This application will be developed by group of </w:t>
      </w:r>
      <w:r w:rsidR="00A5226A">
        <w:t>7</w:t>
      </w:r>
      <w:r w:rsidRPr="00E21646">
        <w:t xml:space="preserve"> people. A</w:t>
      </w:r>
      <w:r w:rsidRPr="00E21646" w:rsidR="00A21C50">
        <w:t xml:space="preserve">pplication will </w:t>
      </w:r>
      <w:r w:rsidRPr="00E21646" w:rsidR="004D1EEB">
        <w:t>have 2</w:t>
      </w:r>
      <w:r w:rsidRPr="00E21646" w:rsidR="00A21C50">
        <w:t xml:space="preserve"> types of </w:t>
      </w:r>
      <w:r w:rsidRPr="00E21646">
        <w:t xml:space="preserve">actors [Admin/Employee] </w:t>
      </w:r>
      <w:r w:rsidRPr="00E21646" w:rsidR="00A21C50">
        <w:t xml:space="preserve">as follows who can perform </w:t>
      </w:r>
      <w:r w:rsidRPr="00E21646">
        <w:t>following operation</w:t>
      </w:r>
    </w:p>
    <w:p w:rsidR="00260EA8" w:rsidP="00260EA8" w:rsidRDefault="00260EA8" w14:paraId="0B68D3E5" w14:textId="4368BE95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Group Size:   </w:t>
      </w:r>
      <w:r w:rsidR="00A5226A">
        <w:rPr>
          <w:b/>
          <w:bCs/>
        </w:rPr>
        <w:t>7</w:t>
      </w:r>
    </w:p>
    <w:p w:rsidRPr="00E21646" w:rsidR="00FC712B" w:rsidP="00260EA8" w:rsidRDefault="00FC712B" w14:paraId="4FEA1788" w14:textId="1D44C3C3">
      <w:pPr>
        <w:spacing w:before="0" w:after="0" w:line="240" w:lineRule="auto"/>
        <w:rPr>
          <w:b/>
          <w:bCs/>
        </w:rPr>
      </w:pPr>
      <w:r>
        <w:rPr>
          <w:b/>
          <w:bCs/>
        </w:rPr>
        <w:t>-----------------------------------Admin1----------------------------------------</w:t>
      </w:r>
    </w:p>
    <w:p w:rsidRPr="00E21646" w:rsidR="00A21C50" w:rsidP="00A21C50" w:rsidRDefault="00515722" w14:paraId="5FC65E77" w14:textId="109AEB11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Admin</w:t>
      </w:r>
      <w:r w:rsidR="007E7565">
        <w:rPr>
          <w:b/>
          <w:bCs/>
        </w:rPr>
        <w:t>1</w:t>
      </w:r>
      <w:r w:rsidRPr="00E21646">
        <w:rPr>
          <w:b/>
          <w:bCs/>
        </w:rPr>
        <w:t>: -</w:t>
      </w:r>
      <w:r w:rsidRPr="00E21646" w:rsidR="00260EA8">
        <w:rPr>
          <w:b/>
          <w:bCs/>
        </w:rPr>
        <w:t xml:space="preserve"> </w:t>
      </w:r>
    </w:p>
    <w:p w:rsidRPr="00E21646" w:rsidR="00D54681" w:rsidP="00A21C50" w:rsidRDefault="00D54681" w14:paraId="535D16B2" w14:textId="6EC355C3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1248A9">
        <w:t>- Login</w:t>
      </w:r>
      <w:r w:rsidRPr="00E21646">
        <w:t xml:space="preserve"> with admin role.</w:t>
      </w:r>
    </w:p>
    <w:p w:rsidRPr="00E21646" w:rsidR="00A21C50" w:rsidP="00A21C50" w:rsidRDefault="00A21C50" w14:paraId="7CE7C622" w14:textId="2074F816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D77A53">
        <w:t>- Find</w:t>
      </w:r>
      <w:r w:rsidRPr="00E21646">
        <w:t xml:space="preserve">   </w:t>
      </w:r>
      <w:r w:rsidRPr="00E21646" w:rsidR="00515722">
        <w:t>l</w:t>
      </w:r>
      <w:r w:rsidRPr="00E21646">
        <w:t xml:space="preserve">ist of </w:t>
      </w:r>
      <w:r w:rsidRPr="00E21646" w:rsidR="00260EA8">
        <w:t>e</w:t>
      </w:r>
      <w:r w:rsidRPr="00E21646">
        <w:t xml:space="preserve">mployees </w:t>
      </w:r>
      <w:r w:rsidRPr="00E21646" w:rsidR="00515722">
        <w:t>joined in last 10 years</w:t>
      </w:r>
    </w:p>
    <w:p w:rsidRPr="00E21646" w:rsidR="00A21C50" w:rsidP="00A21C50" w:rsidRDefault="00A21C50" w14:paraId="62A9061A" w14:textId="21F072E8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D77A53">
        <w:t>- Find</w:t>
      </w:r>
      <w:r w:rsidRPr="00E21646">
        <w:t xml:space="preserve">   </w:t>
      </w:r>
      <w:r w:rsidRPr="00E21646" w:rsidR="00515722">
        <w:t>c</w:t>
      </w:r>
      <w:r w:rsidRPr="00E21646">
        <w:t xml:space="preserve">ount of </w:t>
      </w:r>
      <w:r w:rsidRPr="00E21646" w:rsidR="00515722">
        <w:t>e</w:t>
      </w:r>
      <w:r w:rsidRPr="00E21646">
        <w:t xml:space="preserve">mployees joined </w:t>
      </w:r>
      <w:r w:rsidRPr="00E21646" w:rsidR="00515722">
        <w:t xml:space="preserve">  in last 10 years</w:t>
      </w:r>
    </w:p>
    <w:p w:rsidRPr="00E21646" w:rsidR="00515722" w:rsidP="00A21C50" w:rsidRDefault="00515722" w14:paraId="0EAD24E7" w14:textId="6A49AA77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D77A53">
        <w:t>- Find</w:t>
      </w:r>
      <w:r w:rsidRPr="00E21646">
        <w:t xml:space="preserve"> list of employees joined after 2005.</w:t>
      </w:r>
    </w:p>
    <w:p w:rsidRPr="00E21646" w:rsidR="00515722" w:rsidP="00A21C50" w:rsidRDefault="00515722" w14:paraId="57EC4F0B" w14:textId="1B2FDE37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 xml:space="preserve">Admin </w:t>
      </w:r>
      <w:r w:rsidRPr="00E21646" w:rsidR="0087212D">
        <w:t>-</w:t>
      </w:r>
      <w:r w:rsidRPr="00E21646">
        <w:t>Find count of employees joined after 2005</w:t>
      </w:r>
    </w:p>
    <w:p w:rsidRPr="00E21646" w:rsidR="00A21C50" w:rsidP="00A21C50" w:rsidRDefault="00A21C50" w14:paraId="095C081D" w14:textId="6941DFD5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</w:t>
      </w:r>
      <w:r w:rsidRPr="00E21646" w:rsidR="0087212D">
        <w:t xml:space="preserve"> </w:t>
      </w:r>
      <w:r w:rsidRPr="00E21646">
        <w:t>Assign department to employee</w:t>
      </w:r>
      <w:r w:rsidRPr="00E21646" w:rsidR="00515722">
        <w:t xml:space="preserve"> from start to end date.</w:t>
      </w:r>
    </w:p>
    <w:p w:rsidRPr="00E21646" w:rsidR="00A21C50" w:rsidP="00A21C50" w:rsidRDefault="00A21C50" w14:paraId="2AAFECE5" w14:textId="5B5B6D09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87212D">
        <w:t>-</w:t>
      </w:r>
      <w:r w:rsidRPr="00E21646" w:rsidR="009C498D">
        <w:t xml:space="preserve"> </w:t>
      </w:r>
      <w:r w:rsidRPr="00E21646">
        <w:t xml:space="preserve">Assign </w:t>
      </w:r>
      <w:r w:rsidRPr="00E21646" w:rsidR="00515722">
        <w:t>m</w:t>
      </w:r>
      <w:r w:rsidRPr="00E21646">
        <w:t xml:space="preserve">anager to specific department </w:t>
      </w:r>
      <w:r w:rsidRPr="00E21646" w:rsidR="00515722">
        <w:t xml:space="preserve">  for specific duration.</w:t>
      </w:r>
    </w:p>
    <w:p w:rsidR="00A21C50" w:rsidP="00A21C50" w:rsidRDefault="009C498D" w14:paraId="3A1FD50C" w14:textId="1B76F4F2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 -</w:t>
      </w:r>
      <w:r w:rsidRPr="00E21646" w:rsidR="00A21C50">
        <w:t>Assign employee with title</w:t>
      </w:r>
      <w:r w:rsidRPr="00E21646" w:rsidR="00515722">
        <w:t xml:space="preserve"> </w:t>
      </w:r>
      <w:r w:rsidRPr="00E21646" w:rsidR="00A21C50">
        <w:t xml:space="preserve">[designation] from start to end </w:t>
      </w:r>
      <w:r w:rsidRPr="00E21646" w:rsidR="00515722">
        <w:t>date. [Assuming that by default employee will be eligible for promotion after 5 years]</w:t>
      </w:r>
    </w:p>
    <w:p w:rsidRPr="00E21646" w:rsidR="00A21C50" w:rsidP="00A21C50" w:rsidRDefault="00A21C50" w14:paraId="723D0E9D" w14:textId="50780485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862AA6">
        <w:t>-</w:t>
      </w:r>
      <w:r w:rsidRPr="00E21646" w:rsidR="009C498D">
        <w:t xml:space="preserve"> </w:t>
      </w:r>
      <w:r w:rsidRPr="00E21646" w:rsidR="00862AA6">
        <w:t>Add</w:t>
      </w:r>
      <w:r w:rsidRPr="00E21646">
        <w:t xml:space="preserve"> new department.</w:t>
      </w:r>
    </w:p>
    <w:p w:rsidRPr="00E21646" w:rsidR="00862AA6" w:rsidP="00A21C50" w:rsidRDefault="00862AA6" w14:paraId="5036A8A5" w14:textId="60282816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9C498D">
        <w:t xml:space="preserve">- </w:t>
      </w:r>
      <w:r w:rsidRPr="00E21646">
        <w:t>Add</w:t>
      </w:r>
      <w:r w:rsidRPr="00E21646" w:rsidR="0087212D">
        <w:t xml:space="preserve"> new employee</w:t>
      </w:r>
    </w:p>
    <w:p w:rsidRPr="00E21646" w:rsidR="00A21C50" w:rsidP="00A21C50" w:rsidRDefault="00A21C50" w14:paraId="2B669466" w14:textId="3F974894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</w:t>
      </w:r>
      <w:r w:rsidRPr="00E21646" w:rsidR="009C498D">
        <w:t xml:space="preserve"> </w:t>
      </w:r>
      <w:r w:rsidRPr="00E21646">
        <w:t>Delete employee once employee leave the organization</w:t>
      </w:r>
      <w:r w:rsidRPr="00E21646" w:rsidR="00862AA6">
        <w:t xml:space="preserve"> by empid</w:t>
      </w:r>
      <w:r w:rsidRPr="00E21646" w:rsidR="009C498D">
        <w:t>.</w:t>
      </w:r>
    </w:p>
    <w:p w:rsidRPr="00E21646" w:rsidR="00A21C50" w:rsidP="00A21C50" w:rsidRDefault="00A21C50" w14:paraId="1957CE2C" w14:textId="2A9D3105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</w:t>
      </w:r>
      <w:r w:rsidRPr="00E21646" w:rsidR="009C498D">
        <w:t xml:space="preserve">- </w:t>
      </w:r>
      <w:r w:rsidRPr="00E21646">
        <w:t xml:space="preserve">Update </w:t>
      </w:r>
      <w:r w:rsidRPr="00E21646" w:rsidR="00862AA6">
        <w:t xml:space="preserve">the salary for employee </w:t>
      </w:r>
      <w:r w:rsidRPr="00E21646">
        <w:t xml:space="preserve">when employee is </w:t>
      </w:r>
      <w:r w:rsidRPr="00E21646" w:rsidR="00862AA6">
        <w:t>appraised each year depending on rating</w:t>
      </w:r>
      <w:r w:rsidRPr="00E21646">
        <w:t>.</w:t>
      </w:r>
    </w:p>
    <w:p w:rsidRPr="00E21646" w:rsidR="00862AA6" w:rsidP="00862AA6" w:rsidRDefault="00862AA6" w14:paraId="6C14A0F3" w14:textId="4FC34D5A">
      <w:pPr>
        <w:pStyle w:val="ListParagraph"/>
        <w:spacing w:before="0" w:after="0" w:line="240" w:lineRule="auto"/>
      </w:pPr>
      <w:r w:rsidRPr="00E21646">
        <w:t>[</w:t>
      </w:r>
      <w:r w:rsidRPr="00E21646" w:rsidR="00E914C3">
        <w:t>1:</w:t>
      </w:r>
      <w:r w:rsidRPr="00E21646">
        <w:t xml:space="preserve">  10000</w:t>
      </w:r>
      <w:r w:rsidRPr="00E21646" w:rsidR="000402EF">
        <w:t>Rs</w:t>
      </w:r>
      <w:r w:rsidRPr="00E21646">
        <w:t xml:space="preserve"> </w:t>
      </w:r>
      <w:r w:rsidRPr="00E21646" w:rsidR="000402EF">
        <w:t>- 2:7000</w:t>
      </w:r>
      <w:r w:rsidRPr="00E21646" w:rsidR="000F1FED">
        <w:t>Rs -</w:t>
      </w:r>
      <w:r w:rsidRPr="00E21646" w:rsidR="00852700">
        <w:t xml:space="preserve"> 3:5000</w:t>
      </w:r>
      <w:r w:rsidRPr="00E21646" w:rsidR="000402EF">
        <w:t>Rs</w:t>
      </w:r>
      <w:r w:rsidRPr="00E21646" w:rsidR="00852700">
        <w:t xml:space="preserve">   4:0</w:t>
      </w:r>
      <w:r w:rsidRPr="00E21646" w:rsidR="000402EF">
        <w:t>Rs</w:t>
      </w:r>
      <w:r w:rsidRPr="00E21646" w:rsidR="00852700">
        <w:t xml:space="preserve"> – 5:0</w:t>
      </w:r>
      <w:r w:rsidRPr="00E21646" w:rsidR="000402EF">
        <w:t>Rs</w:t>
      </w:r>
      <w:r w:rsidRPr="00E21646" w:rsidR="00852700">
        <w:t>]</w:t>
      </w:r>
    </w:p>
    <w:p w:rsidRPr="00E21646" w:rsidR="00E914C3" w:rsidP="00862AA6" w:rsidRDefault="00E914C3" w14:paraId="48B5E2AB" w14:textId="7FABA223">
      <w:pPr>
        <w:pStyle w:val="ListParagraph"/>
        <w:spacing w:before="0" w:after="0" w:line="240" w:lineRule="auto"/>
      </w:pPr>
      <w:r w:rsidRPr="00E21646">
        <w:t xml:space="preserve">If employee is promoted   as </w:t>
      </w:r>
      <w:r w:rsidRPr="00E21646" w:rsidR="000402EF">
        <w:t>well, then update</w:t>
      </w:r>
      <w:r w:rsidRPr="00E21646">
        <w:t xml:space="preserve"> salary by 100000.</w:t>
      </w:r>
    </w:p>
    <w:p w:rsidRPr="00E21646" w:rsidR="00A21C50" w:rsidP="00A21C50" w:rsidRDefault="00A21C50" w14:paraId="386667C2" w14:textId="11321E22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>Admin- Find Employees with 5year/10year/15year/20Year/25Year/30Year experience for getting awarded</w:t>
      </w:r>
      <w:r w:rsidRPr="00E21646" w:rsidR="000F1FED">
        <w:t>.</w:t>
      </w:r>
    </w:p>
    <w:p w:rsidRPr="00E21646" w:rsidR="003B7569" w:rsidP="003B7569" w:rsidRDefault="003B7569" w14:paraId="4600F9B8" w14:textId="7BC1BE12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 xml:space="preserve">Admin- Find count of women employees for sending </w:t>
      </w:r>
      <w:r w:rsidRPr="00E21646" w:rsidR="00D77A53">
        <w:t>mail for</w:t>
      </w:r>
      <w:r w:rsidRPr="00E21646">
        <w:t xml:space="preserve">   giving 1000 </w:t>
      </w:r>
      <w:r w:rsidRPr="00E21646" w:rsidR="00D62B11">
        <w:t>Rs gift</w:t>
      </w:r>
      <w:r w:rsidRPr="00E21646">
        <w:t xml:space="preserve"> voucher for women’s day celebration</w:t>
      </w:r>
    </w:p>
    <w:p w:rsidRPr="00E21646" w:rsidR="003B7569" w:rsidP="003B7569" w:rsidRDefault="003B7569" w14:paraId="6492B0DA" w14:textId="2E5E3107">
      <w:pPr>
        <w:pStyle w:val="ListParagraph"/>
        <w:numPr>
          <w:ilvl w:val="0"/>
          <w:numId w:val="19"/>
        </w:numPr>
        <w:spacing w:before="0" w:after="0" w:line="240" w:lineRule="auto"/>
      </w:pPr>
      <w:r w:rsidRPr="00E21646">
        <w:t xml:space="preserve">Admin- Find list of women employees for sending </w:t>
      </w:r>
      <w:r w:rsidRPr="00E21646" w:rsidR="00D77A53">
        <w:t xml:space="preserve">mail </w:t>
      </w:r>
      <w:r w:rsidRPr="00E21646" w:rsidR="00A523FC">
        <w:t>for women’s</w:t>
      </w:r>
      <w:r w:rsidRPr="00E21646">
        <w:t xml:space="preserve"> day invitation so that 1000</w:t>
      </w:r>
      <w:r w:rsidRPr="00E21646" w:rsidR="00D62B11">
        <w:t>Rs gift</w:t>
      </w:r>
      <w:r w:rsidRPr="00E21646">
        <w:t xml:space="preserve"> voucher can be given to </w:t>
      </w:r>
      <w:proofErr w:type="gramStart"/>
      <w:r w:rsidRPr="00E21646">
        <w:t>all .</w:t>
      </w:r>
      <w:proofErr w:type="gramEnd"/>
    </w:p>
    <w:p w:rsidRPr="00E21646" w:rsidR="003B7569" w:rsidP="003B7569" w:rsidRDefault="003B7569" w14:paraId="66813FCA" w14:textId="2E78DE9D">
      <w:pPr>
        <w:pStyle w:val="ListParagraph"/>
        <w:spacing w:before="0" w:after="0" w:line="240" w:lineRule="auto"/>
      </w:pPr>
    </w:p>
    <w:p w:rsidRPr="00E21646" w:rsidR="00A21C50" w:rsidP="00A21C50" w:rsidRDefault="004D1EEB" w14:paraId="6AC852E2" w14:textId="014D9729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------------------------------------------Employee-------------------------------</w:t>
      </w:r>
    </w:p>
    <w:p w:rsidRPr="00E21646" w:rsidR="00A21C50" w:rsidP="004D1EEB" w:rsidRDefault="00A21C50" w14:paraId="593BF1A3" w14:textId="79392159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</w:t>
      </w:r>
      <w:r w:rsidRPr="00E21646" w:rsidR="00D54681">
        <w:t>- Login</w:t>
      </w:r>
      <w:r w:rsidRPr="00E21646">
        <w:t xml:space="preserve"> </w:t>
      </w:r>
      <w:r w:rsidRPr="00E21646" w:rsidR="00D54681">
        <w:t>w</w:t>
      </w:r>
      <w:r w:rsidRPr="00E21646">
        <w:t xml:space="preserve">ith employee </w:t>
      </w:r>
      <w:r w:rsidRPr="00E21646" w:rsidR="00D54681">
        <w:t>r</w:t>
      </w:r>
      <w:r w:rsidRPr="00E21646">
        <w:t>ole.</w:t>
      </w:r>
    </w:p>
    <w:p w:rsidRPr="00E21646" w:rsidR="00A21C50" w:rsidP="004D1EEB" w:rsidRDefault="00A21C50" w14:paraId="6BB1E091" w14:textId="77777777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 - Update last name for him/herself</w:t>
      </w:r>
    </w:p>
    <w:p w:rsidRPr="00E21646" w:rsidR="00A21C50" w:rsidP="004D1EEB" w:rsidRDefault="00A21C50" w14:paraId="2200F92A" w14:textId="0DAF03E5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</w:t>
      </w:r>
      <w:r w:rsidRPr="00E21646" w:rsidR="007B4806">
        <w:t>- Get</w:t>
      </w:r>
      <w:r w:rsidRPr="00E21646">
        <w:t xml:space="preserve"> </w:t>
      </w:r>
      <w:r w:rsidRPr="00E21646" w:rsidR="00AD217D">
        <w:t>details of</w:t>
      </w:r>
      <w:r w:rsidRPr="00E21646">
        <w:t xml:space="preserve"> employees </w:t>
      </w:r>
      <w:r w:rsidRPr="00E21646" w:rsidR="005177F5">
        <w:t>[id, name, dob, and department name] who</w:t>
      </w:r>
      <w:r w:rsidRPr="00E21646">
        <w:t xml:space="preserve"> are manager.</w:t>
      </w:r>
    </w:p>
    <w:p w:rsidRPr="00E21646" w:rsidR="00A21C50" w:rsidP="004D1EEB" w:rsidRDefault="00A21C50" w14:paraId="1A6375AF" w14:textId="0BE37E5D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</w:t>
      </w:r>
      <w:r w:rsidRPr="00E21646" w:rsidR="007B4806">
        <w:t xml:space="preserve">- Get </w:t>
      </w:r>
      <w:r w:rsidRPr="00E21646" w:rsidR="00AD217D">
        <w:t>list of</w:t>
      </w:r>
      <w:r w:rsidRPr="00E21646">
        <w:t xml:space="preserve"> </w:t>
      </w:r>
      <w:r w:rsidRPr="00E21646" w:rsidR="007B4806">
        <w:t>employees working</w:t>
      </w:r>
      <w:r w:rsidRPr="00E21646">
        <w:t xml:space="preserve"> in specific department in specific </w:t>
      </w:r>
      <w:r w:rsidRPr="00E21646" w:rsidR="00D77A53">
        <w:t>year.</w:t>
      </w:r>
    </w:p>
    <w:p w:rsidRPr="00E21646" w:rsidR="00A21C50" w:rsidP="004D1EEB" w:rsidRDefault="00A21C50" w14:paraId="74A6819A" w14:textId="317372DA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   </w:t>
      </w:r>
      <w:r w:rsidRPr="00E21646" w:rsidR="007B4806">
        <w:t>Check department</w:t>
      </w:r>
      <w:r w:rsidRPr="00E21646">
        <w:t xml:space="preserve"> wise </w:t>
      </w:r>
      <w:r w:rsidRPr="00E21646" w:rsidR="007B4806">
        <w:t>a</w:t>
      </w:r>
      <w:r w:rsidRPr="00E21646">
        <w:t>verage/</w:t>
      </w:r>
      <w:r w:rsidRPr="00E21646" w:rsidR="007B4806">
        <w:t>m</w:t>
      </w:r>
      <w:r w:rsidRPr="00E21646">
        <w:t>ax/</w:t>
      </w:r>
      <w:r w:rsidRPr="00E21646" w:rsidR="007B4806">
        <w:t>m</w:t>
      </w:r>
      <w:r w:rsidRPr="00E21646">
        <w:t xml:space="preserve">in </w:t>
      </w:r>
      <w:r w:rsidRPr="00E21646" w:rsidR="007B4806">
        <w:t>s</w:t>
      </w:r>
      <w:r w:rsidRPr="00E21646">
        <w:t>alary</w:t>
      </w:r>
    </w:p>
    <w:p w:rsidRPr="00E21646" w:rsidR="00A21C50" w:rsidP="004D1EEB" w:rsidRDefault="00A21C50" w14:paraId="1CD678B6" w14:textId="49E12B97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 - Check </w:t>
      </w:r>
      <w:r w:rsidRPr="00E21646" w:rsidR="00AD217D">
        <w:t>designation/</w:t>
      </w:r>
      <w:r w:rsidRPr="00E21646" w:rsidR="005177F5">
        <w:t>title wise</w:t>
      </w:r>
      <w:r w:rsidRPr="00E21646">
        <w:t xml:space="preserve"> </w:t>
      </w:r>
      <w:r w:rsidRPr="00E21646" w:rsidR="00AD217D">
        <w:t>a</w:t>
      </w:r>
      <w:r w:rsidRPr="00E21646">
        <w:t>verage /</w:t>
      </w:r>
      <w:r w:rsidRPr="00E21646" w:rsidR="00AD217D">
        <w:t>m</w:t>
      </w:r>
      <w:r w:rsidRPr="00E21646">
        <w:t>ax/</w:t>
      </w:r>
      <w:r w:rsidRPr="00E21646" w:rsidR="00AD217D">
        <w:t>mi</w:t>
      </w:r>
      <w:r w:rsidRPr="00E21646">
        <w:t>n salary</w:t>
      </w:r>
    </w:p>
    <w:p w:rsidRPr="00E21646" w:rsidR="00793926" w:rsidP="004D1EEB" w:rsidRDefault="00793926" w14:paraId="5E521FB0" w14:textId="26151DA6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Employee: Find mid age employees. [Employees in 50’s]</w:t>
      </w:r>
    </w:p>
    <w:p w:rsidRPr="00E21646" w:rsidR="00D0519D" w:rsidP="004D1EEB" w:rsidRDefault="008D74C6" w14:paraId="131F2F5E" w14:textId="2706051E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</w:t>
      </w:r>
      <w:r w:rsidRPr="00E21646" w:rsidR="00D0519D">
        <w:t>:  Check what all designations are provided in Capgemini.</w:t>
      </w:r>
    </w:p>
    <w:p w:rsidRPr="00E21646" w:rsidR="007B2DBD" w:rsidP="004D1EEB" w:rsidRDefault="00F80F76" w14:paraId="231D5256" w14:textId="24DEDFF2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 xml:space="preserve">Employee:  </w:t>
      </w:r>
      <w:r w:rsidRPr="00E21646" w:rsidR="00512910">
        <w:t>Print empid</w:t>
      </w:r>
      <w:r w:rsidRPr="00E21646">
        <w:t xml:space="preserve">, </w:t>
      </w:r>
      <w:r w:rsidRPr="00E21646" w:rsidR="00470AEE">
        <w:t xml:space="preserve">name, </w:t>
      </w:r>
      <w:r w:rsidRPr="00E21646">
        <w:t xml:space="preserve">hire date of those </w:t>
      </w:r>
      <w:r w:rsidRPr="00E21646" w:rsidR="00470AEE">
        <w:t>who have</w:t>
      </w:r>
      <w:r w:rsidRPr="00E21646">
        <w:t xml:space="preserve"> become manager </w:t>
      </w:r>
      <w:r w:rsidRPr="00E21646" w:rsidR="00331EA9">
        <w:t xml:space="preserve">after </w:t>
      </w:r>
      <w:r w:rsidRPr="00E21646" w:rsidR="0033321A">
        <w:t>specific from</w:t>
      </w:r>
      <w:r w:rsidRPr="00E21646" w:rsidR="0062621B">
        <w:t xml:space="preserve"> date</w:t>
      </w:r>
      <w:r w:rsidRPr="00E21646">
        <w:t>.</w:t>
      </w:r>
    </w:p>
    <w:p w:rsidRPr="00E21646" w:rsidR="00470AEE" w:rsidP="004D1EEB" w:rsidRDefault="0033321A" w14:paraId="6667B7C0" w14:textId="27805BFD">
      <w:pPr>
        <w:pStyle w:val="ListParagraph"/>
        <w:numPr>
          <w:ilvl w:val="0"/>
          <w:numId w:val="21"/>
        </w:numPr>
        <w:spacing w:before="0" w:after="0" w:line="240" w:lineRule="auto"/>
      </w:pPr>
      <w:r w:rsidRPr="00E21646">
        <w:t>Employee:</w:t>
      </w:r>
      <w:r w:rsidRPr="00E21646" w:rsidR="00470AEE">
        <w:t xml:space="preserve"> </w:t>
      </w:r>
      <w:r w:rsidRPr="00E21646" w:rsidR="000F7879">
        <w:t>Check details</w:t>
      </w:r>
      <w:r w:rsidRPr="00E21646" w:rsidR="00470AEE">
        <w:t xml:space="preserve"> of those </w:t>
      </w:r>
      <w:proofErr w:type="gramStart"/>
      <w:r w:rsidRPr="00E21646" w:rsidR="00470AEE">
        <w:t>employee  who</w:t>
      </w:r>
      <w:proofErr w:type="gramEnd"/>
      <w:r w:rsidRPr="00E21646" w:rsidR="00470AEE">
        <w:t xml:space="preserve"> are working as </w:t>
      </w:r>
      <w:r w:rsidRPr="00E21646" w:rsidR="007916A6">
        <w:t xml:space="preserve"> specific title [ ex. </w:t>
      </w:r>
      <w:r w:rsidRPr="00E21646" w:rsidR="00470AEE">
        <w:t>“Technique Leader”</w:t>
      </w:r>
      <w:r w:rsidRPr="00E21646" w:rsidR="007916A6">
        <w:t>]</w:t>
      </w:r>
    </w:p>
    <w:p w:rsidRPr="00E21646" w:rsidR="00A21C50" w:rsidP="00A21C50" w:rsidRDefault="00A21C50" w14:paraId="26624148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5E3E4D05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678CA64D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1217AED2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0BE19FA7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19E8BABC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7C3D272A" w14:textId="77777777">
      <w:pPr>
        <w:spacing w:before="0" w:after="0" w:line="240" w:lineRule="auto"/>
        <w:rPr>
          <w:b/>
          <w:bCs/>
        </w:rPr>
      </w:pPr>
    </w:p>
    <w:p w:rsidRPr="00E21646" w:rsidR="00795996" w:rsidP="00A21C50" w:rsidRDefault="00795996" w14:paraId="1681FC1A" w14:textId="77777777">
      <w:pPr>
        <w:spacing w:before="0" w:after="0" w:line="240" w:lineRule="auto"/>
        <w:rPr>
          <w:b/>
          <w:bCs/>
        </w:rPr>
      </w:pPr>
    </w:p>
    <w:p w:rsidRPr="00E21646" w:rsidR="00415BF1" w:rsidP="00A21C50" w:rsidRDefault="00F561EF" w14:paraId="7E7CBC0E" w14:textId="413B9778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lastRenderedPageBreak/>
        <w:t>----------------------------Schema- ER Diagram--------------------------------------------------</w:t>
      </w:r>
    </w:p>
    <w:p w:rsidRPr="00E21646" w:rsidR="00415BF1" w:rsidP="00A21C50" w:rsidRDefault="00415BF1" w14:paraId="1B41EEC1" w14:textId="07347AEF">
      <w:pPr>
        <w:spacing w:before="0" w:after="0" w:line="240" w:lineRule="auto"/>
        <w:rPr>
          <w:b/>
          <w:bCs/>
        </w:rPr>
      </w:pPr>
      <w:r w:rsidRPr="00E21646">
        <w:rPr>
          <w:noProof/>
        </w:rPr>
        <w:drawing>
          <wp:inline distT="0" distB="0" distL="0" distR="0" wp14:anchorId="59A6B8A9" wp14:editId="389B7B80">
            <wp:extent cx="6546850" cy="3746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21646" w:rsidR="000E68A4" w:rsidP="00A21C50" w:rsidRDefault="0018515C" w14:paraId="035CDD0C" w14:textId="200D5397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--------------------------Flow Diagram-------------------------------------------------------</w:t>
      </w:r>
    </w:p>
    <w:p w:rsidRPr="00E21646" w:rsidR="0018515C" w:rsidP="00A21C50" w:rsidRDefault="0018515C" w14:paraId="31B0915E" w14:textId="5DC596B2">
      <w:pPr>
        <w:spacing w:before="0" w:after="0" w:line="240" w:lineRule="auto"/>
        <w:rPr>
          <w:b/>
          <w:bCs/>
        </w:rPr>
      </w:pPr>
    </w:p>
    <w:p w:rsidRPr="00E21646" w:rsidR="0018515C" w:rsidP="00A21C50" w:rsidRDefault="002C25CB" w14:paraId="00330974" w14:textId="7D3357EE">
      <w:pPr>
        <w:spacing w:before="0"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5538B" wp14:editId="3B00ABAF">
            <wp:extent cx="5934075" cy="31012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03" cy="310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21646" w:rsidR="009B1B81" w:rsidP="00A21C50" w:rsidRDefault="009B1B81" w14:paraId="69E9803C" w14:textId="77777777">
      <w:pPr>
        <w:spacing w:before="0" w:after="0" w:line="240" w:lineRule="auto"/>
        <w:rPr>
          <w:b/>
          <w:bCs/>
        </w:rPr>
      </w:pPr>
    </w:p>
    <w:p w:rsidRPr="00E21646" w:rsidR="00415BF1" w:rsidP="00A21C50" w:rsidRDefault="00795996" w14:paraId="4B6D3E01" w14:textId="50806D2F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----------------------------------------------Notes---------------------------------------------------------------</w:t>
      </w:r>
    </w:p>
    <w:p w:rsidRPr="00E21646" w:rsidR="000B39AE" w:rsidP="00A21C50" w:rsidRDefault="0048031C" w14:paraId="7CD0D54C" w14:textId="3E1B2B6E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Schema </w:t>
      </w:r>
      <w:r w:rsidRPr="00E21646" w:rsidR="000B39AE">
        <w:rPr>
          <w:b/>
          <w:bCs/>
        </w:rPr>
        <w:t>Location:</w:t>
      </w:r>
      <w:r w:rsidRPr="00E21646">
        <w:rPr>
          <w:b/>
          <w:bCs/>
        </w:rPr>
        <w:t xml:space="preserve"> </w:t>
      </w:r>
      <w:r w:rsidRPr="00E21646" w:rsidR="00BB2263">
        <w:rPr>
          <w:b/>
          <w:bCs/>
        </w:rPr>
        <w:t xml:space="preserve">[Some share Folder </w:t>
      </w:r>
      <w:proofErr w:type="gramStart"/>
      <w:r w:rsidRPr="00E21646" w:rsidR="00BB2263">
        <w:rPr>
          <w:b/>
          <w:bCs/>
        </w:rPr>
        <w:t xml:space="preserve">Link]   </w:t>
      </w:r>
      <w:proofErr w:type="gramEnd"/>
      <w:r w:rsidRPr="00E21646" w:rsidR="00BB2263">
        <w:rPr>
          <w:b/>
          <w:bCs/>
        </w:rPr>
        <w:t>[C:\Users\</w:t>
      </w:r>
      <w:proofErr w:type="spellStart"/>
      <w:r w:rsidRPr="00E21646" w:rsidR="00BB2263">
        <w:rPr>
          <w:b/>
          <w:bCs/>
        </w:rPr>
        <w:t>vaissriv</w:t>
      </w:r>
      <w:proofErr w:type="spellEnd"/>
      <w:r w:rsidRPr="00E21646" w:rsidR="00BB2263">
        <w:rPr>
          <w:b/>
          <w:bCs/>
        </w:rPr>
        <w:t>\Downloads\</w:t>
      </w:r>
      <w:proofErr w:type="spellStart"/>
      <w:r w:rsidRPr="00E21646" w:rsidR="00BB2263">
        <w:rPr>
          <w:b/>
          <w:bCs/>
        </w:rPr>
        <w:t>test_db</w:t>
      </w:r>
      <w:proofErr w:type="spellEnd"/>
      <w:r w:rsidRPr="00E21646" w:rsidR="00BB2263">
        <w:rPr>
          <w:b/>
          <w:bCs/>
        </w:rPr>
        <w:t>-master]</w:t>
      </w:r>
    </w:p>
    <w:p w:rsidRPr="00E21646" w:rsidR="00F54DA3" w:rsidP="00A21C50" w:rsidRDefault="0048031C" w14:paraId="7A669E5E" w14:textId="335DE045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 </w:t>
      </w:r>
      <w:r w:rsidRPr="00E21646" w:rsidR="00705F7D">
        <w:rPr>
          <w:b/>
          <w:bCs/>
        </w:rPr>
        <w:t>Step1:</w:t>
      </w:r>
      <w:r w:rsidRPr="00E21646" w:rsidR="00231D6B">
        <w:rPr>
          <w:b/>
          <w:bCs/>
        </w:rPr>
        <w:t xml:space="preserve"> </w:t>
      </w:r>
    </w:p>
    <w:p w:rsidRPr="00E21646" w:rsidR="00231D6B" w:rsidP="00A21C50" w:rsidRDefault="00231D6B" w14:paraId="7B10EF43" w14:textId="683C2624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All Rest API request and response format must be in JSON.</w:t>
      </w:r>
    </w:p>
    <w:p w:rsidRPr="00E21646" w:rsidR="00231D6B" w:rsidP="00A21C50" w:rsidRDefault="00231D6B" w14:paraId="55E29F0B" w14:textId="2252F49B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200, 201, 400, 404, 401, 500, 505 – use appropriate http status code in your response</w:t>
      </w:r>
      <w:r w:rsidRPr="00E21646" w:rsidR="004553F8">
        <w:t xml:space="preserve"> object</w:t>
      </w:r>
      <w:r w:rsidRPr="00E21646">
        <w:t>.</w:t>
      </w:r>
    </w:p>
    <w:p w:rsidRPr="00E21646" w:rsidR="00DE644F" w:rsidP="00A21C50" w:rsidRDefault="00DE644F" w14:paraId="3AECE422" w14:textId="111BD5FF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Handle the Rest exception</w:t>
      </w:r>
      <w:r w:rsidRPr="00E21646" w:rsidR="00C045EC">
        <w:t>s</w:t>
      </w:r>
      <w:r w:rsidRPr="00E21646">
        <w:t xml:space="preserve"> </w:t>
      </w:r>
      <w:r w:rsidRPr="00E21646" w:rsidR="00C045EC">
        <w:t>globally using Rest exception handler for all endpoints</w:t>
      </w:r>
      <w:r w:rsidRPr="00E21646">
        <w:t>.</w:t>
      </w:r>
      <w:r w:rsidRPr="00E21646" w:rsidR="00C045EC">
        <w:t xml:space="preserve"> </w:t>
      </w:r>
    </w:p>
    <w:p w:rsidRPr="00E21646" w:rsidR="00651BEA" w:rsidP="00A21C50" w:rsidRDefault="00651BEA" w14:paraId="30914B19" w14:textId="1E926970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Sample Error Responses are shown in below table, participants to identify error paths for all the Endpoints.</w:t>
      </w:r>
    </w:p>
    <w:p w:rsidRPr="00E21646" w:rsidR="00C045EC" w:rsidP="00A21C50" w:rsidRDefault="00ED0137" w14:paraId="2821A2D0" w14:textId="11B22F3D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lastRenderedPageBreak/>
        <w:t>Test your Rest Api using Junit</w:t>
      </w:r>
      <w:r w:rsidRPr="00E21646" w:rsidR="00F17DDE">
        <w:t xml:space="preserve"> and Mockito</w:t>
      </w:r>
      <w:r w:rsidRPr="00E21646">
        <w:t>.</w:t>
      </w:r>
    </w:p>
    <w:p w:rsidRPr="00E21646" w:rsidR="00691A91" w:rsidP="00A21C50" w:rsidRDefault="00FE2FF6" w14:paraId="5B6D9CD1" w14:textId="0829B1B2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>Participants should not alter database schema under any circumstances</w:t>
      </w:r>
      <w:r w:rsidRPr="00E21646" w:rsidR="00F33A60">
        <w:t xml:space="preserve"> except wherever changes are mentioned explicitly.</w:t>
      </w:r>
    </w:p>
    <w:p w:rsidRPr="00E21646" w:rsidR="00F82A50" w:rsidP="00A21C50" w:rsidRDefault="00F82A50" w14:paraId="5237B988" w14:textId="2C823721">
      <w:pPr>
        <w:pStyle w:val="ListParagraph"/>
        <w:numPr>
          <w:ilvl w:val="0"/>
          <w:numId w:val="15"/>
        </w:numPr>
        <w:spacing w:before="0" w:after="0" w:line="240" w:lineRule="auto"/>
      </w:pPr>
      <w:r w:rsidRPr="00E21646">
        <w:t xml:space="preserve">All GET </w:t>
      </w:r>
      <w:r w:rsidRPr="00E21646" w:rsidR="00BD501B">
        <w:t xml:space="preserve">and POST </w:t>
      </w:r>
      <w:r w:rsidRPr="00E21646">
        <w:t xml:space="preserve">requests </w:t>
      </w:r>
      <w:r w:rsidRPr="00E21646" w:rsidR="009C50CF">
        <w:t>for</w:t>
      </w:r>
      <w:r w:rsidRPr="00E21646">
        <w:t xml:space="preserve"> customer are secured</w:t>
      </w:r>
    </w:p>
    <w:p w:rsidRPr="00E21646" w:rsidR="00705F7D" w:rsidP="00A21C50" w:rsidRDefault="00705F7D" w14:paraId="6DCF6054" w14:textId="3DE967AC">
      <w:pPr>
        <w:spacing w:before="0" w:after="0" w:line="240" w:lineRule="auto"/>
      </w:pPr>
    </w:p>
    <w:p w:rsidRPr="00E21646" w:rsidR="002754F4" w:rsidP="00A21C50" w:rsidRDefault="002754F4" w14:paraId="4B204C34" w14:textId="7302B3B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 xml:space="preserve"> ------------------------------------------------------Participants------------------------------------------------------------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739"/>
        <w:gridCol w:w="970"/>
        <w:gridCol w:w="1293"/>
        <w:gridCol w:w="1259"/>
        <w:gridCol w:w="2714"/>
      </w:tblGrid>
      <w:tr w:rsidRPr="00E21646" w:rsidR="00E21646" w:rsidTr="006C65D1" w14:paraId="50DD44B9" w14:textId="1127C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739" w:type="dxa"/>
          </w:tcPr>
          <w:p w:rsidRPr="00E21646" w:rsidR="00C93714" w:rsidP="00A21C50" w:rsidRDefault="00C93714" w14:paraId="4E0A97B8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70" w:type="dxa"/>
          </w:tcPr>
          <w:p w:rsidRPr="00E21646" w:rsidR="00C93714" w:rsidP="00A21C50" w:rsidRDefault="00C93714" w14:paraId="076B5A92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293" w:type="dxa"/>
          </w:tcPr>
          <w:p w:rsidRPr="00E21646" w:rsidR="00C93714" w:rsidP="00A21C50" w:rsidRDefault="00C93714" w14:paraId="3C7E35A8" w14:textId="7BE61DD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:rsidRPr="00E21646" w:rsidR="00C93714" w:rsidP="00A21C50" w:rsidRDefault="00C93714" w14:paraId="56935485" w14:textId="4589BF6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:rsidRPr="00E21646" w:rsidR="00C93714" w:rsidP="00A21C50" w:rsidRDefault="00C93714" w14:paraId="3D52CBBD" w14:textId="31E7B7B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6C65D1" w14:paraId="2BDACAC3" w14:textId="77777777">
        <w:trPr>
          <w:trHeight w:val="89"/>
        </w:trPr>
        <w:tc>
          <w:tcPr>
            <w:tcW w:w="3739" w:type="dxa"/>
            <w:shd w:val="clear" w:color="auto" w:fill="B4C6E7" w:themeFill="accent1" w:themeFillTint="66"/>
          </w:tcPr>
          <w:p w:rsidRPr="00E21646" w:rsidR="005B67D4" w:rsidP="00A21C50" w:rsidRDefault="005B67D4" w14:paraId="66D7A3DF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70" w:type="dxa"/>
            <w:shd w:val="clear" w:color="auto" w:fill="B4C6E7" w:themeFill="accent1" w:themeFillTint="66"/>
          </w:tcPr>
          <w:p w:rsidRPr="00E21646" w:rsidR="005B67D4" w:rsidP="00A21C50" w:rsidRDefault="005B67D4" w14:paraId="79B6A2A9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293" w:type="dxa"/>
            <w:shd w:val="clear" w:color="auto" w:fill="B4C6E7" w:themeFill="accent1" w:themeFillTint="66"/>
          </w:tcPr>
          <w:p w:rsidRPr="00E21646" w:rsidR="005B67D4" w:rsidP="00A21C50" w:rsidRDefault="005B67D4" w14:paraId="6E8B28E0" w14:textId="09D6D8B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employees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:rsidRPr="00E21646" w:rsidR="005B67D4" w:rsidP="00A21C50" w:rsidRDefault="005B67D4" w14:paraId="6BAC0066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:rsidRPr="00E21646" w:rsidR="005B67D4" w:rsidP="00A21C50" w:rsidRDefault="005B67D4" w14:paraId="40983FF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6C65D1" w14:paraId="69E35F42" w14:textId="083A5172">
        <w:trPr>
          <w:trHeight w:val="89"/>
        </w:trPr>
        <w:tc>
          <w:tcPr>
            <w:tcW w:w="3739" w:type="dxa"/>
          </w:tcPr>
          <w:p w:rsidRPr="00E21646" w:rsidR="00C93714" w:rsidP="00A21C50" w:rsidRDefault="00C93714" w14:paraId="53A24D1D" w14:textId="65F3488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Pr="00E21646" w:rsidR="00222CE0">
              <w:rPr>
                <w:color w:val="auto"/>
              </w:rPr>
              <w:t>v1/</w:t>
            </w:r>
            <w:r w:rsidRPr="00E21646" w:rsidR="005B67D4">
              <w:rPr>
                <w:color w:val="auto"/>
              </w:rPr>
              <w:t>employees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70" w:type="dxa"/>
          </w:tcPr>
          <w:p w:rsidRPr="00E21646" w:rsidR="00C93714" w:rsidP="00A21C50" w:rsidRDefault="00C93714" w14:paraId="14753E8F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293" w:type="dxa"/>
          </w:tcPr>
          <w:p w:rsidRPr="00E21646" w:rsidR="00C93714" w:rsidP="00A21C50" w:rsidRDefault="00C93714" w14:paraId="70EDB270" w14:textId="362BA53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Pr="00E21646" w:rsidR="005B67D4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object in DB</w:t>
            </w:r>
          </w:p>
        </w:tc>
        <w:tc>
          <w:tcPr>
            <w:tcW w:w="1259" w:type="dxa"/>
          </w:tcPr>
          <w:p w:rsidRPr="00E21646" w:rsidR="00C93714" w:rsidP="00A21C50" w:rsidRDefault="00C93714" w14:paraId="19EA1CA0" w14:textId="73CBDFD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5B67D4">
              <w:rPr>
                <w:color w:val="auto"/>
              </w:rPr>
              <w:t>New employee</w:t>
            </w:r>
            <w:r w:rsidRPr="00E21646" w:rsidR="00DB7E03">
              <w:rPr>
                <w:color w:val="auto"/>
              </w:rPr>
              <w:t xml:space="preserve"> </w:t>
            </w:r>
            <w:r w:rsidRPr="00E21646" w:rsidR="005B67D4">
              <w:rPr>
                <w:color w:val="auto"/>
              </w:rPr>
              <w:t>added</w:t>
            </w:r>
            <w:r w:rsidRPr="00E21646" w:rsidR="00DB7E03">
              <w:rPr>
                <w:color w:val="auto"/>
              </w:rPr>
              <w:t xml:space="preserve"> Successfully</w:t>
            </w:r>
          </w:p>
        </w:tc>
        <w:tc>
          <w:tcPr>
            <w:tcW w:w="2714" w:type="dxa"/>
          </w:tcPr>
          <w:p w:rsidRPr="00E21646" w:rsidR="00C93714" w:rsidP="00A21C50" w:rsidRDefault="00576150" w14:paraId="40532961" w14:textId="4B12568E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</w:t>
            </w:r>
            <w:r w:rsidRPr="00E21646" w:rsidR="00476235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 xml:space="preserve"> 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"message":</w:t>
            </w:r>
            <w:r w:rsidRPr="00E21646" w:rsidR="00F51989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 xml:space="preserve"> 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6C65D1" w14:paraId="650531C9" w14:textId="77777777">
        <w:trPr>
          <w:trHeight w:val="177"/>
        </w:trPr>
        <w:tc>
          <w:tcPr>
            <w:tcW w:w="3739" w:type="dxa"/>
          </w:tcPr>
          <w:p w:rsidRPr="00E21646" w:rsidR="006C35B1" w:rsidP="006C35B1" w:rsidRDefault="006C35B1" w14:paraId="55B3241E" w14:textId="6D75CDC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/api/v1/employees/</w:t>
            </w:r>
          </w:p>
        </w:tc>
        <w:tc>
          <w:tcPr>
            <w:tcW w:w="970" w:type="dxa"/>
          </w:tcPr>
          <w:p w:rsidRPr="00E21646" w:rsidR="006C35B1" w:rsidP="006C35B1" w:rsidRDefault="006C35B1" w14:paraId="547D816B" w14:textId="22AACAB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6C35B1" w:rsidP="006C35B1" w:rsidRDefault="00942FDA" w14:paraId="6DDABCA3" w14:textId="3F85172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Fetch all</w:t>
            </w:r>
            <w:r w:rsidRPr="00E21646" w:rsidR="006C35B1">
              <w:rPr>
                <w:color w:val="auto"/>
              </w:rPr>
              <w:t xml:space="preserve"> </w:t>
            </w:r>
            <w:r w:rsidRPr="00E21646" w:rsidR="00287BEC">
              <w:rPr>
                <w:color w:val="auto"/>
              </w:rPr>
              <w:t>employees</w:t>
            </w:r>
            <w:r w:rsidRPr="00E21646" w:rsidR="006C35B1">
              <w:rPr>
                <w:color w:val="auto"/>
              </w:rPr>
              <w:t>.</w:t>
            </w:r>
          </w:p>
        </w:tc>
        <w:tc>
          <w:tcPr>
            <w:tcW w:w="1259" w:type="dxa"/>
          </w:tcPr>
          <w:p w:rsidRPr="00E21646" w:rsidR="006C35B1" w:rsidP="006C35B1" w:rsidRDefault="00942FDA" w14:paraId="7B83A017" w14:textId="461EDCE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6C35B1" w:rsidP="006C35B1" w:rsidRDefault="006C35B1" w14:paraId="03A17B56" w14:textId="342F6EC9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6C65D1" w14:paraId="7F6EBC5C" w14:textId="0E0B1732">
        <w:trPr>
          <w:trHeight w:val="177"/>
        </w:trPr>
        <w:tc>
          <w:tcPr>
            <w:tcW w:w="3739" w:type="dxa"/>
          </w:tcPr>
          <w:p w:rsidRPr="00E21646" w:rsidR="006C35B1" w:rsidP="006C35B1" w:rsidRDefault="006C35B1" w14:paraId="52CA4875" w14:textId="5B9E8E2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/api/v1/employees/</w:t>
            </w:r>
            <w:proofErr w:type="spellStart"/>
            <w:r w:rsidRPr="00E21646">
              <w:rPr>
                <w:color w:val="auto"/>
              </w:rPr>
              <w:t>lastname</w:t>
            </w:r>
            <w:proofErr w:type="spellEnd"/>
            <w:r w:rsidRPr="00E21646">
              <w:rPr>
                <w:color w:val="auto"/>
              </w:rPr>
              <w:t>/{ln}</w:t>
            </w:r>
          </w:p>
        </w:tc>
        <w:tc>
          <w:tcPr>
            <w:tcW w:w="970" w:type="dxa"/>
          </w:tcPr>
          <w:p w:rsidRPr="00E21646" w:rsidR="006C35B1" w:rsidP="006C35B1" w:rsidRDefault="006C35B1" w14:paraId="354A9668" w14:textId="75223E0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6C35B1" w:rsidP="006C35B1" w:rsidRDefault="006C35B1" w14:paraId="0978EED3" w14:textId="4A5B278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Search Employee by Last Name</w:t>
            </w:r>
          </w:p>
        </w:tc>
        <w:tc>
          <w:tcPr>
            <w:tcW w:w="1259" w:type="dxa"/>
          </w:tcPr>
          <w:p w:rsidRPr="00E21646" w:rsidR="006C35B1" w:rsidP="006C35B1" w:rsidRDefault="006C35B1" w14:paraId="7ABEE0BB" w14:textId="65227F8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6C35B1" w:rsidP="006C35B1" w:rsidRDefault="006C35B1" w14:paraId="5A858B4A" w14:textId="74C33AB1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6C65D1" w14:paraId="468D4D9A" w14:textId="50777727">
        <w:trPr>
          <w:trHeight w:val="177"/>
        </w:trPr>
        <w:tc>
          <w:tcPr>
            <w:tcW w:w="3739" w:type="dxa"/>
          </w:tcPr>
          <w:p w:rsidRPr="00E21646" w:rsidR="006C35B1" w:rsidP="006C35B1" w:rsidRDefault="006C35B1" w14:paraId="563D1FF7" w14:textId="74217F4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/api/v1/employees/</w:t>
            </w:r>
            <w:proofErr w:type="spellStart"/>
            <w:r w:rsidRPr="00E21646">
              <w:rPr>
                <w:color w:val="auto"/>
              </w:rPr>
              <w:t>firstname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fn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6C35B1" w:rsidP="006C35B1" w:rsidRDefault="006C35B1" w14:paraId="02001B07" w14:textId="3C417C5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6C35B1" w:rsidP="006C35B1" w:rsidRDefault="006C35B1" w14:paraId="59199C48" w14:textId="3B8822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Search employees by First Name</w:t>
            </w:r>
          </w:p>
        </w:tc>
        <w:tc>
          <w:tcPr>
            <w:tcW w:w="1259" w:type="dxa"/>
          </w:tcPr>
          <w:p w:rsidRPr="00E21646" w:rsidR="006C35B1" w:rsidP="006C35B1" w:rsidRDefault="006C35B1" w14:paraId="0F45A4CF" w14:textId="49BC373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6C35B1" w:rsidP="006C35B1" w:rsidRDefault="006C35B1" w14:paraId="1222F7F3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6C65D1" w14:paraId="1CAB7966" w14:textId="4C312A3E">
        <w:trPr>
          <w:trHeight w:val="177"/>
        </w:trPr>
        <w:tc>
          <w:tcPr>
            <w:tcW w:w="3739" w:type="dxa"/>
          </w:tcPr>
          <w:p w:rsidRPr="00E21646" w:rsidR="006C35B1" w:rsidP="006C35B1" w:rsidRDefault="006C35B1" w14:paraId="35E6D673" w14:textId="7FBDBD6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/api/v1/employees/</w:t>
            </w:r>
            <w:proofErr w:type="spellStart"/>
            <w:r w:rsidRPr="00E21646">
              <w:rPr>
                <w:color w:val="auto"/>
              </w:rPr>
              <w:t>lastname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A2246B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6C35B1" w:rsidP="006C35B1" w:rsidRDefault="006C35B1" w14:paraId="73BDDAE2" w14:textId="55AB4BF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293" w:type="dxa"/>
          </w:tcPr>
          <w:p w:rsidRPr="00E21646" w:rsidR="006C35B1" w:rsidP="006C35B1" w:rsidRDefault="006C35B1" w14:paraId="5582F986" w14:textId="1B965FF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Update Last Name of an employee</w:t>
            </w:r>
            <w:r w:rsidRPr="00E21646" w:rsidR="00A2246B">
              <w:rPr>
                <w:color w:val="auto"/>
              </w:rPr>
              <w:t xml:space="preserve"> given </w:t>
            </w:r>
            <w:proofErr w:type="spellStart"/>
            <w:r w:rsidRPr="00E21646" w:rsidR="00A2246B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:rsidRPr="00E21646" w:rsidR="006C35B1" w:rsidP="006C35B1" w:rsidRDefault="006C35B1" w14:paraId="0DFC4EF7" w14:textId="17F58D5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Employee</w:t>
            </w:r>
          </w:p>
        </w:tc>
        <w:tc>
          <w:tcPr>
            <w:tcW w:w="2714" w:type="dxa"/>
          </w:tcPr>
          <w:p w:rsidRPr="00E21646" w:rsidR="006C35B1" w:rsidP="006C35B1" w:rsidRDefault="006C35B1" w14:paraId="152E6F35" w14:textId="198F730F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6C65D1" w14:paraId="37E398E7" w14:textId="3FE1DB58">
        <w:trPr>
          <w:trHeight w:val="177"/>
        </w:trPr>
        <w:tc>
          <w:tcPr>
            <w:tcW w:w="3739" w:type="dxa"/>
          </w:tcPr>
          <w:p w:rsidRPr="00E21646" w:rsidR="006C35B1" w:rsidP="006C35B1" w:rsidRDefault="006C35B1" w14:paraId="795D1139" w14:textId="01F3978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/api/v1/employees /</w:t>
            </w:r>
            <w:proofErr w:type="spellStart"/>
            <w:r w:rsidRPr="00E21646">
              <w:rPr>
                <w:color w:val="auto"/>
              </w:rPr>
              <w:t>firstname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A2246B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6C35B1" w:rsidP="006C35B1" w:rsidRDefault="006C35B1" w14:paraId="026AA961" w14:textId="48C28C46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293" w:type="dxa"/>
          </w:tcPr>
          <w:p w:rsidRPr="00E21646" w:rsidR="006C35B1" w:rsidP="006C35B1" w:rsidRDefault="006C35B1" w14:paraId="50F0907B" w14:textId="182783E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Update First Name of an employee</w:t>
            </w:r>
            <w:r w:rsidRPr="00E21646" w:rsidR="00A2246B">
              <w:rPr>
                <w:color w:val="auto"/>
              </w:rPr>
              <w:t xml:space="preserve"> given </w:t>
            </w:r>
            <w:proofErr w:type="spellStart"/>
            <w:r w:rsidRPr="00E21646" w:rsidR="00A2246B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:rsidRPr="00E21646" w:rsidR="006C35B1" w:rsidP="006C35B1" w:rsidRDefault="006C35B1" w14:paraId="61BF8E1D" w14:textId="4E3CDC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Employee</w:t>
            </w:r>
          </w:p>
        </w:tc>
        <w:tc>
          <w:tcPr>
            <w:tcW w:w="2714" w:type="dxa"/>
          </w:tcPr>
          <w:p w:rsidRPr="00E21646" w:rsidR="006C35B1" w:rsidP="006C35B1" w:rsidRDefault="00287BEC" w14:paraId="56A8912A" w14:textId="0FABF22F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B240AE" w:rsidTr="006C65D1" w14:paraId="52F2723A" w14:textId="77777777">
        <w:trPr>
          <w:trHeight w:val="177"/>
        </w:trPr>
        <w:tc>
          <w:tcPr>
            <w:tcW w:w="3739" w:type="dxa"/>
          </w:tcPr>
          <w:p w:rsidRPr="00E21646" w:rsidR="00B240AE" w:rsidP="006C35B1" w:rsidRDefault="00B240AE" w14:paraId="0073B283" w14:textId="6BB18E10">
            <w:pPr>
              <w:spacing w:before="0" w:after="0"/>
            </w:pPr>
            <w:r w:rsidRPr="00E21646">
              <w:rPr>
                <w:color w:val="auto"/>
              </w:rPr>
              <w:t>/api/v1/employees /</w:t>
            </w:r>
            <w:proofErr w:type="spellStart"/>
            <w:r>
              <w:rPr>
                <w:color w:val="auto"/>
              </w:rPr>
              <w:t>hiredate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B240AE" w:rsidP="006C35B1" w:rsidRDefault="00B240AE" w14:paraId="7193EC7B" w14:textId="1C3182E4">
            <w:pPr>
              <w:spacing w:before="0" w:after="0"/>
            </w:pPr>
            <w:r>
              <w:t>PUT</w:t>
            </w:r>
          </w:p>
        </w:tc>
        <w:tc>
          <w:tcPr>
            <w:tcW w:w="1293" w:type="dxa"/>
          </w:tcPr>
          <w:p w:rsidRPr="00E21646" w:rsidR="00B240AE" w:rsidP="006C35B1" w:rsidRDefault="00B240AE" w14:paraId="52E420EC" w14:textId="3C3104B2">
            <w:pPr>
              <w:spacing w:before="0" w:after="0"/>
            </w:pPr>
            <w:r>
              <w:t xml:space="preserve">Update </w:t>
            </w:r>
            <w:proofErr w:type="spellStart"/>
            <w:r>
              <w:t>hiredate</w:t>
            </w:r>
            <w:proofErr w:type="spellEnd"/>
            <w:r>
              <w:t xml:space="preserve"> for given </w:t>
            </w:r>
            <w:proofErr w:type="spellStart"/>
            <w:r>
              <w:t>empno</w:t>
            </w:r>
            <w:proofErr w:type="spellEnd"/>
          </w:p>
        </w:tc>
        <w:tc>
          <w:tcPr>
            <w:tcW w:w="1259" w:type="dxa"/>
          </w:tcPr>
          <w:p w:rsidRPr="00E21646" w:rsidR="00B240AE" w:rsidP="006C35B1" w:rsidRDefault="00B240AE" w14:paraId="14CFD4E1" w14:textId="4176F583">
            <w:pPr>
              <w:spacing w:before="0" w:after="0"/>
            </w:pPr>
            <w:r>
              <w:rPr>
                <w:color w:val="auto"/>
              </w:rPr>
              <w:t xml:space="preserve">Updated </w:t>
            </w:r>
            <w:r w:rsidRPr="00E21646">
              <w:rPr>
                <w:color w:val="auto"/>
              </w:rPr>
              <w:t>Employee</w:t>
            </w:r>
          </w:p>
        </w:tc>
        <w:tc>
          <w:tcPr>
            <w:tcW w:w="2714" w:type="dxa"/>
          </w:tcPr>
          <w:p w:rsidRPr="00E21646" w:rsidR="00B240AE" w:rsidP="006C35B1" w:rsidRDefault="00B240AE" w14:paraId="042678BC" w14:textId="77777777">
            <w:pPr>
              <w:spacing w:before="0" w:after="0"/>
              <w:rPr>
                <w:rStyle w:val="b"/>
                <w:rFonts w:ascii="Courier New" w:hAnsi="Courier New" w:cs="Courier New"/>
                <w:shd w:val="clear" w:color="auto" w:fill="FFFFFF"/>
              </w:rPr>
            </w:pPr>
          </w:p>
        </w:tc>
      </w:tr>
      <w:tr w:rsidRPr="00E21646" w:rsidR="00B240AE" w:rsidTr="006C65D1" w14:paraId="22A233A6" w14:textId="77777777">
        <w:trPr>
          <w:trHeight w:val="177"/>
        </w:trPr>
        <w:tc>
          <w:tcPr>
            <w:tcW w:w="3739" w:type="dxa"/>
          </w:tcPr>
          <w:p w:rsidRPr="00E21646" w:rsidR="00B240AE" w:rsidP="006C35B1" w:rsidRDefault="00B240AE" w14:paraId="34B2EF06" w14:textId="593C600D">
            <w:pPr>
              <w:spacing w:before="0" w:after="0"/>
            </w:pPr>
            <w:r w:rsidRPr="00E21646">
              <w:rPr>
                <w:color w:val="auto"/>
              </w:rPr>
              <w:t>/api/v1/employees /</w:t>
            </w:r>
            <w:r>
              <w:rPr>
                <w:color w:val="auto"/>
              </w:rPr>
              <w:t>birthdate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B240AE" w:rsidP="006C35B1" w:rsidRDefault="00B240AE" w14:paraId="4F88883A" w14:textId="704B4600">
            <w:pPr>
              <w:spacing w:before="0" w:after="0"/>
            </w:pPr>
            <w:r>
              <w:t>PUT</w:t>
            </w:r>
          </w:p>
        </w:tc>
        <w:tc>
          <w:tcPr>
            <w:tcW w:w="1293" w:type="dxa"/>
          </w:tcPr>
          <w:p w:rsidRPr="00E21646" w:rsidR="00B240AE" w:rsidP="006C35B1" w:rsidRDefault="00B240AE" w14:paraId="43DF0B1C" w14:textId="63E090C6">
            <w:pPr>
              <w:spacing w:before="0" w:after="0"/>
            </w:pPr>
            <w:r>
              <w:t xml:space="preserve">Update birthdate for given </w:t>
            </w:r>
            <w:proofErr w:type="spellStart"/>
            <w:r>
              <w:t>empmo</w:t>
            </w:r>
            <w:proofErr w:type="spellEnd"/>
          </w:p>
        </w:tc>
        <w:tc>
          <w:tcPr>
            <w:tcW w:w="1259" w:type="dxa"/>
          </w:tcPr>
          <w:p w:rsidRPr="00E21646" w:rsidR="00B240AE" w:rsidP="006C35B1" w:rsidRDefault="00B240AE" w14:paraId="5EBA1C8B" w14:textId="4A36BF2B">
            <w:pPr>
              <w:spacing w:before="0" w:after="0"/>
            </w:pPr>
            <w:r>
              <w:rPr>
                <w:color w:val="auto"/>
              </w:rPr>
              <w:t xml:space="preserve">Updated </w:t>
            </w:r>
            <w:r w:rsidRPr="00E21646">
              <w:rPr>
                <w:color w:val="auto"/>
              </w:rPr>
              <w:t>Employee</w:t>
            </w:r>
          </w:p>
        </w:tc>
        <w:tc>
          <w:tcPr>
            <w:tcW w:w="2714" w:type="dxa"/>
          </w:tcPr>
          <w:p w:rsidRPr="00E21646" w:rsidR="00B240AE" w:rsidP="006C35B1" w:rsidRDefault="00B240AE" w14:paraId="24E5E580" w14:textId="77777777">
            <w:pPr>
              <w:spacing w:before="0" w:after="0"/>
              <w:rPr>
                <w:rStyle w:val="b"/>
                <w:rFonts w:ascii="Courier New" w:hAnsi="Courier New" w:cs="Courier New"/>
                <w:shd w:val="clear" w:color="auto" w:fill="FFFFFF"/>
              </w:rPr>
            </w:pPr>
          </w:p>
        </w:tc>
      </w:tr>
      <w:tr w:rsidRPr="00E21646" w:rsidR="009F19AE" w:rsidTr="006C65D1" w14:paraId="17662728" w14:textId="77777777">
        <w:trPr>
          <w:trHeight w:val="177"/>
        </w:trPr>
        <w:tc>
          <w:tcPr>
            <w:tcW w:w="3739" w:type="dxa"/>
          </w:tcPr>
          <w:p w:rsidRPr="00E21646" w:rsidR="009F19AE" w:rsidP="009F19AE" w:rsidRDefault="009F19AE" w14:paraId="6FCA0502" w14:textId="204D0A6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 /gender/{gender}</w:t>
            </w:r>
          </w:p>
        </w:tc>
        <w:tc>
          <w:tcPr>
            <w:tcW w:w="970" w:type="dxa"/>
          </w:tcPr>
          <w:p w:rsidRPr="00E21646" w:rsidR="009F19AE" w:rsidP="009F19AE" w:rsidRDefault="009F19AE" w14:paraId="342F037B" w14:textId="34A84390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9F19AE" w:rsidP="009F19AE" w:rsidRDefault="009F19AE" w14:paraId="0AA552F0" w14:textId="21038046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Search employees by gender</w:t>
            </w:r>
          </w:p>
        </w:tc>
        <w:tc>
          <w:tcPr>
            <w:tcW w:w="1259" w:type="dxa"/>
          </w:tcPr>
          <w:p w:rsidRPr="00E21646" w:rsidR="009F19AE" w:rsidP="009F19AE" w:rsidRDefault="009F19AE" w14:paraId="036B7F15" w14:textId="67DB64D8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9F19AE" w:rsidP="009F19AE" w:rsidRDefault="009F19AE" w14:paraId="4DF6FD74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F19AE" w:rsidTr="006C65D1" w14:paraId="46D324A1" w14:textId="77777777">
        <w:trPr>
          <w:trHeight w:val="177"/>
        </w:trPr>
        <w:tc>
          <w:tcPr>
            <w:tcW w:w="3739" w:type="dxa"/>
          </w:tcPr>
          <w:p w:rsidRPr="00E21646" w:rsidR="009F19AE" w:rsidP="009F19AE" w:rsidRDefault="009F19AE" w14:paraId="6D42B0E1" w14:textId="350B39A1">
            <w:pPr>
              <w:spacing w:before="0" w:after="0"/>
            </w:pPr>
            <w:r w:rsidRPr="00E21646">
              <w:rPr>
                <w:color w:val="auto"/>
              </w:rPr>
              <w:t>/api/v1/employees /</w:t>
            </w:r>
            <w:r>
              <w:rPr>
                <w:color w:val="auto"/>
              </w:rPr>
              <w:t>empid</w:t>
            </w:r>
            <w:r w:rsidRPr="00E21646">
              <w:rPr>
                <w:color w:val="auto"/>
              </w:rPr>
              <w:t>/{</w:t>
            </w:r>
            <w:proofErr w:type="spellStart"/>
            <w:r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9F19AE" w:rsidP="009F19AE" w:rsidRDefault="009F19AE" w14:paraId="3288AA6A" w14:textId="23DC6D59">
            <w:pPr>
              <w:spacing w:before="0" w:after="0"/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9F19AE" w:rsidP="009F19AE" w:rsidRDefault="009F19AE" w14:paraId="3FFE75F5" w14:textId="472ED3EB">
            <w:pPr>
              <w:spacing w:before="0" w:after="0"/>
            </w:pPr>
            <w:r w:rsidRPr="00E21646">
              <w:rPr>
                <w:color w:val="auto"/>
              </w:rPr>
              <w:t xml:space="preserve">Search employees by </w:t>
            </w:r>
            <w:proofErr w:type="spellStart"/>
            <w:r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:rsidRPr="00E21646" w:rsidR="009F19AE" w:rsidP="009F19AE" w:rsidRDefault="009F19AE" w14:paraId="1FFFFC7E" w14:textId="6383B3E5">
            <w:pPr>
              <w:spacing w:before="0" w:after="0"/>
            </w:pPr>
            <w:r>
              <w:rPr>
                <w:color w:val="auto"/>
              </w:rPr>
              <w:t>Single Employee Object</w:t>
            </w:r>
          </w:p>
        </w:tc>
        <w:tc>
          <w:tcPr>
            <w:tcW w:w="2714" w:type="dxa"/>
          </w:tcPr>
          <w:p w:rsidRPr="00E21646" w:rsidR="009F19AE" w:rsidP="009F19AE" w:rsidRDefault="009F19AE" w14:paraId="3A862200" w14:textId="77777777">
            <w:pPr>
              <w:spacing w:before="0" w:after="0"/>
              <w:rPr>
                <w:rStyle w:val="b"/>
                <w:rFonts w:ascii="Courier New" w:hAnsi="Courier New" w:cs="Courier New"/>
                <w:shd w:val="clear" w:color="auto" w:fill="FFFFFF"/>
              </w:rPr>
            </w:pPr>
          </w:p>
        </w:tc>
      </w:tr>
      <w:tr w:rsidRPr="00E21646" w:rsidR="009F19AE" w:rsidTr="006C65D1" w14:paraId="3D9E5228" w14:textId="77777777">
        <w:trPr>
          <w:trHeight w:val="177"/>
        </w:trPr>
        <w:tc>
          <w:tcPr>
            <w:tcW w:w="3739" w:type="dxa"/>
          </w:tcPr>
          <w:p w:rsidRPr="00E21646" w:rsidR="009F19AE" w:rsidP="009F19AE" w:rsidRDefault="009F19AE" w14:paraId="6781A0BE" w14:textId="008289D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/api/v1/employees /</w:t>
            </w:r>
            <w:proofErr w:type="spellStart"/>
            <w:r w:rsidRPr="00E21646">
              <w:rPr>
                <w:color w:val="auto"/>
              </w:rPr>
              <w:t>hiredate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hiredate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9F19AE" w:rsidP="009F19AE" w:rsidRDefault="009F19AE" w14:paraId="73007A34" w14:textId="18AE97E9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9F19AE" w:rsidP="009F19AE" w:rsidRDefault="009F19AE" w14:paraId="745D0D48" w14:textId="2B7BDD2F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Search employees </w:t>
            </w:r>
            <w:proofErr w:type="gramStart"/>
            <w:r w:rsidRPr="00E21646">
              <w:rPr>
                <w:color w:val="auto"/>
              </w:rPr>
              <w:t>by  hire</w:t>
            </w:r>
            <w:proofErr w:type="gramEnd"/>
            <w:r w:rsidRPr="00E21646">
              <w:rPr>
                <w:color w:val="auto"/>
              </w:rPr>
              <w:t xml:space="preserve"> date</w:t>
            </w:r>
          </w:p>
        </w:tc>
        <w:tc>
          <w:tcPr>
            <w:tcW w:w="1259" w:type="dxa"/>
          </w:tcPr>
          <w:p w:rsidRPr="00E21646" w:rsidR="009F19AE" w:rsidP="009F19AE" w:rsidRDefault="009F19AE" w14:paraId="30D36EAE" w14:textId="7DF9999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9F19AE" w:rsidP="009F19AE" w:rsidRDefault="009F19AE" w14:paraId="3A49D5D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F19AE" w:rsidTr="006C65D1" w14:paraId="62F7B80F" w14:textId="77777777">
        <w:trPr>
          <w:trHeight w:val="177"/>
        </w:trPr>
        <w:tc>
          <w:tcPr>
            <w:tcW w:w="3739" w:type="dxa"/>
          </w:tcPr>
          <w:p w:rsidRPr="00E21646" w:rsidR="009F19AE" w:rsidP="009F19AE" w:rsidRDefault="009F19AE" w14:paraId="63120A82" w14:textId="2A1C3C5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/api/v1/employees /</w:t>
            </w:r>
            <w:r>
              <w:rPr>
                <w:color w:val="auto"/>
              </w:rPr>
              <w:t>birthdate</w:t>
            </w:r>
            <w:r w:rsidRPr="00E21646">
              <w:rPr>
                <w:color w:val="auto"/>
              </w:rPr>
              <w:t>/{</w:t>
            </w:r>
            <w:r>
              <w:rPr>
                <w:color w:val="auto"/>
              </w:rPr>
              <w:t>birthdate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970" w:type="dxa"/>
          </w:tcPr>
          <w:p w:rsidRPr="00E21646" w:rsidR="009F19AE" w:rsidP="009F19AE" w:rsidRDefault="009F19AE" w14:paraId="462A1B7B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293" w:type="dxa"/>
          </w:tcPr>
          <w:p w:rsidRPr="00E21646" w:rsidR="009F19AE" w:rsidP="009F19AE" w:rsidRDefault="009F19AE" w14:paraId="586D19FE" w14:textId="630D66A2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Search employees </w:t>
            </w:r>
            <w:proofErr w:type="gramStart"/>
            <w:r w:rsidRPr="00E21646">
              <w:rPr>
                <w:color w:val="auto"/>
              </w:rPr>
              <w:t xml:space="preserve">by  </w:t>
            </w:r>
            <w:r>
              <w:rPr>
                <w:color w:val="auto"/>
              </w:rPr>
              <w:t>birth</w:t>
            </w:r>
            <w:proofErr w:type="gramEnd"/>
            <w:r w:rsidRPr="00E21646">
              <w:rPr>
                <w:color w:val="auto"/>
              </w:rPr>
              <w:t xml:space="preserve"> date</w:t>
            </w:r>
          </w:p>
        </w:tc>
        <w:tc>
          <w:tcPr>
            <w:tcW w:w="1259" w:type="dxa"/>
          </w:tcPr>
          <w:p w:rsidRPr="00E21646" w:rsidR="009F19AE" w:rsidP="009F19AE" w:rsidRDefault="009F19AE" w14:paraId="6C8B1D15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2714" w:type="dxa"/>
          </w:tcPr>
          <w:p w:rsidRPr="00E21646" w:rsidR="009F19AE" w:rsidP="009F19AE" w:rsidRDefault="009F19AE" w14:paraId="2FE7997A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DE3F82" w:rsidP="00A21C50" w:rsidRDefault="00DE3F82" w14:paraId="7F53D475" w14:textId="58F1BF21">
      <w:pPr>
        <w:spacing w:before="0" w:after="0" w:line="240" w:lineRule="auto"/>
      </w:pPr>
    </w:p>
    <w:p w:rsidRPr="00E21646" w:rsidR="004648EC" w:rsidP="00A21C50" w:rsidRDefault="004648EC" w14:paraId="4D3E3139" w14:textId="5F617B19">
      <w:pPr>
        <w:spacing w:before="0" w:after="0" w:line="240" w:lineRule="auto"/>
      </w:pPr>
    </w:p>
    <w:p w:rsidRPr="00E21646" w:rsidR="004C7891" w:rsidP="00A21C50" w:rsidRDefault="002641E9" w14:paraId="39BC53FC" w14:textId="49B46857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---------------------------------participant--------------------------------------------------------</w:t>
      </w:r>
    </w:p>
    <w:p w:rsidRPr="00E21646" w:rsidR="007F76D7" w:rsidP="00A21C50" w:rsidRDefault="007F76D7" w14:paraId="6C570354" w14:textId="77777777">
      <w:pPr>
        <w:spacing w:before="0" w:after="0" w:line="240" w:lineRule="auto"/>
      </w:pPr>
    </w:p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3211"/>
        <w:gridCol w:w="1482"/>
        <w:gridCol w:w="1447"/>
        <w:gridCol w:w="1400"/>
        <w:gridCol w:w="2435"/>
      </w:tblGrid>
      <w:tr w:rsidRPr="00E21646" w:rsidR="00E21646" w:rsidTr="004D65B1" w14:paraId="5CFEBC7A" w14:textId="7C527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:rsidRPr="00E21646" w:rsidR="00EE3C77" w:rsidP="00A21C50" w:rsidRDefault="00EE3C77" w14:paraId="1EC69B8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1482" w:type="dxa"/>
          </w:tcPr>
          <w:p w:rsidRPr="00E21646" w:rsidR="00EE3C77" w:rsidP="00A21C50" w:rsidRDefault="00EE3C77" w14:paraId="444A427E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47" w:type="dxa"/>
          </w:tcPr>
          <w:p w:rsidRPr="00E21646" w:rsidR="00EE3C77" w:rsidP="00A21C50" w:rsidRDefault="00EE3C77" w14:paraId="6FE5C68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400" w:type="dxa"/>
          </w:tcPr>
          <w:p w:rsidRPr="00E21646" w:rsidR="00EE3C77" w:rsidP="00A21C50" w:rsidRDefault="00EE3C77" w14:paraId="3544A32B" w14:textId="7FA7D08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435" w:type="dxa"/>
          </w:tcPr>
          <w:p w:rsidRPr="00E21646" w:rsidR="00EE3C77" w:rsidP="00A21C50" w:rsidRDefault="00EE3C77" w14:paraId="031B89FC" w14:textId="1017BE0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9D34DF" w14:paraId="071E650D" w14:textId="77777777">
        <w:trPr>
          <w:trHeight w:val="232"/>
        </w:trPr>
        <w:tc>
          <w:tcPr>
            <w:tcW w:w="0" w:type="auto"/>
            <w:shd w:val="clear" w:color="auto" w:fill="B4C6E7" w:themeFill="accent1" w:themeFillTint="66"/>
          </w:tcPr>
          <w:p w:rsidRPr="00E21646" w:rsidR="009D34DF" w:rsidP="00A21C50" w:rsidRDefault="009D34DF" w14:paraId="01FCFBDE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482" w:type="dxa"/>
            <w:shd w:val="clear" w:color="auto" w:fill="B4C6E7" w:themeFill="accent1" w:themeFillTint="66"/>
          </w:tcPr>
          <w:p w:rsidRPr="00E21646" w:rsidR="009D34DF" w:rsidP="00A21C50" w:rsidRDefault="009D34DF" w14:paraId="61572061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447" w:type="dxa"/>
            <w:shd w:val="clear" w:color="auto" w:fill="B4C6E7" w:themeFill="accent1" w:themeFillTint="66"/>
          </w:tcPr>
          <w:p w:rsidRPr="00E21646" w:rsidR="009D34DF" w:rsidP="009D34DF" w:rsidRDefault="009D34DF" w14:paraId="668213F0" w14:textId="41C7E809">
            <w:pPr>
              <w:spacing w:before="0" w:after="0"/>
              <w:jc w:val="center"/>
              <w:rPr>
                <w:color w:val="auto"/>
              </w:rPr>
            </w:pPr>
            <w:r w:rsidRPr="00E21646">
              <w:rPr>
                <w:color w:val="auto"/>
              </w:rPr>
              <w:t>department</w:t>
            </w:r>
            <w:r w:rsidRPr="00E21646" w:rsidR="00713389">
              <w:rPr>
                <w:color w:val="auto"/>
              </w:rPr>
              <w:t>s</w:t>
            </w:r>
          </w:p>
        </w:tc>
        <w:tc>
          <w:tcPr>
            <w:tcW w:w="1400" w:type="dxa"/>
            <w:shd w:val="clear" w:color="auto" w:fill="B4C6E7" w:themeFill="accent1" w:themeFillTint="66"/>
          </w:tcPr>
          <w:p w:rsidRPr="00E21646" w:rsidR="009D34DF" w:rsidP="00A21C50" w:rsidRDefault="009D34DF" w14:paraId="2743C1D8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2435" w:type="dxa"/>
            <w:shd w:val="clear" w:color="auto" w:fill="B4C6E7" w:themeFill="accent1" w:themeFillTint="66"/>
          </w:tcPr>
          <w:p w:rsidRPr="00E21646" w:rsidR="009D34DF" w:rsidP="00A21C50" w:rsidRDefault="009D34DF" w14:paraId="6D704545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4D65B1" w14:paraId="5E617448" w14:textId="031C9B5E">
        <w:trPr>
          <w:trHeight w:val="1057"/>
        </w:trPr>
        <w:tc>
          <w:tcPr>
            <w:tcW w:w="0" w:type="auto"/>
          </w:tcPr>
          <w:p w:rsidRPr="00E21646" w:rsidR="00EE3C77" w:rsidP="00A21C50" w:rsidRDefault="00EE3C77" w14:paraId="3391896F" w14:textId="6BF237E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Pr="00E21646" w:rsidR="00E915BD">
              <w:rPr>
                <w:color w:val="auto"/>
              </w:rPr>
              <w:t>v1/</w:t>
            </w:r>
            <w:r w:rsidRPr="00E21646" w:rsidR="007F76D7">
              <w:rPr>
                <w:color w:val="auto"/>
              </w:rPr>
              <w:t>department</w:t>
            </w:r>
            <w:r w:rsidRPr="00E21646" w:rsidR="00464E06">
              <w:rPr>
                <w:color w:val="auto"/>
              </w:rPr>
              <w:t>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1482" w:type="dxa"/>
          </w:tcPr>
          <w:p w:rsidRPr="00E21646" w:rsidR="00EE3C77" w:rsidP="00A21C50" w:rsidRDefault="00EE3C77" w14:paraId="71523D7D" w14:textId="7740546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47" w:type="dxa"/>
          </w:tcPr>
          <w:p w:rsidRPr="00E21646" w:rsidR="00EE3C77" w:rsidP="00A21C50" w:rsidRDefault="00EE3C77" w14:paraId="7B0DE043" w14:textId="018CB69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Pr="00E21646" w:rsidR="004648EC">
              <w:rPr>
                <w:color w:val="auto"/>
              </w:rPr>
              <w:t>department</w:t>
            </w:r>
          </w:p>
        </w:tc>
        <w:tc>
          <w:tcPr>
            <w:tcW w:w="1400" w:type="dxa"/>
          </w:tcPr>
          <w:p w:rsidRPr="00E21646" w:rsidR="00EE3C77" w:rsidP="00A21C50" w:rsidRDefault="001438CC" w14:paraId="727D9C88" w14:textId="42708B8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2641E9">
              <w:rPr>
                <w:color w:val="auto"/>
              </w:rPr>
              <w:t>New d</w:t>
            </w:r>
            <w:r w:rsidRPr="00E21646" w:rsidR="004648EC">
              <w:rPr>
                <w:color w:val="auto"/>
              </w:rPr>
              <w:t>epartment</w:t>
            </w:r>
            <w:r w:rsidRPr="00E21646">
              <w:rPr>
                <w:color w:val="auto"/>
              </w:rPr>
              <w:t xml:space="preserve"> </w:t>
            </w:r>
            <w:r w:rsidRPr="00E21646" w:rsidR="00596A79">
              <w:rPr>
                <w:color w:val="auto"/>
              </w:rPr>
              <w:t>added</w:t>
            </w:r>
            <w:r w:rsidRPr="00E21646">
              <w:rPr>
                <w:color w:val="auto"/>
              </w:rPr>
              <w:t xml:space="preserve"> </w:t>
            </w:r>
            <w:r w:rsidRPr="00E21646" w:rsidR="00596A79">
              <w:rPr>
                <w:color w:val="auto"/>
              </w:rPr>
              <w:t>s</w:t>
            </w:r>
            <w:r w:rsidRPr="00E21646">
              <w:rPr>
                <w:color w:val="auto"/>
              </w:rPr>
              <w:t>uccessfully</w:t>
            </w:r>
          </w:p>
        </w:tc>
        <w:tc>
          <w:tcPr>
            <w:tcW w:w="2435" w:type="dxa"/>
          </w:tcPr>
          <w:p w:rsidRPr="00E21646" w:rsidR="00EE3C77" w:rsidP="00A21C50" w:rsidRDefault="002641E9" w14:paraId="7B8109A3" w14:textId="2C16EED4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4D65B1" w14:paraId="5F93E559" w14:textId="56A66657">
        <w:trPr>
          <w:trHeight w:val="177"/>
        </w:trPr>
        <w:tc>
          <w:tcPr>
            <w:tcW w:w="0" w:type="auto"/>
          </w:tcPr>
          <w:p w:rsidRPr="00E21646" w:rsidR="00EE3C77" w:rsidP="00A21C50" w:rsidRDefault="00EE3C77" w14:paraId="5BB6D76E" w14:textId="4657250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Pr="00E21646" w:rsidR="00E915BD">
              <w:rPr>
                <w:color w:val="auto"/>
              </w:rPr>
              <w:t>v1/</w:t>
            </w:r>
            <w:r w:rsidRPr="00E21646" w:rsidR="004648EC">
              <w:rPr>
                <w:color w:val="auto"/>
              </w:rPr>
              <w:t>department</w:t>
            </w:r>
            <w:r w:rsidRPr="00E21646" w:rsidR="00464E06">
              <w:rPr>
                <w:color w:val="auto"/>
              </w:rPr>
              <w:t>s</w:t>
            </w:r>
          </w:p>
        </w:tc>
        <w:tc>
          <w:tcPr>
            <w:tcW w:w="1482" w:type="dxa"/>
          </w:tcPr>
          <w:p w:rsidRPr="00E21646" w:rsidR="00EE3C77" w:rsidP="00A21C50" w:rsidRDefault="00EE3C77" w14:paraId="107378AC" w14:textId="54BE10E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47" w:type="dxa"/>
          </w:tcPr>
          <w:p w:rsidRPr="00E21646" w:rsidR="00EE3C77" w:rsidP="00A21C50" w:rsidRDefault="00BA2C6B" w14:paraId="38E90C91" w14:textId="2388AC9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Fetch all departments</w:t>
            </w:r>
          </w:p>
        </w:tc>
        <w:tc>
          <w:tcPr>
            <w:tcW w:w="1400" w:type="dxa"/>
          </w:tcPr>
          <w:p w:rsidRPr="00E21646" w:rsidR="00EE3C77" w:rsidP="00A21C50" w:rsidRDefault="001438CC" w14:paraId="5884ED4D" w14:textId="48DF2C4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BA2C6B">
              <w:rPr>
                <w:color w:val="auto"/>
              </w:rPr>
              <w:t>departments</w:t>
            </w:r>
          </w:p>
        </w:tc>
        <w:tc>
          <w:tcPr>
            <w:tcW w:w="2435" w:type="dxa"/>
          </w:tcPr>
          <w:p w:rsidRPr="00E21646" w:rsidR="00EE3C77" w:rsidP="00A21C50" w:rsidRDefault="00EE3C77" w14:paraId="48B0EDD9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4D65B1" w14:paraId="04C36C90" w14:textId="38E9F918">
        <w:trPr>
          <w:trHeight w:val="177"/>
        </w:trPr>
        <w:tc>
          <w:tcPr>
            <w:tcW w:w="0" w:type="auto"/>
          </w:tcPr>
          <w:p w:rsidRPr="00E21646" w:rsidR="00EE3C77" w:rsidP="00A21C50" w:rsidRDefault="00EE3C77" w14:paraId="47D27CE5" w14:textId="0B5F2F3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</w:t>
            </w:r>
            <w:r w:rsidRPr="00E21646" w:rsidR="00464E06">
              <w:rPr>
                <w:color w:val="auto"/>
              </w:rPr>
              <w:t>v1/departments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A2246B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1482" w:type="dxa"/>
          </w:tcPr>
          <w:p w:rsidRPr="00E21646" w:rsidR="00EE3C77" w:rsidP="00A21C50" w:rsidRDefault="00EE3C77" w14:paraId="710E36CE" w14:textId="432477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47" w:type="dxa"/>
          </w:tcPr>
          <w:p w:rsidRPr="00E21646" w:rsidR="00EE3C77" w:rsidP="00A21C50" w:rsidRDefault="00EE3C77" w14:paraId="49595FF7" w14:textId="6D939CE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Pr="00E21646" w:rsidR="00464E06">
              <w:rPr>
                <w:color w:val="auto"/>
              </w:rPr>
              <w:t xml:space="preserve">department by </w:t>
            </w:r>
            <w:proofErr w:type="spellStart"/>
            <w:r w:rsidRPr="00E21646" w:rsidR="00A2246B">
              <w:rPr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:rsidRPr="00E21646" w:rsidR="00EE3C77" w:rsidP="00A21C50" w:rsidRDefault="00464E06" w14:paraId="5F322CBB" w14:textId="2044EAD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Single Department Object</w:t>
            </w:r>
          </w:p>
        </w:tc>
        <w:tc>
          <w:tcPr>
            <w:tcW w:w="2435" w:type="dxa"/>
          </w:tcPr>
          <w:p w:rsidRPr="00E21646" w:rsidR="00EE3C77" w:rsidP="00A21C50" w:rsidRDefault="00EE3C77" w14:paraId="0305E90F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4D65B1" w14:paraId="4F777EEF" w14:textId="5305D473">
        <w:trPr>
          <w:trHeight w:val="177"/>
        </w:trPr>
        <w:tc>
          <w:tcPr>
            <w:tcW w:w="0" w:type="auto"/>
          </w:tcPr>
          <w:p w:rsidRPr="00E21646" w:rsidR="00EE3C77" w:rsidP="00A21C50" w:rsidRDefault="00464E06" w14:paraId="58287E05" w14:textId="53AC65C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:rsidRPr="00E21646" w:rsidR="00EE3C77" w:rsidP="00A21C50" w:rsidRDefault="00EE3C77" w14:paraId="24775804" w14:textId="71B6E8B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47" w:type="dxa"/>
          </w:tcPr>
          <w:p w:rsidRPr="00E21646" w:rsidR="00EE3C77" w:rsidP="00A21C50" w:rsidRDefault="00464E06" w14:paraId="11784EE6" w14:textId="2FBC5FC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Search department by name</w:t>
            </w:r>
          </w:p>
        </w:tc>
        <w:tc>
          <w:tcPr>
            <w:tcW w:w="1400" w:type="dxa"/>
          </w:tcPr>
          <w:p w:rsidRPr="00E21646" w:rsidR="00EE3C77" w:rsidP="00A21C50" w:rsidRDefault="00464E06" w14:paraId="6B3C8DFC" w14:textId="32DA396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Single Department Object</w:t>
            </w:r>
          </w:p>
        </w:tc>
        <w:tc>
          <w:tcPr>
            <w:tcW w:w="2435" w:type="dxa"/>
          </w:tcPr>
          <w:p w:rsidRPr="00E21646" w:rsidR="00EE3C77" w:rsidP="00A21C50" w:rsidRDefault="00EE3C77" w14:paraId="21B42F1F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4D65B1" w14:paraId="41374FE6" w14:textId="6A7D15E1">
        <w:trPr>
          <w:trHeight w:val="177"/>
        </w:trPr>
        <w:tc>
          <w:tcPr>
            <w:tcW w:w="0" w:type="auto"/>
          </w:tcPr>
          <w:p w:rsidRPr="00E21646" w:rsidR="00EE3C77" w:rsidP="00A21C50" w:rsidRDefault="00464E06" w14:paraId="364D6533" w14:textId="59A78211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/api/v1/departments</w:t>
            </w:r>
            <w:proofErr w:type="gramStart"/>
            <w:r w:rsidRPr="00E21646">
              <w:rPr>
                <w:color w:val="auto"/>
              </w:rPr>
              <w:t>/{</w:t>
            </w:r>
            <w:r w:rsidRPr="00E21646" w:rsidR="00601E0B">
              <w:rPr>
                <w:color w:val="auto"/>
              </w:rPr>
              <w:t xml:space="preserve"> </w:t>
            </w:r>
            <w:proofErr w:type="spellStart"/>
            <w:r w:rsidRPr="00E21646" w:rsidR="00601E0B">
              <w:rPr>
                <w:color w:val="auto"/>
              </w:rPr>
              <w:t>deptno</w:t>
            </w:r>
            <w:proofErr w:type="spellEnd"/>
            <w:proofErr w:type="gramEnd"/>
            <w:r w:rsidRPr="00E21646" w:rsidR="00601E0B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1482" w:type="dxa"/>
          </w:tcPr>
          <w:p w:rsidRPr="00E21646" w:rsidR="00EE3C77" w:rsidP="00A21C50" w:rsidRDefault="00464E06" w14:paraId="52302F37" w14:textId="505E1244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bCs/>
                <w:color w:val="auto"/>
              </w:rPr>
              <w:t>PUT</w:t>
            </w:r>
          </w:p>
        </w:tc>
        <w:tc>
          <w:tcPr>
            <w:tcW w:w="1447" w:type="dxa"/>
          </w:tcPr>
          <w:p w:rsidRPr="00E21646" w:rsidR="00EE3C77" w:rsidP="00A21C50" w:rsidRDefault="00464E06" w14:paraId="1D903B15" w14:textId="1AD6CA5A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bCs/>
                <w:color w:val="auto"/>
              </w:rPr>
              <w:t xml:space="preserve">Update </w:t>
            </w:r>
            <w:r w:rsidRPr="00E21646" w:rsidR="004D65B1">
              <w:rPr>
                <w:bCs/>
                <w:color w:val="auto"/>
              </w:rPr>
              <w:t>department by</w:t>
            </w:r>
            <w:r w:rsidRPr="00E21646">
              <w:rPr>
                <w:bCs/>
                <w:color w:val="auto"/>
              </w:rPr>
              <w:t xml:space="preserve"> department </w:t>
            </w:r>
            <w:proofErr w:type="spellStart"/>
            <w:r w:rsidRPr="00E21646" w:rsidR="00601E0B">
              <w:rPr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:rsidRPr="00E21646" w:rsidR="00EE3C77" w:rsidP="00A21C50" w:rsidRDefault="00ED7E53" w14:paraId="3B67139F" w14:textId="7D5E7D7F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6E6E6D">
              <w:rPr>
                <w:color w:val="auto"/>
              </w:rPr>
              <w:t>Department updated successfully.</w:t>
            </w:r>
          </w:p>
        </w:tc>
        <w:tc>
          <w:tcPr>
            <w:tcW w:w="2435" w:type="dxa"/>
          </w:tcPr>
          <w:p w:rsidRPr="00E21646" w:rsidR="00EE3C77" w:rsidP="00A21C50" w:rsidRDefault="00ED7E53" w14:paraId="5BBD3D97" w14:textId="318A4F02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4D65B1" w14:paraId="5DE4E9D6" w14:textId="77777777">
        <w:trPr>
          <w:trHeight w:val="177"/>
        </w:trPr>
        <w:tc>
          <w:tcPr>
            <w:tcW w:w="0" w:type="auto"/>
          </w:tcPr>
          <w:p w:rsidRPr="00E21646" w:rsidR="004D65B1" w:rsidP="004D65B1" w:rsidRDefault="004D65B1" w14:paraId="13F97424" w14:textId="27DD28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:rsidRPr="00E21646" w:rsidR="004D65B1" w:rsidP="004D65B1" w:rsidRDefault="004D65B1" w14:paraId="63E9514F" w14:textId="77C2A6F8">
            <w:pPr>
              <w:spacing w:before="0" w:after="0"/>
              <w:rPr>
                <w:color w:val="auto"/>
              </w:rPr>
            </w:pPr>
            <w:r w:rsidRPr="00E21646">
              <w:rPr>
                <w:bCs/>
                <w:color w:val="auto"/>
              </w:rPr>
              <w:t>PUT</w:t>
            </w:r>
          </w:p>
        </w:tc>
        <w:tc>
          <w:tcPr>
            <w:tcW w:w="1447" w:type="dxa"/>
          </w:tcPr>
          <w:p w:rsidRPr="00E21646" w:rsidR="004D65B1" w:rsidP="004D65B1" w:rsidRDefault="004D65B1" w14:paraId="08E12170" w14:textId="0ADE0EDF">
            <w:pPr>
              <w:spacing w:before="0" w:after="0"/>
              <w:rPr>
                <w:color w:val="auto"/>
              </w:rPr>
            </w:pPr>
            <w:r w:rsidRPr="00E21646">
              <w:rPr>
                <w:bCs/>
                <w:color w:val="auto"/>
              </w:rPr>
              <w:t>Update department by name</w:t>
            </w:r>
          </w:p>
        </w:tc>
        <w:tc>
          <w:tcPr>
            <w:tcW w:w="1400" w:type="dxa"/>
          </w:tcPr>
          <w:p w:rsidRPr="00E21646" w:rsidR="004D65B1" w:rsidP="004D65B1" w:rsidRDefault="004D65B1" w14:paraId="3FCC8214" w14:textId="57A11E5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Department updated successfully.</w:t>
            </w:r>
          </w:p>
        </w:tc>
        <w:tc>
          <w:tcPr>
            <w:tcW w:w="2435" w:type="dxa"/>
          </w:tcPr>
          <w:p w:rsidRPr="00E21646" w:rsidR="004D65B1" w:rsidP="004D65B1" w:rsidRDefault="004D65B1" w14:paraId="23A7228B" w14:textId="22795FD4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4D65B1" w14:paraId="3B842447" w14:textId="77777777">
        <w:trPr>
          <w:trHeight w:val="177"/>
        </w:trPr>
        <w:tc>
          <w:tcPr>
            <w:tcW w:w="0" w:type="auto"/>
          </w:tcPr>
          <w:p w:rsidRPr="00E21646" w:rsidR="004D65B1" w:rsidP="004D65B1" w:rsidRDefault="004D65B1" w14:paraId="0CBC26C2" w14:textId="6685C22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/api/v1/departments</w:t>
            </w:r>
            <w:proofErr w:type="gramStart"/>
            <w:r w:rsidRPr="00E21646">
              <w:rPr>
                <w:color w:val="auto"/>
              </w:rPr>
              <w:t>/{</w:t>
            </w:r>
            <w:r w:rsidRPr="00E21646" w:rsidR="00601E0B">
              <w:rPr>
                <w:color w:val="auto"/>
              </w:rPr>
              <w:t xml:space="preserve"> </w:t>
            </w:r>
            <w:proofErr w:type="spellStart"/>
            <w:r w:rsidRPr="00E21646" w:rsidR="00601E0B">
              <w:rPr>
                <w:color w:val="auto"/>
              </w:rPr>
              <w:t>deptno</w:t>
            </w:r>
            <w:proofErr w:type="spellEnd"/>
            <w:proofErr w:type="gramEnd"/>
            <w:r w:rsidRPr="00E21646" w:rsidR="00601E0B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1482" w:type="dxa"/>
          </w:tcPr>
          <w:p w:rsidRPr="00E21646" w:rsidR="004D65B1" w:rsidP="004D65B1" w:rsidRDefault="004D65B1" w14:paraId="29278A83" w14:textId="7D09FB0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47" w:type="dxa"/>
          </w:tcPr>
          <w:p w:rsidRPr="00E21646" w:rsidR="004D65B1" w:rsidP="004D65B1" w:rsidRDefault="004D65B1" w14:paraId="6CF9999B" w14:textId="2E75C01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department by </w:t>
            </w:r>
            <w:proofErr w:type="spellStart"/>
            <w:r w:rsidRPr="00E21646" w:rsidR="00601E0B">
              <w:rPr>
                <w:color w:val="auto"/>
              </w:rPr>
              <w:t>deptno</w:t>
            </w:r>
            <w:proofErr w:type="spellEnd"/>
          </w:p>
        </w:tc>
        <w:tc>
          <w:tcPr>
            <w:tcW w:w="1400" w:type="dxa"/>
          </w:tcPr>
          <w:p w:rsidRPr="00E21646" w:rsidR="004D65B1" w:rsidP="004D65B1" w:rsidRDefault="004D65B1" w14:paraId="3E86BD3B" w14:textId="6325DF7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Department Deleted Successfully</w:t>
            </w:r>
          </w:p>
        </w:tc>
        <w:tc>
          <w:tcPr>
            <w:tcW w:w="2435" w:type="dxa"/>
          </w:tcPr>
          <w:p w:rsidRPr="00E21646" w:rsidR="004D65B1" w:rsidP="004D65B1" w:rsidRDefault="004D65B1" w14:paraId="521645E4" w14:textId="77777777">
            <w:pPr>
              <w:spacing w:before="0" w:after="0"/>
              <w:rPr>
                <w:bCs/>
                <w:color w:val="auto"/>
              </w:rPr>
            </w:pPr>
          </w:p>
        </w:tc>
      </w:tr>
      <w:tr w:rsidRPr="00E21646" w:rsidR="00E21646" w:rsidTr="004D65B1" w14:paraId="66B09F31" w14:textId="7530E64B">
        <w:trPr>
          <w:trHeight w:val="177"/>
        </w:trPr>
        <w:tc>
          <w:tcPr>
            <w:tcW w:w="0" w:type="auto"/>
          </w:tcPr>
          <w:p w:rsidRPr="00E21646" w:rsidR="004D65B1" w:rsidP="004D65B1" w:rsidRDefault="004D65B1" w14:paraId="0200F809" w14:textId="1BF1AAFC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/api/v1/departments/name/{name}</w:t>
            </w:r>
          </w:p>
        </w:tc>
        <w:tc>
          <w:tcPr>
            <w:tcW w:w="1482" w:type="dxa"/>
          </w:tcPr>
          <w:p w:rsidRPr="00E21646" w:rsidR="004D65B1" w:rsidP="004D65B1" w:rsidRDefault="004D65B1" w14:paraId="7A381DB3" w14:textId="7049E1EE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47" w:type="dxa"/>
          </w:tcPr>
          <w:p w:rsidRPr="00E21646" w:rsidR="004D65B1" w:rsidP="004D65B1" w:rsidRDefault="004D65B1" w14:paraId="55D85137" w14:textId="05F2A10D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Delete department by name</w:t>
            </w:r>
          </w:p>
        </w:tc>
        <w:tc>
          <w:tcPr>
            <w:tcW w:w="1400" w:type="dxa"/>
          </w:tcPr>
          <w:p w:rsidRPr="00E21646" w:rsidR="004D65B1" w:rsidP="004D65B1" w:rsidRDefault="004D65B1" w14:paraId="0F2961CD" w14:textId="6A64589F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String: Department</w:t>
            </w:r>
            <w:r w:rsidRPr="00E21646" w:rsidR="00F73224">
              <w:rPr>
                <w:color w:val="auto"/>
              </w:rPr>
              <w:t xml:space="preserve"> with given name</w:t>
            </w:r>
            <w:r w:rsidRPr="00E21646">
              <w:rPr>
                <w:color w:val="auto"/>
              </w:rPr>
              <w:t xml:space="preserve"> </w:t>
            </w:r>
            <w:r w:rsidRPr="00E21646" w:rsidR="00F73224">
              <w:rPr>
                <w:color w:val="auto"/>
              </w:rPr>
              <w:t>d</w:t>
            </w:r>
            <w:r w:rsidRPr="00E21646">
              <w:rPr>
                <w:color w:val="auto"/>
              </w:rPr>
              <w:t>eleted Successfully</w:t>
            </w:r>
          </w:p>
        </w:tc>
        <w:tc>
          <w:tcPr>
            <w:tcW w:w="2435" w:type="dxa"/>
          </w:tcPr>
          <w:p w:rsidRPr="00E21646" w:rsidR="004D65B1" w:rsidP="004D65B1" w:rsidRDefault="004D65B1" w14:paraId="6FFFD0D7" w14:textId="77777777">
            <w:pPr>
              <w:spacing w:before="0" w:after="0"/>
              <w:rPr>
                <w:bCs/>
                <w:color w:val="auto"/>
              </w:rPr>
            </w:pPr>
          </w:p>
        </w:tc>
      </w:tr>
    </w:tbl>
    <w:p w:rsidRPr="00E21646" w:rsidR="0057086A" w:rsidP="00FC18CE" w:rsidRDefault="0057086A" w14:paraId="476C0B70" w14:textId="33579963">
      <w:pPr>
        <w:spacing w:before="0" w:after="0" w:line="240" w:lineRule="auto"/>
      </w:pPr>
    </w:p>
    <w:p w:rsidRPr="00E21646" w:rsidR="000E68A4" w:rsidP="00FC18CE" w:rsidRDefault="000E68A4" w14:paraId="42A448DA" w14:textId="338B9D86">
      <w:pPr>
        <w:spacing w:before="0" w:after="0" w:line="240" w:lineRule="auto"/>
      </w:pPr>
    </w:p>
    <w:p w:rsidRPr="00E21646" w:rsidR="000E68A4" w:rsidP="00FC18CE" w:rsidRDefault="000E68A4" w14:paraId="0E26FEB7" w14:textId="09066E94">
      <w:pPr>
        <w:spacing w:before="0" w:after="0" w:line="240" w:lineRule="auto"/>
      </w:pPr>
    </w:p>
    <w:p w:rsidRPr="00E21646" w:rsidR="00601E0B" w:rsidP="000E68A4" w:rsidRDefault="00601E0B" w14:paraId="5D5A0436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4B37DEA1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67AC028D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6761283E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7E98208B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0D7CD0EC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0CE7EC0A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7B2B2AD0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717AEA27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282B0429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055BC313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30022C9C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75B1CCCE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5C8CE8F8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33C8F536" w14:textId="77777777">
      <w:pPr>
        <w:spacing w:before="0" w:after="0" w:line="240" w:lineRule="auto"/>
        <w:rPr>
          <w:b/>
          <w:bCs/>
        </w:rPr>
      </w:pPr>
    </w:p>
    <w:p w:rsidRPr="00E21646" w:rsidR="00601E0B" w:rsidP="000E68A4" w:rsidRDefault="00601E0B" w14:paraId="5CEA3288" w14:textId="77777777">
      <w:pPr>
        <w:spacing w:before="0" w:after="0" w:line="240" w:lineRule="auto"/>
        <w:rPr>
          <w:b/>
          <w:bCs/>
        </w:rPr>
      </w:pPr>
    </w:p>
    <w:p w:rsidRPr="00E21646" w:rsidR="000E68A4" w:rsidP="000E68A4" w:rsidRDefault="000E68A4" w14:paraId="59C2E464" w14:textId="70E49A42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413"/>
        <w:gridCol w:w="1259"/>
        <w:gridCol w:w="2714"/>
      </w:tblGrid>
      <w:tr w:rsidRPr="00E21646" w:rsidR="00E21646" w:rsidTr="00A17C10" w14:paraId="4B9177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0E68A4" w:rsidP="00F169FE" w:rsidRDefault="000E68A4" w14:paraId="24C0BEE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:rsidRPr="00E21646" w:rsidR="000E68A4" w:rsidP="00F169FE" w:rsidRDefault="000E68A4" w14:paraId="11694179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13" w:type="dxa"/>
          </w:tcPr>
          <w:p w:rsidRPr="00E21646" w:rsidR="000E68A4" w:rsidP="00F169FE" w:rsidRDefault="000E68A4" w14:paraId="0E017B5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:rsidRPr="00E21646" w:rsidR="000E68A4" w:rsidP="00F169FE" w:rsidRDefault="000E68A4" w14:paraId="69E5EE9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:rsidRPr="00E21646" w:rsidR="000E68A4" w:rsidP="00F169FE" w:rsidRDefault="000E68A4" w14:paraId="34FF920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A17C10" w14:paraId="0468A1C0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0E68A4" w:rsidP="00F169FE" w:rsidRDefault="000E68A4" w14:paraId="26B1813B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0E68A4" w:rsidP="00F169FE" w:rsidRDefault="000E68A4" w14:paraId="02B783A3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413" w:type="dxa"/>
            <w:shd w:val="clear" w:color="auto" w:fill="B4C6E7" w:themeFill="accent1" w:themeFillTint="66"/>
          </w:tcPr>
          <w:p w:rsidRPr="00E21646" w:rsidR="000E68A4" w:rsidP="00F169FE" w:rsidRDefault="000E68A4" w14:paraId="5541B777" w14:textId="79D9EF8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titles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:rsidRPr="00E21646" w:rsidR="000E68A4" w:rsidP="00F169FE" w:rsidRDefault="000E68A4" w14:paraId="5528335D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:rsidRPr="00E21646" w:rsidR="000E68A4" w:rsidP="00F169FE" w:rsidRDefault="000E68A4" w14:paraId="02474D2E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1FABA581" w14:textId="77777777">
        <w:trPr>
          <w:trHeight w:val="89"/>
        </w:trPr>
        <w:tc>
          <w:tcPr>
            <w:tcW w:w="3597" w:type="dxa"/>
          </w:tcPr>
          <w:p w:rsidRPr="00E21646" w:rsidR="000E68A4" w:rsidP="00F169FE" w:rsidRDefault="000E68A4" w14:paraId="3D11F388" w14:textId="02BA346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D0519D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0E68A4" w:rsidP="00F169FE" w:rsidRDefault="000E68A4" w14:paraId="74B87C63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13" w:type="dxa"/>
          </w:tcPr>
          <w:p w:rsidRPr="00E21646" w:rsidR="000E68A4" w:rsidP="00F169FE" w:rsidRDefault="000E68A4" w14:paraId="6488EAA2" w14:textId="6FC13BA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Pr="00E21646" w:rsidR="00D0519D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 xml:space="preserve"> object in DB</w:t>
            </w:r>
          </w:p>
        </w:tc>
        <w:tc>
          <w:tcPr>
            <w:tcW w:w="1259" w:type="dxa"/>
          </w:tcPr>
          <w:p w:rsidRPr="00E21646" w:rsidR="000E68A4" w:rsidP="00F169FE" w:rsidRDefault="000E68A4" w14:paraId="739E2EAD" w14:textId="77BB908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9B1B81">
              <w:rPr>
                <w:color w:val="auto"/>
              </w:rPr>
              <w:t>title</w:t>
            </w:r>
            <w:r w:rsidRPr="00E21646">
              <w:rPr>
                <w:color w:val="auto"/>
              </w:rPr>
              <w:t xml:space="preserve"> added Successfully</w:t>
            </w:r>
          </w:p>
        </w:tc>
        <w:tc>
          <w:tcPr>
            <w:tcW w:w="2714" w:type="dxa"/>
          </w:tcPr>
          <w:p w:rsidRPr="00E21646" w:rsidR="000E68A4" w:rsidP="00F169FE" w:rsidRDefault="000E68A4" w14:paraId="16719D49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A17C10" w14:paraId="40860DDA" w14:textId="77777777">
        <w:trPr>
          <w:trHeight w:val="177"/>
        </w:trPr>
        <w:tc>
          <w:tcPr>
            <w:tcW w:w="3597" w:type="dxa"/>
          </w:tcPr>
          <w:p w:rsidRPr="00E21646" w:rsidR="000E68A4" w:rsidP="00F169FE" w:rsidRDefault="000E68A4" w14:paraId="16F9113E" w14:textId="1C4C1BF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D0519D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0E68A4" w:rsidP="00F169FE" w:rsidRDefault="000E68A4" w14:paraId="6C17470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0E68A4" w:rsidP="00F169FE" w:rsidRDefault="000E68A4" w14:paraId="540C804E" w14:textId="7E3AAD3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Pr="00E21646" w:rsidR="00D0519D">
              <w:rPr>
                <w:color w:val="auto"/>
              </w:rPr>
              <w:t>titles</w:t>
            </w:r>
            <w:r w:rsidRPr="00E21646" w:rsidR="002158E0">
              <w:rPr>
                <w:color w:val="auto"/>
              </w:rPr>
              <w:t xml:space="preserve"> objects</w:t>
            </w:r>
          </w:p>
        </w:tc>
        <w:tc>
          <w:tcPr>
            <w:tcW w:w="1259" w:type="dxa"/>
          </w:tcPr>
          <w:p w:rsidRPr="00E21646" w:rsidR="000E68A4" w:rsidP="00F169FE" w:rsidRDefault="000E68A4" w14:paraId="7EA302FA" w14:textId="1A788CD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2158E0">
              <w:rPr>
                <w:color w:val="auto"/>
              </w:rPr>
              <w:t>titles</w:t>
            </w:r>
          </w:p>
        </w:tc>
        <w:tc>
          <w:tcPr>
            <w:tcW w:w="2714" w:type="dxa"/>
          </w:tcPr>
          <w:p w:rsidRPr="00E21646" w:rsidR="000E68A4" w:rsidP="00F169FE" w:rsidRDefault="000E68A4" w14:paraId="4EB63E6F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A17C10" w14:paraId="766EC6A4" w14:textId="77777777">
        <w:trPr>
          <w:trHeight w:val="177"/>
        </w:trPr>
        <w:tc>
          <w:tcPr>
            <w:tcW w:w="3597" w:type="dxa"/>
          </w:tcPr>
          <w:p w:rsidRPr="00E21646" w:rsidR="000E68A4" w:rsidP="00F169FE" w:rsidRDefault="000E68A4" w14:paraId="71CE42C1" w14:textId="04D2CB8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9B1B81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601E0B">
              <w:rPr>
                <w:color w:val="auto"/>
              </w:rPr>
              <w:t>empno</w:t>
            </w:r>
            <w:proofErr w:type="spellEnd"/>
            <w:r w:rsidRPr="00E21646" w:rsidR="00601E0B">
              <w:rPr>
                <w:color w:val="auto"/>
              </w:rPr>
              <w:t xml:space="preserve"> </w:t>
            </w:r>
            <w:r w:rsidRPr="00E21646" w:rsidR="009238B4">
              <w:rPr>
                <w:color w:val="auto"/>
              </w:rPr>
              <w:t>/{</w:t>
            </w:r>
            <w:proofErr w:type="spellStart"/>
            <w:r w:rsidRPr="00E21646" w:rsidR="00601E0B">
              <w:rPr>
                <w:color w:val="auto"/>
              </w:rPr>
              <w:t>empno</w:t>
            </w:r>
            <w:proofErr w:type="spellEnd"/>
            <w:r w:rsidRPr="00E21646" w:rsidR="00601E0B">
              <w:rPr>
                <w:color w:val="auto"/>
              </w:rPr>
              <w:t>}</w:t>
            </w:r>
            <w:r w:rsidRPr="00E21646" w:rsidR="009238B4">
              <w:rPr>
                <w:color w:val="auto"/>
              </w:rPr>
              <w:t>/</w:t>
            </w:r>
            <w:proofErr w:type="spellStart"/>
            <w:r w:rsidRPr="00E21646" w:rsidR="002318FC">
              <w:rPr>
                <w:color w:val="auto"/>
              </w:rPr>
              <w:t>fromdate</w:t>
            </w:r>
            <w:proofErr w:type="spellEnd"/>
            <w:r w:rsidRPr="00E21646" w:rsidR="002318FC">
              <w:rPr>
                <w:color w:val="auto"/>
              </w:rPr>
              <w:t>/</w:t>
            </w:r>
            <w:r w:rsidRPr="00E21646">
              <w:rPr>
                <w:color w:val="auto"/>
              </w:rPr>
              <w:t>{</w:t>
            </w:r>
            <w:proofErr w:type="spellStart"/>
            <w:r w:rsidRPr="00E21646" w:rsidR="007B2DBD">
              <w:rPr>
                <w:color w:val="auto"/>
              </w:rPr>
              <w:t>fromdate</w:t>
            </w:r>
            <w:proofErr w:type="spellEnd"/>
            <w:r w:rsidRPr="00E21646" w:rsidR="009238B4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:rsidRPr="00E21646" w:rsidR="000E68A4" w:rsidP="00F169FE" w:rsidRDefault="000E68A4" w14:paraId="10E3C8CC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0E68A4" w:rsidP="00F169FE" w:rsidRDefault="000E68A4" w14:paraId="0D9AF621" w14:textId="69D4A25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Pr="00E21646" w:rsidR="002158E0">
              <w:rPr>
                <w:color w:val="auto"/>
              </w:rPr>
              <w:t>titles</w:t>
            </w:r>
            <w:r w:rsidRPr="00E21646">
              <w:rPr>
                <w:color w:val="auto"/>
              </w:rPr>
              <w:t xml:space="preserve"> </w:t>
            </w:r>
            <w:r w:rsidRPr="00E21646" w:rsidR="002158E0">
              <w:rPr>
                <w:color w:val="auto"/>
              </w:rPr>
              <w:t>by from date</w:t>
            </w:r>
            <w:r w:rsidRPr="00E21646" w:rsidR="00D2109A">
              <w:rPr>
                <w:color w:val="auto"/>
              </w:rPr>
              <w:t>,</w:t>
            </w:r>
            <w:r w:rsidRPr="00E21646" w:rsidR="00601E0B">
              <w:rPr>
                <w:color w:val="auto"/>
              </w:rPr>
              <w:t xml:space="preserve"> </w:t>
            </w:r>
            <w:proofErr w:type="spellStart"/>
            <w:r w:rsidRPr="00E21646" w:rsidR="00310293">
              <w:rPr>
                <w:color w:val="auto"/>
              </w:rPr>
              <w:t>empno</w:t>
            </w:r>
            <w:proofErr w:type="spellEnd"/>
            <w:r w:rsidRPr="00E21646" w:rsidR="00D2109A">
              <w:rPr>
                <w:color w:val="auto"/>
              </w:rPr>
              <w:t>,</w:t>
            </w:r>
            <w:r w:rsidRPr="00E21646" w:rsidR="00601E0B">
              <w:rPr>
                <w:color w:val="auto"/>
              </w:rPr>
              <w:t xml:space="preserve"> </w:t>
            </w:r>
            <w:r w:rsidRPr="00E21646" w:rsidR="00D2109A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:rsidRPr="00E21646" w:rsidR="000E68A4" w:rsidP="00F169FE" w:rsidRDefault="009238B4" w14:paraId="0CE1166D" w14:textId="2A9DDAE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Title Object</w:t>
            </w:r>
          </w:p>
        </w:tc>
        <w:tc>
          <w:tcPr>
            <w:tcW w:w="2714" w:type="dxa"/>
          </w:tcPr>
          <w:p w:rsidRPr="00E21646" w:rsidR="000E68A4" w:rsidP="00F169FE" w:rsidRDefault="000E68A4" w14:paraId="3225FD2F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A17C10" w14:paraId="20A84BA2" w14:textId="77777777">
        <w:trPr>
          <w:trHeight w:val="177"/>
        </w:trPr>
        <w:tc>
          <w:tcPr>
            <w:tcW w:w="3597" w:type="dxa"/>
          </w:tcPr>
          <w:p w:rsidRPr="00E21646" w:rsidR="00A50E36" w:rsidP="00A50E36" w:rsidRDefault="00A50E36" w14:paraId="1C0AAC3A" w14:textId="2417C14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A50E36" w:rsidP="00A50E36" w:rsidRDefault="00A50E36" w14:paraId="607DF693" w14:textId="25D3C69F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A50E36" w:rsidP="00A50E36" w:rsidRDefault="00A50E36" w14:paraId="5B694682" w14:textId="3B50E676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Fetch all titles objects</w:t>
            </w:r>
            <w:r w:rsidRPr="00E21646" w:rsidR="00604EAD">
              <w:rPr>
                <w:color w:val="auto"/>
              </w:rPr>
              <w:t xml:space="preserve"> by from date</w:t>
            </w:r>
          </w:p>
        </w:tc>
        <w:tc>
          <w:tcPr>
            <w:tcW w:w="1259" w:type="dxa"/>
          </w:tcPr>
          <w:p w:rsidRPr="00E21646" w:rsidR="00A50E36" w:rsidP="00A50E36" w:rsidRDefault="00A50E36" w14:paraId="70C2D2A6" w14:textId="2B21281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A50E36" w:rsidP="00A50E36" w:rsidRDefault="00A50E36" w14:paraId="7D1819F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1DAFA36E" w14:textId="77777777">
        <w:trPr>
          <w:trHeight w:val="177"/>
        </w:trPr>
        <w:tc>
          <w:tcPr>
            <w:tcW w:w="3597" w:type="dxa"/>
          </w:tcPr>
          <w:p w:rsidRPr="00E21646" w:rsidR="00604EAD" w:rsidP="00604EAD" w:rsidRDefault="00604EAD" w14:paraId="736A3CEC" w14:textId="2F58D65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/api/v1/titles/title/{title}</w:t>
            </w:r>
          </w:p>
        </w:tc>
        <w:tc>
          <w:tcPr>
            <w:tcW w:w="992" w:type="dxa"/>
          </w:tcPr>
          <w:p w:rsidRPr="00E21646" w:rsidR="00604EAD" w:rsidP="00604EAD" w:rsidRDefault="00604EAD" w14:paraId="4DB016FB" w14:textId="30B512B4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604EAD" w:rsidP="00604EAD" w:rsidRDefault="00604EAD" w14:paraId="776E6EBA" w14:textId="61857D8E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Fetch all titles objects by title</w:t>
            </w:r>
          </w:p>
        </w:tc>
        <w:tc>
          <w:tcPr>
            <w:tcW w:w="1259" w:type="dxa"/>
          </w:tcPr>
          <w:p w:rsidRPr="00E21646" w:rsidR="00604EAD" w:rsidP="00604EAD" w:rsidRDefault="00604EAD" w14:paraId="629AC3B7" w14:textId="3D4E925B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604EAD" w:rsidP="00604EAD" w:rsidRDefault="00604EAD" w14:paraId="66531DEB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4770317B" w14:textId="77777777">
        <w:trPr>
          <w:trHeight w:val="177"/>
        </w:trPr>
        <w:tc>
          <w:tcPr>
            <w:tcW w:w="3597" w:type="dxa"/>
          </w:tcPr>
          <w:p w:rsidRPr="00E21646" w:rsidR="000F7879" w:rsidP="000F7879" w:rsidRDefault="000F7879" w14:paraId="622AE1C4" w14:textId="1A4EF79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/api/v1/titles/title/{title}/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0F7879" w:rsidP="000F7879" w:rsidRDefault="000F7879" w14:paraId="2223FEBC" w14:textId="3FA8B91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0F7879" w:rsidP="000F7879" w:rsidRDefault="000F7879" w14:paraId="59F046AA" w14:textId="6C7A00C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title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0F7879" w:rsidP="000F7879" w:rsidRDefault="000F7879" w14:paraId="71D3D5D3" w14:textId="59F7D76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0F7879" w:rsidP="000F7879" w:rsidRDefault="000F7879" w14:paraId="66BEF955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6591B405" w14:textId="77777777">
        <w:trPr>
          <w:trHeight w:val="177"/>
        </w:trPr>
        <w:tc>
          <w:tcPr>
            <w:tcW w:w="3597" w:type="dxa"/>
          </w:tcPr>
          <w:p w:rsidRPr="00E21646" w:rsidR="000F7879" w:rsidP="000F7879" w:rsidRDefault="000F7879" w14:paraId="36BBFB10" w14:textId="7CBD9D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 w:rsidR="00310293">
              <w:rPr>
                <w:color w:val="auto"/>
              </w:rPr>
              <w:t>empno</w:t>
            </w:r>
            <w:proofErr w:type="spellEnd"/>
            <w:r w:rsidRPr="00E21646" w:rsidR="00310293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310293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0F7879" w:rsidP="000F7879" w:rsidRDefault="000F7879" w14:paraId="649B5CBE" w14:textId="51BEC40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0F7879" w:rsidP="000F7879" w:rsidRDefault="000F7879" w14:paraId="3741D8B7" w14:textId="49B9ECC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</w:t>
            </w:r>
            <w:proofErr w:type="spellStart"/>
            <w:r w:rsidRPr="00E21646" w:rsidR="00310293">
              <w:rPr>
                <w:color w:val="auto"/>
              </w:rPr>
              <w:t>empno</w:t>
            </w:r>
            <w:proofErr w:type="spellEnd"/>
            <w:r w:rsidRPr="00E21646" w:rsidR="00310293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0F7879" w:rsidP="000F7879" w:rsidRDefault="000F7879" w14:paraId="7423A956" w14:textId="43A7D22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0F7879" w:rsidP="000F7879" w:rsidRDefault="000F7879" w14:paraId="172445A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4A4EAD02" w14:textId="77777777">
        <w:trPr>
          <w:trHeight w:val="177"/>
        </w:trPr>
        <w:tc>
          <w:tcPr>
            <w:tcW w:w="3597" w:type="dxa"/>
          </w:tcPr>
          <w:p w:rsidRPr="00E21646" w:rsidR="000F7879" w:rsidP="000F7879" w:rsidRDefault="000F7879" w14:paraId="2CA7D140" w14:textId="0DF2CB4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 w:rsidR="00B06829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B06829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:rsidRPr="00E21646" w:rsidR="000F7879" w:rsidP="000F7879" w:rsidRDefault="000F7879" w14:paraId="3D135134" w14:textId="3460B4C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0F7879" w:rsidP="000F7879" w:rsidRDefault="000F7879" w14:paraId="291F0046" w14:textId="34273D3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titles objects by </w:t>
            </w:r>
            <w:proofErr w:type="spellStart"/>
            <w:r w:rsidRPr="00E21646" w:rsidR="00B06829">
              <w:rPr>
                <w:color w:val="auto"/>
              </w:rPr>
              <w:t>empno</w:t>
            </w:r>
            <w:proofErr w:type="spellEnd"/>
            <w:r w:rsidRPr="00E21646" w:rsidR="00B06829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and </w:t>
            </w:r>
            <w:r w:rsidRPr="00E21646" w:rsidR="00BB049D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:rsidRPr="00E21646" w:rsidR="000F7879" w:rsidP="000F7879" w:rsidRDefault="000F7879" w14:paraId="255A42BE" w14:textId="3DD281A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0F7879" w:rsidP="000F7879" w:rsidRDefault="000F7879" w14:paraId="12BF272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55323FEB" w14:textId="77777777">
        <w:trPr>
          <w:trHeight w:val="177"/>
        </w:trPr>
        <w:tc>
          <w:tcPr>
            <w:tcW w:w="3597" w:type="dxa"/>
          </w:tcPr>
          <w:p w:rsidRPr="00E21646" w:rsidR="003F72AC" w:rsidP="003F72AC" w:rsidRDefault="003F72AC" w14:paraId="29E88FB1" w14:textId="3FFE40F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3F72AC" w:rsidP="003F72AC" w:rsidRDefault="003F72AC" w14:paraId="59DD3611" w14:textId="191148B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3F72AC" w:rsidP="003F72AC" w:rsidRDefault="003F72AC" w14:paraId="16700FEE" w14:textId="212D001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</w:t>
            </w:r>
            <w:proofErr w:type="spellStart"/>
            <w:r w:rsidRPr="00E21646" w:rsidR="00D7584C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3F72AC" w:rsidP="003F72AC" w:rsidRDefault="003F72AC" w14:paraId="641FEA8F" w14:textId="34B7130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3F72AC" w:rsidP="003F72AC" w:rsidRDefault="003F72AC" w14:paraId="37766CA1" w14:textId="6E60E913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A17C10" w14:paraId="1DEC0209" w14:textId="77777777">
        <w:trPr>
          <w:trHeight w:val="177"/>
        </w:trPr>
        <w:tc>
          <w:tcPr>
            <w:tcW w:w="3597" w:type="dxa"/>
          </w:tcPr>
          <w:p w:rsidRPr="00E21646" w:rsidR="003F72AC" w:rsidP="003F72AC" w:rsidRDefault="003F72AC" w14:paraId="5290EF2B" w14:textId="2F51ABE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/api/v1/titles/title/{title}</w:t>
            </w:r>
          </w:p>
        </w:tc>
        <w:tc>
          <w:tcPr>
            <w:tcW w:w="992" w:type="dxa"/>
          </w:tcPr>
          <w:p w:rsidRPr="00E21646" w:rsidR="003F72AC" w:rsidP="003F72AC" w:rsidRDefault="003F72AC" w14:paraId="1D3435D7" w14:textId="56ED302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3F72AC" w:rsidP="003F72AC" w:rsidRDefault="003F72AC" w14:paraId="77023E30" w14:textId="37EAAC4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</w:t>
            </w:r>
            <w:r w:rsidRPr="00E21646" w:rsidR="00D7584C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:rsidRPr="00E21646" w:rsidR="003F72AC" w:rsidP="003F72AC" w:rsidRDefault="003F72AC" w14:paraId="2C18A369" w14:textId="6D3A8D5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3F72AC" w:rsidP="003F72AC" w:rsidRDefault="003F72AC" w14:paraId="4841C33E" w14:textId="7A4C37E9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A17C10" w14:paraId="01D6BBFF" w14:textId="77777777">
        <w:trPr>
          <w:trHeight w:val="177"/>
        </w:trPr>
        <w:tc>
          <w:tcPr>
            <w:tcW w:w="3597" w:type="dxa"/>
          </w:tcPr>
          <w:p w:rsidRPr="00E21646" w:rsidR="003F72AC" w:rsidP="003F72AC" w:rsidRDefault="003F72AC" w14:paraId="7DE2AA37" w14:textId="7453940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r w:rsidRPr="00E21646" w:rsidR="004A3E7E">
              <w:rPr>
                <w:color w:val="auto"/>
              </w:rPr>
              <w:t>{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3F72AC" w:rsidP="003F72AC" w:rsidRDefault="003F72AC" w14:paraId="7BA90473" w14:textId="5E1D10E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3F72AC" w:rsidP="003F72AC" w:rsidRDefault="003F72AC" w14:paraId="1E1CB560" w14:textId="1C69324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titles details for the given employee </w:t>
            </w:r>
            <w:r w:rsidRPr="00E21646" w:rsidR="004A3E7E">
              <w:rPr>
                <w:color w:val="auto"/>
              </w:rPr>
              <w:t>no</w:t>
            </w:r>
          </w:p>
        </w:tc>
        <w:tc>
          <w:tcPr>
            <w:tcW w:w="1259" w:type="dxa"/>
          </w:tcPr>
          <w:p w:rsidRPr="00E21646" w:rsidR="003F72AC" w:rsidP="003F72AC" w:rsidRDefault="003F72AC" w14:paraId="4E66F89E" w14:textId="4911071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3F72AC" w:rsidP="003F72AC" w:rsidRDefault="003F72AC" w14:paraId="5F5CAFF2" w14:textId="2D49D88B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A17C10" w14:paraId="3630F723" w14:textId="77777777">
        <w:trPr>
          <w:trHeight w:val="177"/>
        </w:trPr>
        <w:tc>
          <w:tcPr>
            <w:tcW w:w="3597" w:type="dxa"/>
          </w:tcPr>
          <w:p w:rsidRPr="00E21646" w:rsidR="004B4885" w:rsidP="003F72AC" w:rsidRDefault="004B4885" w14:paraId="467EF644" w14:textId="1A82287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 w:rsidR="004A3E7E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:rsidRPr="00E21646" w:rsidR="004B4885" w:rsidP="003F72AC" w:rsidRDefault="004B4885" w14:paraId="0FBA70DD" w14:textId="6FBC915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4B4885" w:rsidP="003F72AC" w:rsidRDefault="004B4885" w14:paraId="7E887FCF" w14:textId="78E1CD4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title by 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, title</w:t>
            </w:r>
          </w:p>
        </w:tc>
        <w:tc>
          <w:tcPr>
            <w:tcW w:w="1259" w:type="dxa"/>
          </w:tcPr>
          <w:p w:rsidRPr="00E21646" w:rsidR="004B4885" w:rsidP="003F72AC" w:rsidRDefault="004B4885" w14:paraId="559C2AE0" w14:textId="652A4F0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title updated Successfully</w:t>
            </w:r>
          </w:p>
        </w:tc>
        <w:tc>
          <w:tcPr>
            <w:tcW w:w="2714" w:type="dxa"/>
          </w:tcPr>
          <w:p w:rsidRPr="00E21646" w:rsidR="004B4885" w:rsidP="003F72AC" w:rsidRDefault="004B4885" w14:paraId="6325A4D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7246A8F8" w14:textId="77777777">
        <w:trPr>
          <w:trHeight w:val="177"/>
        </w:trPr>
        <w:tc>
          <w:tcPr>
            <w:tcW w:w="3597" w:type="dxa"/>
          </w:tcPr>
          <w:p w:rsidRPr="00E21646" w:rsidR="003F72AC" w:rsidP="003F72AC" w:rsidRDefault="003F72AC" w14:paraId="7C58E095" w14:textId="50C8101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}/title/{title}</w:t>
            </w:r>
          </w:p>
        </w:tc>
        <w:tc>
          <w:tcPr>
            <w:tcW w:w="992" w:type="dxa"/>
          </w:tcPr>
          <w:p w:rsidRPr="00E21646" w:rsidR="003F72AC" w:rsidP="003F72AC" w:rsidRDefault="003F72AC" w14:paraId="78ACB4DA" w14:textId="267864A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3F72AC" w:rsidP="003F72AC" w:rsidRDefault="003F72AC" w14:paraId="14A311CC" w14:textId="3D0751F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title by 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from </w:t>
            </w:r>
            <w:proofErr w:type="gramStart"/>
            <w:r w:rsidRPr="00E21646">
              <w:rPr>
                <w:color w:val="auto"/>
              </w:rPr>
              <w:t xml:space="preserve">date  </w:t>
            </w:r>
            <w:r w:rsidRPr="00E21646">
              <w:rPr>
                <w:color w:val="auto"/>
              </w:rPr>
              <w:lastRenderedPageBreak/>
              <w:t>and</w:t>
            </w:r>
            <w:proofErr w:type="gramEnd"/>
            <w:r w:rsidRPr="00E21646">
              <w:rPr>
                <w:color w:val="auto"/>
              </w:rPr>
              <w:t xml:space="preserve"> title name.</w:t>
            </w:r>
          </w:p>
        </w:tc>
        <w:tc>
          <w:tcPr>
            <w:tcW w:w="1259" w:type="dxa"/>
          </w:tcPr>
          <w:p w:rsidRPr="00E21646" w:rsidR="003F72AC" w:rsidP="003F72AC" w:rsidRDefault="003F72AC" w14:paraId="4EEE89AA" w14:textId="40145D4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String: title deleted Successfully</w:t>
            </w:r>
          </w:p>
        </w:tc>
        <w:tc>
          <w:tcPr>
            <w:tcW w:w="2714" w:type="dxa"/>
          </w:tcPr>
          <w:p w:rsidRPr="00E21646" w:rsidR="003F72AC" w:rsidP="003F72AC" w:rsidRDefault="003F72AC" w14:paraId="30240E55" w14:textId="684B2091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A17C10" w14:paraId="1C619DB8" w14:textId="77777777">
        <w:trPr>
          <w:trHeight w:val="177"/>
        </w:trPr>
        <w:tc>
          <w:tcPr>
            <w:tcW w:w="3597" w:type="dxa"/>
          </w:tcPr>
          <w:p w:rsidRPr="00E21646" w:rsidR="003F72AC" w:rsidP="003F72AC" w:rsidRDefault="003F72AC" w14:paraId="1299DE7F" w14:textId="670E31B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/api/v1/titles/{</w:t>
            </w:r>
            <w:proofErr w:type="spellStart"/>
            <w:r w:rsidRPr="00E21646" w:rsidR="004A3E7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3F72AC" w:rsidP="003F72AC" w:rsidRDefault="003F72AC" w14:paraId="33F95A58" w14:textId="306A14C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3F72AC" w:rsidP="003F72AC" w:rsidRDefault="003F72AC" w14:paraId="000BC241" w14:textId="692A9EC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titles by </w:t>
            </w:r>
            <w:proofErr w:type="spellStart"/>
            <w:r w:rsidRPr="00E21646">
              <w:rPr>
                <w:color w:val="auto"/>
              </w:rPr>
              <w:t>emp</w:t>
            </w:r>
            <w:r w:rsidRPr="00E21646" w:rsidR="004A3E7E">
              <w:rPr>
                <w:color w:val="auto"/>
              </w:rPr>
              <w:t>no</w:t>
            </w:r>
            <w:proofErr w:type="spellEnd"/>
          </w:p>
        </w:tc>
        <w:tc>
          <w:tcPr>
            <w:tcW w:w="1259" w:type="dxa"/>
          </w:tcPr>
          <w:p w:rsidRPr="00E21646" w:rsidR="003F72AC" w:rsidP="003F72AC" w:rsidRDefault="003F72AC" w14:paraId="5E27FABF" w14:textId="1D59768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3F72AC" w:rsidP="003F72AC" w:rsidRDefault="003F72AC" w14:paraId="3ECB6800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67F0BD51" w14:textId="77777777">
        <w:trPr>
          <w:trHeight w:val="177"/>
        </w:trPr>
        <w:tc>
          <w:tcPr>
            <w:tcW w:w="3597" w:type="dxa"/>
          </w:tcPr>
          <w:p w:rsidRPr="00E21646" w:rsidR="00296F7D" w:rsidP="00296F7D" w:rsidRDefault="00296F7D" w14:paraId="294C68C2" w14:textId="55EC3ED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296F7D" w:rsidP="00296F7D" w:rsidRDefault="00296F7D" w14:paraId="735B9BA9" w14:textId="5D63333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296F7D" w:rsidP="00296F7D" w:rsidRDefault="00296F7D" w14:paraId="1C6FA3A6" w14:textId="4324EB5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titles by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296F7D" w:rsidP="00296F7D" w:rsidRDefault="00296F7D" w14:paraId="01E5D786" w14:textId="10089DB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296F7D" w:rsidP="00296F7D" w:rsidRDefault="00296F7D" w14:paraId="6989D65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A17C10" w14:paraId="101AC745" w14:textId="77777777">
        <w:trPr>
          <w:trHeight w:val="177"/>
        </w:trPr>
        <w:tc>
          <w:tcPr>
            <w:tcW w:w="3597" w:type="dxa"/>
          </w:tcPr>
          <w:p w:rsidRPr="00E21646" w:rsidR="00296F7D" w:rsidP="00296F7D" w:rsidRDefault="00296F7D" w14:paraId="29203A8C" w14:textId="6F7C433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/api/v1/titles/title/{title</w:t>
            </w:r>
            <w:r w:rsidRPr="00E21646" w:rsidR="00A05997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296F7D" w:rsidP="00296F7D" w:rsidRDefault="00296F7D" w14:paraId="5472D34B" w14:textId="386B312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296F7D" w:rsidP="00296F7D" w:rsidRDefault="00296F7D" w14:paraId="5420B432" w14:textId="2A6E008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titles by </w:t>
            </w:r>
            <w:r w:rsidRPr="00E21646" w:rsidR="00A05997">
              <w:rPr>
                <w:color w:val="auto"/>
              </w:rPr>
              <w:t>title</w:t>
            </w:r>
          </w:p>
        </w:tc>
        <w:tc>
          <w:tcPr>
            <w:tcW w:w="1259" w:type="dxa"/>
          </w:tcPr>
          <w:p w:rsidRPr="00E21646" w:rsidR="00296F7D" w:rsidP="00296F7D" w:rsidRDefault="00296F7D" w14:paraId="05ADB4BD" w14:textId="4144DB0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titles</w:t>
            </w:r>
          </w:p>
        </w:tc>
        <w:tc>
          <w:tcPr>
            <w:tcW w:w="2714" w:type="dxa"/>
          </w:tcPr>
          <w:p w:rsidRPr="00E21646" w:rsidR="00296F7D" w:rsidP="00296F7D" w:rsidRDefault="00296F7D" w14:paraId="73FB7094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0E68A4" w:rsidP="00FC18CE" w:rsidRDefault="000E68A4" w14:paraId="56CCCACD" w14:textId="098D0CAB">
      <w:pPr>
        <w:spacing w:before="0" w:after="0" w:line="240" w:lineRule="auto"/>
      </w:pPr>
    </w:p>
    <w:p w:rsidRPr="00E21646" w:rsidR="000E68A4" w:rsidP="00FC18CE" w:rsidRDefault="000E68A4" w14:paraId="032BA8B5" w14:textId="3CF3DE27">
      <w:pPr>
        <w:spacing w:before="0" w:after="0" w:line="240" w:lineRule="auto"/>
      </w:pPr>
    </w:p>
    <w:p w:rsidRPr="00E21646" w:rsidR="005E68B8" w:rsidP="005E68B8" w:rsidRDefault="005E68B8" w14:paraId="5E088469" w14:textId="25F5C546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413"/>
        <w:gridCol w:w="1259"/>
        <w:gridCol w:w="2714"/>
      </w:tblGrid>
      <w:tr w:rsidRPr="00E21646" w:rsidR="00E21646" w:rsidTr="001D3FB0" w14:paraId="5F66F7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5E68B8" w:rsidP="001D3FB0" w:rsidRDefault="005E68B8" w14:paraId="07CC9BD2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:rsidRPr="00E21646" w:rsidR="005E68B8" w:rsidP="001D3FB0" w:rsidRDefault="005E68B8" w14:paraId="4F827B7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413" w:type="dxa"/>
          </w:tcPr>
          <w:p w:rsidRPr="00E21646" w:rsidR="005E68B8" w:rsidP="001D3FB0" w:rsidRDefault="005E68B8" w14:paraId="5BC661B6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259" w:type="dxa"/>
          </w:tcPr>
          <w:p w:rsidRPr="00E21646" w:rsidR="005E68B8" w:rsidP="001D3FB0" w:rsidRDefault="005E68B8" w14:paraId="649F5DC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2714" w:type="dxa"/>
          </w:tcPr>
          <w:p w:rsidRPr="00E21646" w:rsidR="005E68B8" w:rsidP="001D3FB0" w:rsidRDefault="005E68B8" w14:paraId="50DD9341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1D3FB0" w14:paraId="34DDD249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5E68B8" w:rsidP="001D3FB0" w:rsidRDefault="005E68B8" w14:paraId="0C1FE69F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5E68B8" w:rsidP="001D3FB0" w:rsidRDefault="005E68B8" w14:paraId="3EDF06C7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413" w:type="dxa"/>
            <w:shd w:val="clear" w:color="auto" w:fill="B4C6E7" w:themeFill="accent1" w:themeFillTint="66"/>
          </w:tcPr>
          <w:p w:rsidRPr="00E21646" w:rsidR="005E68B8" w:rsidP="001D3FB0" w:rsidRDefault="005E68B8" w14:paraId="0D13CFCC" w14:textId="5E03527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salaries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:rsidRPr="00E21646" w:rsidR="005E68B8" w:rsidP="001D3FB0" w:rsidRDefault="005E68B8" w14:paraId="4C176DDF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2714" w:type="dxa"/>
            <w:shd w:val="clear" w:color="auto" w:fill="B4C6E7" w:themeFill="accent1" w:themeFillTint="66"/>
          </w:tcPr>
          <w:p w:rsidRPr="00E21646" w:rsidR="005E68B8" w:rsidP="001D3FB0" w:rsidRDefault="005E68B8" w14:paraId="39DED6A9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7F14378F" w14:textId="77777777">
        <w:trPr>
          <w:trHeight w:val="89"/>
        </w:trPr>
        <w:tc>
          <w:tcPr>
            <w:tcW w:w="3597" w:type="dxa"/>
          </w:tcPr>
          <w:p w:rsidRPr="00E21646" w:rsidR="005E68B8" w:rsidP="001D3FB0" w:rsidRDefault="005E68B8" w14:paraId="3CD8F989" w14:textId="63B047D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62B01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5E68B8" w:rsidP="001D3FB0" w:rsidRDefault="005E68B8" w14:paraId="6AE9CD6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413" w:type="dxa"/>
          </w:tcPr>
          <w:p w:rsidRPr="00E21646" w:rsidR="005E68B8" w:rsidP="001D3FB0" w:rsidRDefault="005E68B8" w14:paraId="26796041" w14:textId="11BA9D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r w:rsidRPr="00E21646" w:rsidR="00A62B01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259" w:type="dxa"/>
          </w:tcPr>
          <w:p w:rsidRPr="00E21646" w:rsidR="005E68B8" w:rsidP="001D3FB0" w:rsidRDefault="005E68B8" w14:paraId="196E58E2" w14:textId="4E19D36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A62B01">
              <w:rPr>
                <w:color w:val="auto"/>
              </w:rPr>
              <w:t xml:space="preserve">Salary </w:t>
            </w:r>
            <w:proofErr w:type="gramStart"/>
            <w:r w:rsidRPr="00E21646" w:rsidR="00A62B01">
              <w:rPr>
                <w:color w:val="auto"/>
              </w:rPr>
              <w:t xml:space="preserve">details </w:t>
            </w:r>
            <w:r w:rsidRPr="00E21646">
              <w:rPr>
                <w:color w:val="auto"/>
              </w:rPr>
              <w:t xml:space="preserve"> added</w:t>
            </w:r>
            <w:proofErr w:type="gramEnd"/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2714" w:type="dxa"/>
          </w:tcPr>
          <w:p w:rsidRPr="00E21646" w:rsidR="005E68B8" w:rsidP="001D3FB0" w:rsidRDefault="005E68B8" w14:paraId="3954A39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1D3FB0" w14:paraId="609386DD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45A45E23" w14:textId="47E53F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62B01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5E68B8" w:rsidP="001D3FB0" w:rsidRDefault="005E68B8" w14:paraId="4DBC41D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5E68B8" w:rsidP="001D3FB0" w:rsidRDefault="005E68B8" w14:paraId="4A371991" w14:textId="35F92E8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Pr="00E21646" w:rsidR="00A62B01">
              <w:rPr>
                <w:color w:val="auto"/>
              </w:rPr>
              <w:t>salary</w:t>
            </w:r>
            <w:r w:rsidRPr="00E21646">
              <w:rPr>
                <w:color w:val="auto"/>
              </w:rPr>
              <w:t xml:space="preserve"> objects</w:t>
            </w:r>
          </w:p>
        </w:tc>
        <w:tc>
          <w:tcPr>
            <w:tcW w:w="1259" w:type="dxa"/>
          </w:tcPr>
          <w:p w:rsidRPr="00E21646" w:rsidR="005E68B8" w:rsidP="001D3FB0" w:rsidRDefault="005E68B8" w14:paraId="3EDCB38E" w14:textId="08F5D63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A62B01">
              <w:rPr>
                <w:color w:val="auto"/>
              </w:rPr>
              <w:t>salaries</w:t>
            </w:r>
          </w:p>
        </w:tc>
        <w:tc>
          <w:tcPr>
            <w:tcW w:w="2714" w:type="dxa"/>
          </w:tcPr>
          <w:p w:rsidRPr="00E21646" w:rsidR="005E68B8" w:rsidP="001D3FB0" w:rsidRDefault="005E68B8" w14:paraId="33E12D4C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1D3FB0" w14:paraId="515D0959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16A9A65A" w14:textId="7B4602C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62B01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F577F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F577FE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</w:t>
            </w:r>
          </w:p>
        </w:tc>
        <w:tc>
          <w:tcPr>
            <w:tcW w:w="992" w:type="dxa"/>
          </w:tcPr>
          <w:p w:rsidRPr="00E21646" w:rsidR="005E68B8" w:rsidP="001D3FB0" w:rsidRDefault="005E68B8" w14:paraId="055F8AE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5E68B8" w:rsidP="001D3FB0" w:rsidRDefault="005E68B8" w14:paraId="3D60D9AC" w14:textId="4816D4B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r w:rsidRPr="00E21646" w:rsidR="00A62B01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by from date,</w:t>
            </w:r>
            <w:r w:rsidRPr="00E21646" w:rsidR="00A62B01">
              <w:rPr>
                <w:color w:val="auto"/>
              </w:rPr>
              <w:t xml:space="preserve"> </w:t>
            </w:r>
            <w:proofErr w:type="spellStart"/>
            <w:r w:rsidRPr="00E21646" w:rsidR="00F577FE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:rsidRPr="00E21646" w:rsidR="005E68B8" w:rsidP="001D3FB0" w:rsidRDefault="00A62B01" w14:paraId="478B6AD5" w14:textId="03BDB8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Salary Object</w:t>
            </w:r>
          </w:p>
        </w:tc>
        <w:tc>
          <w:tcPr>
            <w:tcW w:w="2714" w:type="dxa"/>
          </w:tcPr>
          <w:p w:rsidRPr="00E21646" w:rsidR="005E68B8" w:rsidP="001D3FB0" w:rsidRDefault="005E68B8" w14:paraId="4A8E54EE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1D3FB0" w14:paraId="1F173A22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793C81D5" w14:textId="28B3B14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20FAD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214DB4CD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5E68B8" w:rsidP="001D3FB0" w:rsidRDefault="005E68B8" w14:paraId="3D1DF005" w14:textId="13DC99E4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Pr="00E21646" w:rsidR="00A20FAD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objects by from date</w:t>
            </w:r>
          </w:p>
        </w:tc>
        <w:tc>
          <w:tcPr>
            <w:tcW w:w="1259" w:type="dxa"/>
          </w:tcPr>
          <w:p w:rsidRPr="00E21646" w:rsidR="005E68B8" w:rsidP="001D3FB0" w:rsidRDefault="005E68B8" w14:paraId="408DB799" w14:textId="10DF80C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A20FAD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17C942E0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1B966BB2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591DEB03" w14:textId="51547A7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20FAD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A109E0">
              <w:rPr>
                <w:color w:val="auto"/>
              </w:rPr>
              <w:t>empno</w:t>
            </w:r>
            <w:proofErr w:type="spellEnd"/>
            <w:proofErr w:type="gramStart"/>
            <w:r w:rsidRPr="00E21646">
              <w:rPr>
                <w:color w:val="auto"/>
              </w:rPr>
              <w:t>/{</w:t>
            </w:r>
            <w:proofErr w:type="spellStart"/>
            <w:proofErr w:type="gramEnd"/>
            <w:r w:rsidRPr="00E21646" w:rsidR="00A109E0">
              <w:rPr>
                <w:color w:val="auto"/>
              </w:rPr>
              <w:t>empno</w:t>
            </w:r>
            <w:proofErr w:type="spellEnd"/>
            <w:r w:rsidRPr="00E21646" w:rsidR="00A109E0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6BCDC8EC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5E68B8" w:rsidP="001D3FB0" w:rsidRDefault="005E68B8" w14:paraId="50A20915" w14:textId="1EE7EF53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Pr="00E21646" w:rsidR="00A20FAD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objects by </w:t>
            </w:r>
            <w:proofErr w:type="spellStart"/>
            <w:r w:rsidRPr="00E21646" w:rsidR="00A109E0">
              <w:rPr>
                <w:color w:val="auto"/>
              </w:rPr>
              <w:t>empno</w:t>
            </w:r>
            <w:proofErr w:type="spellEnd"/>
          </w:p>
        </w:tc>
        <w:tc>
          <w:tcPr>
            <w:tcW w:w="1259" w:type="dxa"/>
          </w:tcPr>
          <w:p w:rsidRPr="00E21646" w:rsidR="005E68B8" w:rsidP="001D3FB0" w:rsidRDefault="005E68B8" w14:paraId="73435480" w14:textId="09C0AEF8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A20FAD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790DA596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2F82CFAF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74AE5D68" w14:textId="6396195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20FAD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r w:rsidRPr="00E21646" w:rsidR="00D26826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BF4723">
              <w:rPr>
                <w:color w:val="auto"/>
              </w:rPr>
              <w:t>min</w:t>
            </w:r>
            <w:r w:rsidRPr="00E21646" w:rsidR="00D26826">
              <w:rPr>
                <w:color w:val="auto"/>
              </w:rPr>
              <w:t>salary</w:t>
            </w:r>
            <w:proofErr w:type="spellEnd"/>
            <w:r w:rsidRPr="00E21646" w:rsidR="00D26826">
              <w:rPr>
                <w:color w:val="auto"/>
              </w:rPr>
              <w:t>}</w:t>
            </w:r>
            <w:r w:rsidRPr="00E21646" w:rsidR="00BF4723">
              <w:rPr>
                <w:color w:val="auto"/>
              </w:rPr>
              <w:t>//{</w:t>
            </w:r>
            <w:proofErr w:type="spellStart"/>
            <w:r w:rsidRPr="00E21646" w:rsidR="00BF4723">
              <w:rPr>
                <w:color w:val="auto"/>
              </w:rPr>
              <w:t>maxsalary</w:t>
            </w:r>
            <w:proofErr w:type="spellEnd"/>
            <w:r w:rsidRPr="00E21646" w:rsidR="00BF4723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6042658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413" w:type="dxa"/>
          </w:tcPr>
          <w:p w:rsidRPr="00E21646" w:rsidR="005E68B8" w:rsidP="001D3FB0" w:rsidRDefault="005E68B8" w14:paraId="6E3CD01D" w14:textId="0AFE37C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r w:rsidRPr="00E21646" w:rsidR="00A20FAD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objects by </w:t>
            </w:r>
            <w:r w:rsidRPr="00E21646" w:rsidR="00D26826">
              <w:rPr>
                <w:color w:val="auto"/>
              </w:rPr>
              <w:t>salary</w:t>
            </w:r>
            <w:r w:rsidRPr="00E21646">
              <w:rPr>
                <w:color w:val="auto"/>
              </w:rPr>
              <w:t xml:space="preserve"> </w:t>
            </w:r>
          </w:p>
        </w:tc>
        <w:tc>
          <w:tcPr>
            <w:tcW w:w="1259" w:type="dxa"/>
          </w:tcPr>
          <w:p w:rsidRPr="00E21646" w:rsidR="005E68B8" w:rsidP="001D3FB0" w:rsidRDefault="005E68B8" w14:paraId="2E08E8F7" w14:textId="3665935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A20FAD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26DE0C19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4326CD1A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1768FB63" w14:textId="5C4CA44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3180D2A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5E68B8" w:rsidP="001D3FB0" w:rsidRDefault="005E68B8" w14:paraId="361EAB76" w14:textId="126BB3C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details for the given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5E68B8" w:rsidP="001D3FB0" w:rsidRDefault="005E68B8" w14:paraId="51A49054" w14:textId="541C2CF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B52644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3141C4C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1D3FB0" w14:paraId="3BCDE456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42972ADF" w14:textId="0A7D20A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A109E0">
              <w:rPr>
                <w:color w:val="auto"/>
              </w:rPr>
              <w:t>empno</w:t>
            </w:r>
            <w:proofErr w:type="spellEnd"/>
            <w:r w:rsidRPr="00E21646" w:rsidR="00A109E0">
              <w:rPr>
                <w:color w:val="auto"/>
              </w:rPr>
              <w:t>/</w:t>
            </w:r>
            <w:r w:rsidRPr="00E21646">
              <w:rPr>
                <w:color w:val="auto"/>
              </w:rPr>
              <w:t>{</w:t>
            </w:r>
            <w:proofErr w:type="spellStart"/>
            <w:r w:rsidRPr="00E21646" w:rsidR="00A109E0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3C54915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5E68B8" w:rsidP="001D3FB0" w:rsidRDefault="005E68B8" w14:paraId="135898C4" w14:textId="5A9B79E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details for the given </w:t>
            </w:r>
            <w:r w:rsidRPr="00E21646" w:rsidR="009D15F2">
              <w:rPr>
                <w:color w:val="auto"/>
              </w:rPr>
              <w:t>empid</w:t>
            </w:r>
          </w:p>
        </w:tc>
        <w:tc>
          <w:tcPr>
            <w:tcW w:w="1259" w:type="dxa"/>
          </w:tcPr>
          <w:p w:rsidRPr="00E21646" w:rsidR="005E68B8" w:rsidP="001D3FB0" w:rsidRDefault="005E68B8" w14:paraId="48E948BB" w14:textId="0F40B55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B52644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38980A3F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1D3FB0" w14:paraId="001016C0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1E065747" w14:textId="065246C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 xml:space="preserve">salaries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}/</w:t>
            </w:r>
          </w:p>
        </w:tc>
        <w:tc>
          <w:tcPr>
            <w:tcW w:w="992" w:type="dxa"/>
          </w:tcPr>
          <w:p w:rsidRPr="00E21646" w:rsidR="005E68B8" w:rsidP="001D3FB0" w:rsidRDefault="005E68B8" w14:paraId="744F0C0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413" w:type="dxa"/>
          </w:tcPr>
          <w:p w:rsidRPr="00E21646" w:rsidR="005E68B8" w:rsidP="001D3FB0" w:rsidRDefault="005E68B8" w14:paraId="178DE641" w14:textId="5AFD83B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, </w:t>
            </w:r>
          </w:p>
        </w:tc>
        <w:tc>
          <w:tcPr>
            <w:tcW w:w="1259" w:type="dxa"/>
          </w:tcPr>
          <w:p w:rsidRPr="00E21646" w:rsidR="005E68B8" w:rsidP="001D3FB0" w:rsidRDefault="005E68B8" w14:paraId="39C70097" w14:textId="73B2B5E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B5264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updated Successfully</w:t>
            </w:r>
          </w:p>
        </w:tc>
        <w:tc>
          <w:tcPr>
            <w:tcW w:w="2714" w:type="dxa"/>
          </w:tcPr>
          <w:p w:rsidRPr="00E21646" w:rsidR="005E68B8" w:rsidP="001D3FB0" w:rsidRDefault="005E68B8" w14:paraId="226E6471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5676765E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0445731C" w14:textId="77B2181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 w:rsidR="00563217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775DA4D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5E68B8" w:rsidP="001D3FB0" w:rsidRDefault="005E68B8" w14:paraId="5E8A4915" w14:textId="7CAEAFC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 w:rsidR="00FE164F">
              <w:rPr>
                <w:color w:val="auto"/>
              </w:rPr>
              <w:t>empno</w:t>
            </w:r>
            <w:proofErr w:type="spellEnd"/>
            <w:r w:rsidRPr="00E21646" w:rsidR="00FE164F">
              <w:rPr>
                <w:color w:val="auto"/>
              </w:rPr>
              <w:t xml:space="preserve"> </w:t>
            </w:r>
            <w:proofErr w:type="gramStart"/>
            <w:r w:rsidRPr="00E21646" w:rsidR="00FE164F">
              <w:rPr>
                <w:color w:val="auto"/>
              </w:rPr>
              <w:t xml:space="preserve">and </w:t>
            </w:r>
            <w:r w:rsidRPr="00E21646">
              <w:rPr>
                <w:color w:val="auto"/>
              </w:rPr>
              <w:t xml:space="preserve"> from</w:t>
            </w:r>
            <w:proofErr w:type="gramEnd"/>
            <w:r w:rsidRPr="00E21646">
              <w:rPr>
                <w:color w:val="auto"/>
              </w:rPr>
              <w:t xml:space="preserve"> date</w:t>
            </w:r>
          </w:p>
        </w:tc>
        <w:tc>
          <w:tcPr>
            <w:tcW w:w="1259" w:type="dxa"/>
          </w:tcPr>
          <w:p w:rsidRPr="00E21646" w:rsidR="005E68B8" w:rsidP="001D3FB0" w:rsidRDefault="005E68B8" w14:paraId="7A228510" w14:textId="3CF0FF8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B5264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>deleted Successfully</w:t>
            </w:r>
          </w:p>
        </w:tc>
        <w:tc>
          <w:tcPr>
            <w:tcW w:w="2714" w:type="dxa"/>
          </w:tcPr>
          <w:p w:rsidRPr="00E21646" w:rsidR="005E68B8" w:rsidP="001D3FB0" w:rsidRDefault="005E68B8" w14:paraId="1957C03C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1D3FB0" w14:paraId="2C4E02BC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19A7D34F" w14:textId="004042F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 w:rsidR="00563217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56624B66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5E68B8" w:rsidP="001D3FB0" w:rsidRDefault="005E68B8" w14:paraId="13F36FC2" w14:textId="77FEE7F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</w:t>
            </w:r>
            <w:r w:rsidRPr="00E21646" w:rsidR="00FE164F">
              <w:rPr>
                <w:color w:val="auto"/>
              </w:rPr>
              <w:t>no</w:t>
            </w:r>
            <w:proofErr w:type="spellEnd"/>
          </w:p>
        </w:tc>
        <w:tc>
          <w:tcPr>
            <w:tcW w:w="1259" w:type="dxa"/>
          </w:tcPr>
          <w:p w:rsidRPr="00E21646" w:rsidR="005E68B8" w:rsidP="001D3FB0" w:rsidRDefault="005E68B8" w14:paraId="7D1327EF" w14:textId="7550165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B52644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62F0007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1D3FB0" w14:paraId="6BAC5DC1" w14:textId="77777777">
        <w:trPr>
          <w:trHeight w:val="177"/>
        </w:trPr>
        <w:tc>
          <w:tcPr>
            <w:tcW w:w="3597" w:type="dxa"/>
          </w:tcPr>
          <w:p w:rsidRPr="00E21646" w:rsidR="005E68B8" w:rsidP="001D3FB0" w:rsidRDefault="005E68B8" w14:paraId="47CBC0A9" w14:textId="2909C6F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2A21A6">
              <w:rPr>
                <w:color w:val="auto"/>
              </w:rPr>
              <w:t>salaries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5E68B8" w:rsidP="001D3FB0" w:rsidRDefault="005E68B8" w14:paraId="6EAAEF7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413" w:type="dxa"/>
          </w:tcPr>
          <w:p w:rsidRPr="00E21646" w:rsidR="005E68B8" w:rsidP="001D3FB0" w:rsidRDefault="005E68B8" w14:paraId="2EB22497" w14:textId="24E5A9A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r w:rsidRPr="00E21646" w:rsidR="00E544C4">
              <w:rPr>
                <w:color w:val="auto"/>
              </w:rPr>
              <w:t xml:space="preserve">salary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259" w:type="dxa"/>
          </w:tcPr>
          <w:p w:rsidRPr="00E21646" w:rsidR="005E68B8" w:rsidP="001D3FB0" w:rsidRDefault="005E68B8" w14:paraId="033285B5" w14:textId="149B6DE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B52644">
              <w:rPr>
                <w:color w:val="auto"/>
              </w:rPr>
              <w:t>salary</w:t>
            </w:r>
          </w:p>
        </w:tc>
        <w:tc>
          <w:tcPr>
            <w:tcW w:w="2714" w:type="dxa"/>
          </w:tcPr>
          <w:p w:rsidRPr="00E21646" w:rsidR="005E68B8" w:rsidP="001D3FB0" w:rsidRDefault="005E68B8" w14:paraId="444023DB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5E68B8" w:rsidP="005E68B8" w:rsidRDefault="005E68B8" w14:paraId="0D34F4C2" w14:textId="77777777">
      <w:pPr>
        <w:spacing w:before="0" w:after="0" w:line="240" w:lineRule="auto"/>
      </w:pPr>
    </w:p>
    <w:p w:rsidRPr="00E21646" w:rsidR="000E68A4" w:rsidP="00FC18CE" w:rsidRDefault="000E68A4" w14:paraId="729E5310" w14:textId="3C86428A">
      <w:pPr>
        <w:spacing w:before="0" w:after="0" w:line="240" w:lineRule="auto"/>
      </w:pPr>
    </w:p>
    <w:p w:rsidRPr="00E21646" w:rsidR="00433923" w:rsidP="006A019F" w:rsidRDefault="00433923" w14:paraId="67CFFD6D" w14:textId="77777777">
      <w:pPr>
        <w:spacing w:before="0" w:after="0" w:line="240" w:lineRule="auto"/>
        <w:rPr>
          <w:b/>
          <w:bCs/>
        </w:rPr>
      </w:pPr>
    </w:p>
    <w:p w:rsidRPr="00E21646" w:rsidR="00433923" w:rsidP="006A019F" w:rsidRDefault="00433923" w14:paraId="1EDC1A70" w14:textId="77777777">
      <w:pPr>
        <w:spacing w:before="0" w:after="0" w:line="240" w:lineRule="auto"/>
        <w:rPr>
          <w:b/>
          <w:bCs/>
        </w:rPr>
      </w:pPr>
    </w:p>
    <w:p w:rsidRPr="00E21646" w:rsidR="00433923" w:rsidP="006A019F" w:rsidRDefault="00433923" w14:paraId="75DD2B4C" w14:textId="77777777">
      <w:pPr>
        <w:spacing w:before="0" w:after="0" w:line="240" w:lineRule="auto"/>
        <w:rPr>
          <w:b/>
          <w:bCs/>
        </w:rPr>
      </w:pPr>
    </w:p>
    <w:p w:rsidRPr="00E21646" w:rsidR="00433923" w:rsidP="006A019F" w:rsidRDefault="00433923" w14:paraId="78200E53" w14:textId="77777777">
      <w:pPr>
        <w:spacing w:before="0" w:after="0" w:line="240" w:lineRule="auto"/>
        <w:rPr>
          <w:b/>
          <w:bCs/>
        </w:rPr>
      </w:pPr>
    </w:p>
    <w:p w:rsidRPr="00E21646" w:rsidR="006A019F" w:rsidP="006A019F" w:rsidRDefault="006A019F" w14:paraId="5082D6AA" w14:textId="1FEB0A08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p w:rsidRPr="00E21646" w:rsidR="009E13FB" w:rsidP="009E13FB" w:rsidRDefault="009E13FB" w14:paraId="57431AAB" w14:textId="33CD4A6C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Pr="00E21646" w:rsidR="00E21646" w:rsidTr="00DB5CFB" w14:paraId="106BDA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9E13FB" w:rsidP="001D3FB0" w:rsidRDefault="009E13FB" w14:paraId="44630848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:rsidRPr="00E21646" w:rsidR="009E13FB" w:rsidP="001D3FB0" w:rsidRDefault="009E13FB" w14:paraId="26419D28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:rsidRPr="00E21646" w:rsidR="009E13FB" w:rsidP="001D3FB0" w:rsidRDefault="009E13FB" w14:paraId="3E36C9B2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:rsidRPr="00E21646" w:rsidR="009E13FB" w:rsidP="001D3FB0" w:rsidRDefault="009E13FB" w14:paraId="56E4740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:rsidRPr="00E21646" w:rsidR="009E13FB" w:rsidP="001D3FB0" w:rsidRDefault="009E13FB" w14:paraId="1544EE0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DB5CFB" w14:paraId="3EBF61D5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9E13FB" w:rsidP="001D3FB0" w:rsidRDefault="009E13FB" w14:paraId="14A5ADA8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9E13FB" w:rsidP="001D3FB0" w:rsidRDefault="009E13FB" w14:paraId="3303C785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:rsidRPr="00E21646" w:rsidR="009E13FB" w:rsidP="001D3FB0" w:rsidRDefault="009E13FB" w14:paraId="330A09B7" w14:textId="74994B20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Dept_emp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:rsidRPr="00E21646" w:rsidR="009E13FB" w:rsidP="001D3FB0" w:rsidRDefault="009E13FB" w14:paraId="23238780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Pr="00E21646" w:rsidR="009E13FB" w:rsidP="001D3FB0" w:rsidRDefault="009E13FB" w14:paraId="2512010F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07F2CB4F" w14:textId="77777777">
        <w:trPr>
          <w:trHeight w:val="933"/>
        </w:trPr>
        <w:tc>
          <w:tcPr>
            <w:tcW w:w="3597" w:type="dxa"/>
          </w:tcPr>
          <w:p w:rsidRPr="00E21646" w:rsidR="009E13FB" w:rsidP="001D3FB0" w:rsidRDefault="009E13FB" w14:paraId="4F1909DC" w14:textId="6341C22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0B28F7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9E13FB" w:rsidP="001D3FB0" w:rsidRDefault="009E13FB" w14:paraId="0E9C22D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9E13FB" w:rsidP="001D3FB0" w:rsidRDefault="009E13FB" w14:paraId="16F0D3B1" w14:textId="2492490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proofErr w:type="spellStart"/>
            <w:r w:rsidRPr="00E21646" w:rsidR="000B28F7">
              <w:rPr>
                <w:color w:val="auto"/>
              </w:rPr>
              <w:t>deptemp</w:t>
            </w:r>
            <w:proofErr w:type="spellEnd"/>
            <w:r w:rsidRPr="00E21646" w:rsidR="000B28F7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843" w:type="dxa"/>
          </w:tcPr>
          <w:p w:rsidRPr="00E21646" w:rsidR="009E13FB" w:rsidP="001D3FB0" w:rsidRDefault="009E13FB" w14:paraId="2FF5FB61" w14:textId="282BBAC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0B28F7">
              <w:rPr>
                <w:color w:val="auto"/>
              </w:rPr>
              <w:t xml:space="preserve">employee </w:t>
            </w:r>
            <w:proofErr w:type="gramStart"/>
            <w:r w:rsidRPr="00E21646" w:rsidR="000B28F7">
              <w:rPr>
                <w:color w:val="auto"/>
              </w:rPr>
              <w:t xml:space="preserve">assigned </w:t>
            </w:r>
            <w:r w:rsidRPr="00E21646">
              <w:rPr>
                <w:color w:val="auto"/>
              </w:rPr>
              <w:t xml:space="preserve"> </w:t>
            </w:r>
            <w:r w:rsidRPr="00E21646" w:rsidR="000B28F7">
              <w:rPr>
                <w:color w:val="auto"/>
              </w:rPr>
              <w:t>to</w:t>
            </w:r>
            <w:proofErr w:type="gramEnd"/>
            <w:r w:rsidRPr="00E21646" w:rsidR="000B28F7">
              <w:rPr>
                <w:color w:val="auto"/>
              </w:rPr>
              <w:t xml:space="preserve"> department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:rsidRPr="00E21646" w:rsidR="009E13FB" w:rsidP="001D3FB0" w:rsidRDefault="009E13FB" w14:paraId="0AB9760F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DB5CFB" w14:paraId="1456B3CF" w14:textId="77777777">
        <w:trPr>
          <w:trHeight w:val="177"/>
        </w:trPr>
        <w:tc>
          <w:tcPr>
            <w:tcW w:w="3597" w:type="dxa"/>
          </w:tcPr>
          <w:p w:rsidRPr="00E21646" w:rsidR="009E13FB" w:rsidP="001D3FB0" w:rsidRDefault="009E13FB" w14:paraId="086E4F79" w14:textId="7E21094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0B28F7">
              <w:rPr>
                <w:color w:val="auto"/>
              </w:rPr>
              <w:t>deptemp</w:t>
            </w:r>
            <w:proofErr w:type="spellEnd"/>
            <w:r w:rsidRPr="00E21646" w:rsidR="000B28F7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9E13FB" w:rsidP="001D3FB0" w:rsidRDefault="009E13FB" w14:paraId="0AEB8A29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E13FB" w:rsidP="001D3FB0" w:rsidRDefault="009E13FB" w14:paraId="091FF906" w14:textId="069430C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7F5C9E">
              <w:rPr>
                <w:color w:val="auto"/>
              </w:rPr>
              <w:t>deptemp</w:t>
            </w:r>
            <w:proofErr w:type="spellEnd"/>
            <w:r w:rsidRPr="00E21646" w:rsidR="007F5C9E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objects</w:t>
            </w:r>
          </w:p>
        </w:tc>
        <w:tc>
          <w:tcPr>
            <w:tcW w:w="1843" w:type="dxa"/>
          </w:tcPr>
          <w:p w:rsidRPr="00E21646" w:rsidR="009E13FB" w:rsidP="001D3FB0" w:rsidRDefault="009E13FB" w14:paraId="2AA12283" w14:textId="4436819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0B28F7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9E13FB" w:rsidP="001D3FB0" w:rsidRDefault="009E13FB" w14:paraId="02B5D270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DB5CFB" w14:paraId="3F4EC9F5" w14:textId="77777777">
        <w:trPr>
          <w:trHeight w:val="177"/>
        </w:trPr>
        <w:tc>
          <w:tcPr>
            <w:tcW w:w="3597" w:type="dxa"/>
          </w:tcPr>
          <w:p w:rsidRPr="00E21646" w:rsidR="009E13FB" w:rsidP="001D3FB0" w:rsidRDefault="009E13FB" w14:paraId="5D3CCA9E" w14:textId="1598DB9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CD3B2D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 w:rsidR="00DB5CFB">
              <w:rPr>
                <w:color w:val="auto"/>
              </w:rPr>
              <w:t>emp</w:t>
            </w:r>
            <w:r w:rsidRPr="00E21646" w:rsidR="00433923">
              <w:rPr>
                <w:color w:val="auto"/>
              </w:rPr>
              <w:t>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777E9C">
              <w:rPr>
                <w:color w:val="auto"/>
              </w:rPr>
              <w:t>emp</w:t>
            </w:r>
            <w:r w:rsidRPr="00E21646" w:rsidR="00433923">
              <w:rPr>
                <w:color w:val="auto"/>
              </w:rPr>
              <w:t>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 w:rsidR="00CD3B2D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CD3B2D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E13FB" w:rsidP="001D3FB0" w:rsidRDefault="009E13FB" w14:paraId="0035E5A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E13FB" w:rsidP="001D3FB0" w:rsidRDefault="009E13FB" w14:paraId="2EB7A10B" w14:textId="3478EE1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proofErr w:type="spellStart"/>
            <w:r w:rsidRPr="00E21646" w:rsidR="00FF6CAD">
              <w:rPr>
                <w:color w:val="auto"/>
              </w:rPr>
              <w:t>deptemp</w:t>
            </w:r>
            <w:proofErr w:type="spellEnd"/>
            <w:r w:rsidRPr="00E21646" w:rsidR="00FF6CAD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 w:rsidR="00FF6CAD">
              <w:rPr>
                <w:color w:val="auto"/>
              </w:rPr>
              <w:t>emp</w:t>
            </w:r>
            <w:r w:rsidRPr="00E21646" w:rsidR="00433923">
              <w:rPr>
                <w:color w:val="auto"/>
              </w:rPr>
              <w:t>no</w:t>
            </w:r>
            <w:proofErr w:type="spellEnd"/>
            <w:r w:rsidRPr="00E21646" w:rsidR="00FF6CAD">
              <w:rPr>
                <w:color w:val="auto"/>
              </w:rPr>
              <w:t xml:space="preserve"> and </w:t>
            </w:r>
            <w:proofErr w:type="spellStart"/>
            <w:r w:rsidRPr="00E21646" w:rsidR="00FF6CAD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9E13FB" w:rsidP="001D3FB0" w:rsidRDefault="00FF6CAD" w14:paraId="55A9DC04" w14:textId="5AB45B3B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</w:t>
            </w:r>
            <w:r w:rsidRPr="00E21646" w:rsidR="009E13FB">
              <w:rPr>
                <w:color w:val="auto"/>
              </w:rPr>
              <w:t>Object</w:t>
            </w:r>
          </w:p>
        </w:tc>
        <w:tc>
          <w:tcPr>
            <w:tcW w:w="1842" w:type="dxa"/>
          </w:tcPr>
          <w:p w:rsidRPr="00E21646" w:rsidR="009E13FB" w:rsidP="001D3FB0" w:rsidRDefault="009E13FB" w14:paraId="706A7671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DB5CFB" w14:paraId="70E41FB3" w14:textId="77777777">
        <w:trPr>
          <w:trHeight w:val="177"/>
        </w:trPr>
        <w:tc>
          <w:tcPr>
            <w:tcW w:w="3597" w:type="dxa"/>
          </w:tcPr>
          <w:p w:rsidRPr="00E21646" w:rsidR="009E13FB" w:rsidP="001D3FB0" w:rsidRDefault="00B2167A" w14:paraId="4CA68E0D" w14:textId="5580AFE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E13FB" w:rsidP="001D3FB0" w:rsidRDefault="009E13FB" w14:paraId="2CA45E98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E13FB" w:rsidP="001D3FB0" w:rsidRDefault="009E13FB" w14:paraId="6483A06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AD27A9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objects </w:t>
            </w:r>
            <w:proofErr w:type="gramStart"/>
            <w:r w:rsidRPr="00E21646">
              <w:rPr>
                <w:color w:val="auto"/>
              </w:rPr>
              <w:t xml:space="preserve">by </w:t>
            </w:r>
            <w:r w:rsidRPr="00E21646" w:rsidR="00541837">
              <w:rPr>
                <w:color w:val="auto"/>
              </w:rPr>
              <w:t xml:space="preserve"> ,</w:t>
            </w:r>
            <w:proofErr w:type="gramEnd"/>
            <w:r w:rsidRPr="00E21646" w:rsidR="00541837">
              <w:rPr>
                <w:color w:val="auto"/>
              </w:rPr>
              <w:t xml:space="preserve"> </w:t>
            </w:r>
            <w:proofErr w:type="spellStart"/>
            <w:r w:rsidRPr="00E21646" w:rsidR="00541837">
              <w:rPr>
                <w:color w:val="auto"/>
              </w:rPr>
              <w:t>deptno</w:t>
            </w:r>
            <w:proofErr w:type="spellEnd"/>
            <w:r w:rsidRPr="00E21646" w:rsidR="00541837">
              <w:rPr>
                <w:color w:val="auto"/>
              </w:rPr>
              <w:t xml:space="preserve"> and </w:t>
            </w:r>
            <w:r w:rsidRPr="00E21646">
              <w:rPr>
                <w:color w:val="auto"/>
              </w:rPr>
              <w:t>from date</w:t>
            </w:r>
          </w:p>
          <w:p w:rsidRPr="00E21646" w:rsidR="006907CD" w:rsidP="001D3FB0" w:rsidRDefault="006907CD" w14:paraId="38CDA6D7" w14:textId="7DD4B729">
            <w:pPr>
              <w:spacing w:before="0" w:after="0"/>
              <w:rPr>
                <w:bCs/>
                <w:color w:val="auto"/>
              </w:rPr>
            </w:pPr>
          </w:p>
        </w:tc>
        <w:tc>
          <w:tcPr>
            <w:tcW w:w="1843" w:type="dxa"/>
          </w:tcPr>
          <w:p w:rsidRPr="00E21646" w:rsidR="009E13FB" w:rsidP="001D3FB0" w:rsidRDefault="00541837" w14:paraId="448653BB" w14:textId="52D90DD3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9E13FB" w:rsidP="001D3FB0" w:rsidRDefault="009E13FB" w14:paraId="70470DAA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2836A7F6" w14:textId="77777777">
        <w:trPr>
          <w:trHeight w:val="177"/>
        </w:trPr>
        <w:tc>
          <w:tcPr>
            <w:tcW w:w="3597" w:type="dxa"/>
          </w:tcPr>
          <w:p w:rsidRPr="00E21646" w:rsidR="007918C8" w:rsidP="007918C8" w:rsidRDefault="007918C8" w14:paraId="7AA11A6C" w14:textId="5888735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4F1C9E">
              <w:rPr>
                <w:color w:val="auto"/>
              </w:rPr>
              <w:t>deptemp</w:t>
            </w:r>
            <w:proofErr w:type="spellEnd"/>
            <w:r w:rsidRPr="00E21646" w:rsidR="004F1C9E">
              <w:rPr>
                <w:color w:val="auto"/>
              </w:rPr>
              <w:t>/</w:t>
            </w:r>
            <w:proofErr w:type="spellStart"/>
            <w:r w:rsidRPr="00E21646" w:rsidR="00777E9C">
              <w:rPr>
                <w:color w:val="auto"/>
              </w:rPr>
              <w:t>emp</w:t>
            </w:r>
            <w:r w:rsidRPr="00E21646" w:rsidR="00433923">
              <w:rPr>
                <w:color w:val="auto"/>
              </w:rPr>
              <w:t>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777E9C">
              <w:rPr>
                <w:color w:val="auto"/>
              </w:rPr>
              <w:t>emp</w:t>
            </w:r>
            <w:r w:rsidRPr="00E21646" w:rsidR="00433923">
              <w:rPr>
                <w:color w:val="auto"/>
              </w:rPr>
              <w:t>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DB5CFB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7918C8" w:rsidP="007918C8" w:rsidRDefault="007918C8" w14:paraId="117F9FF1" w14:textId="2650EA8A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7918C8" w:rsidP="007918C8" w:rsidRDefault="007918C8" w14:paraId="5395221A" w14:textId="262FB73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objects </w:t>
            </w:r>
            <w:proofErr w:type="gramStart"/>
            <w:r w:rsidRPr="00E21646">
              <w:rPr>
                <w:color w:val="auto"/>
              </w:rPr>
              <w:t>by  ,</w:t>
            </w:r>
            <w:proofErr w:type="gramEnd"/>
            <w:r w:rsidRPr="00E21646">
              <w:rPr>
                <w:color w:val="auto"/>
              </w:rPr>
              <w:t xml:space="preserve"> </w:t>
            </w:r>
            <w:r w:rsidRPr="00E21646" w:rsidR="00CD362D">
              <w:rPr>
                <w:color w:val="auto"/>
              </w:rPr>
              <w:t>id</w:t>
            </w:r>
            <w:r w:rsidRPr="00E21646">
              <w:rPr>
                <w:color w:val="auto"/>
              </w:rPr>
              <w:t xml:space="preserve"> and from date</w:t>
            </w:r>
          </w:p>
          <w:p w:rsidRPr="00E21646" w:rsidR="007918C8" w:rsidP="007918C8" w:rsidRDefault="007918C8" w14:paraId="68279A05" w14:textId="094267CF">
            <w:pPr>
              <w:spacing w:before="0" w:after="0"/>
              <w:rPr>
                <w:bCs/>
                <w:color w:val="auto"/>
              </w:rPr>
            </w:pPr>
          </w:p>
        </w:tc>
        <w:tc>
          <w:tcPr>
            <w:tcW w:w="1843" w:type="dxa"/>
          </w:tcPr>
          <w:p w:rsidRPr="00E21646" w:rsidR="007918C8" w:rsidP="007918C8" w:rsidRDefault="007918C8" w14:paraId="524C97DE" w14:textId="04909902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7918C8" w:rsidP="007918C8" w:rsidRDefault="007918C8" w14:paraId="5F6B089F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2E92AA21" w14:textId="77777777">
        <w:trPr>
          <w:trHeight w:val="177"/>
        </w:trPr>
        <w:tc>
          <w:tcPr>
            <w:tcW w:w="3597" w:type="dxa"/>
          </w:tcPr>
          <w:p w:rsidRPr="00E21646" w:rsidR="00777E9C" w:rsidP="00777E9C" w:rsidRDefault="00777E9C" w14:paraId="53D646EE" w14:textId="6CD1166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/api/v1/deptemp/emp</w:t>
            </w:r>
            <w:r w:rsidRPr="00E21646" w:rsidR="00433923">
              <w:rPr>
                <w:color w:val="auto"/>
              </w:rPr>
              <w:t>no</w:t>
            </w:r>
            <w:r w:rsidRPr="00E21646">
              <w:rPr>
                <w:color w:val="auto"/>
              </w:rPr>
              <w:t>/{emp</w:t>
            </w:r>
            <w:r w:rsidRPr="00E21646" w:rsidR="00433923">
              <w:rPr>
                <w:color w:val="auto"/>
              </w:rPr>
              <w:t>no</w:t>
            </w:r>
            <w:r w:rsidRPr="00E21646">
              <w:rPr>
                <w:color w:val="auto"/>
              </w:rPr>
              <w:t>}/deptno/{deptno}/fromdate/{fromdate}</w:t>
            </w:r>
          </w:p>
        </w:tc>
        <w:tc>
          <w:tcPr>
            <w:tcW w:w="992" w:type="dxa"/>
          </w:tcPr>
          <w:p w:rsidRPr="00E21646" w:rsidR="00777E9C" w:rsidP="00777E9C" w:rsidRDefault="00777E9C" w14:paraId="5E6C0C00" w14:textId="16556B2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777E9C" w:rsidP="00777E9C" w:rsidRDefault="00777E9C" w14:paraId="65FC3571" w14:textId="1A29FDE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objects </w:t>
            </w:r>
            <w:proofErr w:type="gramStart"/>
            <w:r w:rsidRPr="00E21646">
              <w:rPr>
                <w:color w:val="auto"/>
              </w:rPr>
              <w:t>by  ,</w:t>
            </w:r>
            <w:proofErr w:type="gramEnd"/>
            <w:r w:rsidRPr="00E21646">
              <w:rPr>
                <w:color w:val="auto"/>
              </w:rPr>
              <w:t xml:space="preserve"> id ,</w:t>
            </w:r>
            <w:proofErr w:type="spellStart"/>
            <w:r w:rsidRPr="00E21646">
              <w:rPr>
                <w:color w:val="auto"/>
              </w:rPr>
              <w:t>deptno,and</w:t>
            </w:r>
            <w:proofErr w:type="spellEnd"/>
            <w:r w:rsidRPr="00E21646">
              <w:rPr>
                <w:color w:val="auto"/>
              </w:rPr>
              <w:t xml:space="preserve"> from date</w:t>
            </w:r>
          </w:p>
          <w:p w:rsidRPr="00E21646" w:rsidR="00777E9C" w:rsidP="00777E9C" w:rsidRDefault="00777E9C" w14:paraId="72153948" w14:textId="7CD43C71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777E9C" w:rsidP="00777E9C" w:rsidRDefault="00777E9C" w14:paraId="334384D4" w14:textId="179B297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777E9C" w:rsidP="00777E9C" w:rsidRDefault="00777E9C" w14:paraId="404B94A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49333A8A" w14:textId="77777777">
        <w:trPr>
          <w:trHeight w:val="177"/>
        </w:trPr>
        <w:tc>
          <w:tcPr>
            <w:tcW w:w="3597" w:type="dxa"/>
          </w:tcPr>
          <w:p w:rsidRPr="00E21646" w:rsidR="00777E9C" w:rsidP="00777E9C" w:rsidRDefault="00777E9C" w14:paraId="6DAB5239" w14:textId="5355829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050C6C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231430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  <w:r w:rsidRPr="00E21646" w:rsidR="00231430">
              <w:rPr>
                <w:color w:val="auto"/>
              </w:rPr>
              <w:t>/{</w:t>
            </w:r>
            <w:proofErr w:type="spellStart"/>
            <w:r w:rsidRPr="00E21646" w:rsidR="00231430">
              <w:rPr>
                <w:color w:val="auto"/>
              </w:rPr>
              <w:t>deptno</w:t>
            </w:r>
            <w:proofErr w:type="spellEnd"/>
            <w:r w:rsidRPr="00E21646" w:rsidR="00231430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777E9C" w:rsidP="00777E9C" w:rsidRDefault="00777E9C" w14:paraId="607E4566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777E9C" w:rsidP="00777E9C" w:rsidRDefault="00777E9C" w14:paraId="67393B16" w14:textId="221323B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050C6C">
              <w:rPr>
                <w:color w:val="auto"/>
              </w:rPr>
              <w:t>deptemp</w:t>
            </w:r>
            <w:proofErr w:type="spellEnd"/>
            <w:r w:rsidRPr="00E21646" w:rsidR="00050C6C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given </w:t>
            </w:r>
            <w:proofErr w:type="spellStart"/>
            <w:r w:rsidRPr="00E21646" w:rsidR="00FE1DC2">
              <w:rPr>
                <w:color w:val="auto"/>
              </w:rPr>
              <w:t>empno</w:t>
            </w:r>
            <w:proofErr w:type="spellEnd"/>
            <w:r w:rsidRPr="00E21646" w:rsidR="00FE1DC2">
              <w:rPr>
                <w:color w:val="auto"/>
              </w:rPr>
              <w:t xml:space="preserve"> and </w:t>
            </w:r>
            <w:proofErr w:type="spellStart"/>
            <w:r w:rsidRPr="00E21646" w:rsidR="00FE1DC2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777E9C" w:rsidP="00777E9C" w:rsidRDefault="00FE1DC2" w14:paraId="199C9D73" w14:textId="00DB31B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</w:t>
            </w:r>
            <w:proofErr w:type="gramStart"/>
            <w:r w:rsidRPr="00E21646">
              <w:rPr>
                <w:color w:val="auto"/>
              </w:rPr>
              <w:t>assigned  to</w:t>
            </w:r>
            <w:proofErr w:type="gramEnd"/>
            <w:r w:rsidRPr="00E21646">
              <w:rPr>
                <w:color w:val="auto"/>
              </w:rPr>
              <w:t xml:space="preserve"> department  updated Successfully</w:t>
            </w:r>
          </w:p>
        </w:tc>
        <w:tc>
          <w:tcPr>
            <w:tcW w:w="1842" w:type="dxa"/>
          </w:tcPr>
          <w:p w:rsidRPr="00E21646" w:rsidR="00777E9C" w:rsidP="00777E9C" w:rsidRDefault="00777E9C" w14:paraId="2851122E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DB5CFB" w14:paraId="23981D59" w14:textId="77777777">
        <w:trPr>
          <w:trHeight w:val="177"/>
        </w:trPr>
        <w:tc>
          <w:tcPr>
            <w:tcW w:w="3597" w:type="dxa"/>
          </w:tcPr>
          <w:p w:rsidRPr="00E21646" w:rsidR="00777E9C" w:rsidP="00777E9C" w:rsidRDefault="00777E9C" w14:paraId="4D599314" w14:textId="6D0F86F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441021">
              <w:rPr>
                <w:color w:val="auto"/>
              </w:rPr>
              <w:t xml:space="preserve"> </w:t>
            </w:r>
            <w:proofErr w:type="spellStart"/>
            <w:r w:rsidRPr="00E21646" w:rsidR="00441021">
              <w:rPr>
                <w:color w:val="auto"/>
              </w:rPr>
              <w:t>deptemp</w:t>
            </w:r>
            <w:proofErr w:type="spellEnd"/>
            <w:r w:rsidRPr="00E21646" w:rsidR="00441021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441021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441021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  <w:r w:rsidRPr="00E21646" w:rsidR="00441021">
              <w:rPr>
                <w:color w:val="auto"/>
              </w:rPr>
              <w:t>/</w:t>
            </w:r>
            <w:proofErr w:type="spellStart"/>
            <w:r w:rsidRPr="00E21646" w:rsidR="00441021">
              <w:rPr>
                <w:color w:val="auto"/>
              </w:rPr>
              <w:t>fromdate</w:t>
            </w:r>
            <w:proofErr w:type="spellEnd"/>
            <w:r w:rsidRPr="00E21646" w:rsidR="00441021">
              <w:rPr>
                <w:color w:val="auto"/>
              </w:rPr>
              <w:t>/{</w:t>
            </w:r>
            <w:proofErr w:type="spellStart"/>
            <w:r w:rsidRPr="00E21646" w:rsidR="00441021">
              <w:rPr>
                <w:color w:val="auto"/>
              </w:rPr>
              <w:t>fromdate</w:t>
            </w:r>
            <w:proofErr w:type="spellEnd"/>
            <w:r w:rsidRPr="00E21646" w:rsidR="00441021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777E9C" w:rsidP="00777E9C" w:rsidRDefault="00777E9C" w14:paraId="006C4308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777E9C" w:rsidP="00777E9C" w:rsidRDefault="00777E9C" w14:paraId="54543870" w14:textId="2D3F13C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proofErr w:type="gramStart"/>
            <w:r w:rsidRPr="00E21646" w:rsidR="00441021">
              <w:rPr>
                <w:color w:val="auto"/>
              </w:rPr>
              <w:t>deptemp</w:t>
            </w:r>
            <w:proofErr w:type="spellEnd"/>
            <w:r w:rsidRPr="00E21646" w:rsidR="00441021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 details</w:t>
            </w:r>
            <w:proofErr w:type="gramEnd"/>
            <w:r w:rsidRPr="00E21646">
              <w:rPr>
                <w:color w:val="auto"/>
              </w:rPr>
              <w:t xml:space="preserve"> for the given </w:t>
            </w:r>
            <w:r w:rsidRPr="00E21646" w:rsidR="00441021">
              <w:rPr>
                <w:color w:val="auto"/>
              </w:rPr>
              <w:t xml:space="preserve"> </w:t>
            </w:r>
            <w:proofErr w:type="spellStart"/>
            <w:r w:rsidRPr="00E21646" w:rsidR="00441021">
              <w:rPr>
                <w:color w:val="auto"/>
              </w:rPr>
              <w:t>empno</w:t>
            </w:r>
            <w:proofErr w:type="spellEnd"/>
            <w:r w:rsidRPr="00E21646" w:rsidR="00441021">
              <w:rPr>
                <w:color w:val="auto"/>
              </w:rPr>
              <w:t xml:space="preserve"> and </w:t>
            </w:r>
            <w:proofErr w:type="spellStart"/>
            <w:r w:rsidRPr="00E21646" w:rsidR="00441021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777E9C" w:rsidP="00777E9C" w:rsidRDefault="00441021" w14:paraId="3E05F2CF" w14:textId="656FDE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with no and </w:t>
            </w:r>
            <w:proofErr w:type="spellStart"/>
            <w:proofErr w:type="gram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  updated</w:t>
            </w:r>
            <w:proofErr w:type="gramEnd"/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:rsidRPr="00E21646" w:rsidR="00777E9C" w:rsidP="00777E9C" w:rsidRDefault="00777E9C" w14:paraId="0540D781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DB5CFB" w14:paraId="7C1C1F62" w14:textId="77777777">
        <w:trPr>
          <w:trHeight w:val="177"/>
        </w:trPr>
        <w:tc>
          <w:tcPr>
            <w:tcW w:w="3597" w:type="dxa"/>
          </w:tcPr>
          <w:p w:rsidRPr="00E21646" w:rsidR="00BA543C" w:rsidP="00BA543C" w:rsidRDefault="00BA543C" w14:paraId="1DAA9CA0" w14:textId="5BC9CB3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BA543C" w:rsidP="00BA543C" w:rsidRDefault="00BA543C" w14:paraId="35476FEE" w14:textId="41B2AD4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BA543C" w:rsidP="00BA543C" w:rsidRDefault="00BA543C" w14:paraId="109DD415" w14:textId="7ACB13F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proofErr w:type="gram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 details</w:t>
            </w:r>
            <w:proofErr w:type="gramEnd"/>
            <w:r w:rsidRPr="00E21646">
              <w:rPr>
                <w:color w:val="auto"/>
              </w:rPr>
              <w:t xml:space="preserve"> for the given 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BA543C" w:rsidP="00BA543C" w:rsidRDefault="00BA543C" w14:paraId="11DDDC35" w14:textId="71456AD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BA543C" w:rsidP="00BA543C" w:rsidRDefault="00BA543C" w14:paraId="0755A809" w14:textId="0F1FE630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5C29D4D4" w14:textId="77777777">
        <w:trPr>
          <w:trHeight w:val="177"/>
        </w:trPr>
        <w:tc>
          <w:tcPr>
            <w:tcW w:w="3597" w:type="dxa"/>
          </w:tcPr>
          <w:p w:rsidRPr="00E21646" w:rsidR="00777E9C" w:rsidP="00777E9C" w:rsidRDefault="00777E9C" w14:paraId="5DECE2B1" w14:textId="49F4FDD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896F88">
              <w:rPr>
                <w:color w:val="auto"/>
              </w:rPr>
              <w:t>deptemp</w:t>
            </w:r>
            <w:proofErr w:type="spellEnd"/>
            <w:r w:rsidRPr="00E21646" w:rsidR="00896F88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896F88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896F88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 w:rsidR="00896F88">
              <w:rPr>
                <w:color w:val="auto"/>
              </w:rPr>
              <w:t>deptno</w:t>
            </w:r>
            <w:proofErr w:type="spellEnd"/>
            <w:r w:rsidRPr="00E21646" w:rsidR="00896F88">
              <w:rPr>
                <w:color w:val="auto"/>
              </w:rPr>
              <w:t>/{</w:t>
            </w:r>
            <w:proofErr w:type="spellStart"/>
            <w:r w:rsidRPr="00E21646" w:rsidR="00896F88">
              <w:rPr>
                <w:color w:val="auto"/>
              </w:rPr>
              <w:t>deptno</w:t>
            </w:r>
            <w:proofErr w:type="spellEnd"/>
            <w:r w:rsidRPr="00E21646" w:rsidR="00896F88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777E9C" w:rsidP="00777E9C" w:rsidRDefault="00777E9C" w14:paraId="63C1965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777E9C" w:rsidP="00777E9C" w:rsidRDefault="00777E9C" w14:paraId="14B05820" w14:textId="7CDCD3E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D41CE1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by </w:t>
            </w:r>
            <w:proofErr w:type="spellStart"/>
            <w:r w:rsidRPr="00E21646" w:rsidR="00D41CE1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,</w:t>
            </w:r>
            <w:r w:rsidRPr="00E21646" w:rsidR="00D41CE1">
              <w:rPr>
                <w:color w:val="auto"/>
              </w:rPr>
              <w:t xml:space="preserve"> </w:t>
            </w:r>
            <w:proofErr w:type="spellStart"/>
            <w:proofErr w:type="gramStart"/>
            <w:r w:rsidRPr="00E21646" w:rsidR="00D41CE1">
              <w:rPr>
                <w:color w:val="auto"/>
              </w:rPr>
              <w:lastRenderedPageBreak/>
              <w:t>deptno</w:t>
            </w:r>
            <w:proofErr w:type="spellEnd"/>
            <w:r w:rsidRPr="00E21646" w:rsidR="00D41CE1">
              <w:rPr>
                <w:color w:val="auto"/>
              </w:rPr>
              <w:t xml:space="preserve">, </w:t>
            </w:r>
            <w:r w:rsidRPr="00E21646">
              <w:rPr>
                <w:color w:val="auto"/>
              </w:rPr>
              <w:t xml:space="preserve">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proofErr w:type="gramEnd"/>
          </w:p>
        </w:tc>
        <w:tc>
          <w:tcPr>
            <w:tcW w:w="1843" w:type="dxa"/>
          </w:tcPr>
          <w:p w:rsidRPr="00E21646" w:rsidR="00777E9C" w:rsidP="00777E9C" w:rsidRDefault="00777E9C" w14:paraId="4C318E07" w14:textId="63484EF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 xml:space="preserve">String: </w:t>
            </w:r>
            <w:proofErr w:type="spellStart"/>
            <w:r w:rsidRPr="00E21646" w:rsidR="00D41CE1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updated Successfully</w:t>
            </w:r>
          </w:p>
        </w:tc>
        <w:tc>
          <w:tcPr>
            <w:tcW w:w="1842" w:type="dxa"/>
          </w:tcPr>
          <w:p w:rsidRPr="00E21646" w:rsidR="00777E9C" w:rsidP="00777E9C" w:rsidRDefault="00777E9C" w14:paraId="24228A8C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42B949E9" w14:textId="77777777">
        <w:trPr>
          <w:trHeight w:val="177"/>
        </w:trPr>
        <w:tc>
          <w:tcPr>
            <w:tcW w:w="3597" w:type="dxa"/>
          </w:tcPr>
          <w:p w:rsidRPr="00E21646" w:rsidR="00777E9C" w:rsidP="00777E9C" w:rsidRDefault="008F2049" w14:paraId="4BD6BD27" w14:textId="2012262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777E9C" w:rsidP="00777E9C" w:rsidRDefault="00777E9C" w14:paraId="08236FD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777E9C" w:rsidP="00777E9C" w:rsidRDefault="00777E9C" w14:paraId="52864972" w14:textId="1008625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8F2049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by </w:t>
            </w:r>
            <w:proofErr w:type="spellStart"/>
            <w:r w:rsidRPr="00E21646" w:rsidR="008F2049">
              <w:rPr>
                <w:color w:val="auto"/>
              </w:rPr>
              <w:t>empno</w:t>
            </w:r>
            <w:proofErr w:type="spellEnd"/>
            <w:r w:rsidRPr="00E21646" w:rsidR="008F2049">
              <w:rPr>
                <w:color w:val="auto"/>
              </w:rPr>
              <w:t xml:space="preserve"> and </w:t>
            </w:r>
            <w:proofErr w:type="spellStart"/>
            <w:r w:rsidRPr="00E21646" w:rsidR="008F2049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777E9C" w:rsidP="00777E9C" w:rsidRDefault="00777E9C" w14:paraId="04BC790D" w14:textId="3DF169D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spellStart"/>
            <w:r w:rsidRPr="00E21646" w:rsidR="008F2049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deleted Successfully</w:t>
            </w:r>
          </w:p>
        </w:tc>
        <w:tc>
          <w:tcPr>
            <w:tcW w:w="1842" w:type="dxa"/>
          </w:tcPr>
          <w:p w:rsidRPr="00E21646" w:rsidR="00777E9C" w:rsidP="00777E9C" w:rsidRDefault="00777E9C" w14:paraId="4D7CAB0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DB5CFB" w14:paraId="4B792C5D" w14:textId="77777777">
        <w:trPr>
          <w:trHeight w:val="177"/>
        </w:trPr>
        <w:tc>
          <w:tcPr>
            <w:tcW w:w="3597" w:type="dxa"/>
          </w:tcPr>
          <w:p w:rsidRPr="00E21646" w:rsidR="006E4682" w:rsidP="006E4682" w:rsidRDefault="006E4682" w14:paraId="595555D8" w14:textId="41BD824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6E4682" w:rsidP="006E4682" w:rsidRDefault="006E4682" w14:paraId="39CB3661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6E4682" w:rsidP="006E4682" w:rsidRDefault="006E4682" w14:paraId="43F20B31" w14:textId="03AC063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 w:rsidR="00271214">
              <w:rPr>
                <w:color w:val="auto"/>
              </w:rPr>
              <w:t xml:space="preserve"> and </w:t>
            </w:r>
            <w:proofErr w:type="spellStart"/>
            <w:r w:rsidRPr="00E21646" w:rsidR="00271214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6E4682" w:rsidP="006E4682" w:rsidRDefault="006D2439" w14:paraId="37A43C7B" w14:textId="72D83BA0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</w:t>
            </w:r>
          </w:p>
        </w:tc>
        <w:tc>
          <w:tcPr>
            <w:tcW w:w="1842" w:type="dxa"/>
          </w:tcPr>
          <w:p w:rsidRPr="00E21646" w:rsidR="006E4682" w:rsidP="006E4682" w:rsidRDefault="006E4682" w14:paraId="32B100D1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7068F618" w14:textId="77777777">
        <w:trPr>
          <w:trHeight w:val="177"/>
        </w:trPr>
        <w:tc>
          <w:tcPr>
            <w:tcW w:w="3597" w:type="dxa"/>
          </w:tcPr>
          <w:p w:rsidRPr="00E21646" w:rsidR="006E4682" w:rsidP="006E4682" w:rsidRDefault="006E4682" w14:paraId="02A7CED8" w14:textId="48AC65F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6E4682" w:rsidP="006E4682" w:rsidRDefault="006E4682" w14:paraId="7AB6ECE3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6E4682" w:rsidP="006E4682" w:rsidRDefault="006E4682" w14:paraId="56AAB80D" w14:textId="0946CE7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271214">
              <w:rPr>
                <w:color w:val="auto"/>
              </w:rPr>
              <w:t>deptemp</w:t>
            </w:r>
            <w:proofErr w:type="spellEnd"/>
            <w:r w:rsidRPr="00E21646" w:rsidR="00271214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 w:rsidR="00271214">
              <w:rPr>
                <w:color w:val="auto"/>
              </w:rPr>
              <w:t>deptno</w:t>
            </w:r>
            <w:proofErr w:type="spellEnd"/>
            <w:r w:rsidRPr="00E21646" w:rsidR="00271214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6E4682" w:rsidP="006E4682" w:rsidRDefault="006E4682" w14:paraId="6E63B7BE" w14:textId="3A1B5E4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6D2439">
              <w:rPr>
                <w:color w:val="auto"/>
              </w:rPr>
              <w:t>deptemp</w:t>
            </w:r>
            <w:proofErr w:type="spellEnd"/>
          </w:p>
        </w:tc>
        <w:tc>
          <w:tcPr>
            <w:tcW w:w="1842" w:type="dxa"/>
          </w:tcPr>
          <w:p w:rsidRPr="00E21646" w:rsidR="006E4682" w:rsidP="006E4682" w:rsidRDefault="006E4682" w14:paraId="028CD8E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DB5CFB" w14:paraId="60312D57" w14:textId="77777777">
        <w:trPr>
          <w:trHeight w:val="177"/>
        </w:trPr>
        <w:tc>
          <w:tcPr>
            <w:tcW w:w="3597" w:type="dxa"/>
          </w:tcPr>
          <w:p w:rsidRPr="00E21646" w:rsidR="006E4682" w:rsidP="006E4682" w:rsidRDefault="006E4682" w14:paraId="05B5E612" w14:textId="286F9D1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6E4682" w:rsidP="006E4682" w:rsidRDefault="006E4682" w14:paraId="2E47E19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6E4682" w:rsidP="006E4682" w:rsidRDefault="006E4682" w14:paraId="16A5EEF1" w14:textId="51122FB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271214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by </w:t>
            </w:r>
            <w:proofErr w:type="spellStart"/>
            <w:r w:rsidRPr="00E21646" w:rsidR="00271214">
              <w:rPr>
                <w:color w:val="auto"/>
              </w:rPr>
              <w:t>empno</w:t>
            </w:r>
            <w:proofErr w:type="spellEnd"/>
            <w:r w:rsidRPr="00E21646" w:rsidR="00271214">
              <w:rPr>
                <w:color w:val="auto"/>
              </w:rPr>
              <w:t xml:space="preserve">, </w:t>
            </w:r>
            <w:proofErr w:type="spellStart"/>
            <w:r w:rsidRPr="00E21646" w:rsidR="00271214">
              <w:rPr>
                <w:color w:val="auto"/>
              </w:rPr>
              <w:t>deptno</w:t>
            </w:r>
            <w:proofErr w:type="spellEnd"/>
            <w:r w:rsidRPr="00E21646" w:rsidR="00271214">
              <w:rPr>
                <w:color w:val="auto"/>
              </w:rPr>
              <w:t xml:space="preserve"> and </w:t>
            </w:r>
            <w:proofErr w:type="spellStart"/>
            <w:r w:rsidRPr="00E21646" w:rsidR="00271214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6E4682" w:rsidP="006E4682" w:rsidRDefault="006D2439" w14:paraId="76CC56E9" w14:textId="69CB1B8E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Deptemp</w:t>
            </w:r>
            <w:proofErr w:type="spellEnd"/>
            <w:r w:rsidRPr="00E21646">
              <w:rPr>
                <w:color w:val="auto"/>
              </w:rPr>
              <w:t xml:space="preserve"> obj</w:t>
            </w:r>
          </w:p>
        </w:tc>
        <w:tc>
          <w:tcPr>
            <w:tcW w:w="1842" w:type="dxa"/>
          </w:tcPr>
          <w:p w:rsidRPr="00E21646" w:rsidR="006E4682" w:rsidP="006E4682" w:rsidRDefault="006E4682" w14:paraId="182F0DC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9E13FB" w:rsidP="009E13FB" w:rsidRDefault="009E13FB" w14:paraId="59A54177" w14:textId="77777777">
      <w:pPr>
        <w:spacing w:before="0" w:after="0" w:line="240" w:lineRule="auto"/>
      </w:pPr>
    </w:p>
    <w:p w:rsidRPr="00E21646" w:rsidR="006A019F" w:rsidP="00FC18CE" w:rsidRDefault="006A019F" w14:paraId="05B37457" w14:textId="62AA9B14">
      <w:pPr>
        <w:spacing w:before="0" w:after="0" w:line="240" w:lineRule="auto"/>
      </w:pPr>
    </w:p>
    <w:p w:rsidRPr="00E21646" w:rsidR="00C2431A" w:rsidP="00FC18CE" w:rsidRDefault="00C2431A" w14:paraId="460C3E95" w14:textId="5EC9BEAE">
      <w:pPr>
        <w:spacing w:before="0" w:after="0" w:line="240" w:lineRule="auto"/>
      </w:pPr>
    </w:p>
    <w:p w:rsidRPr="00E21646" w:rsidR="00C2431A" w:rsidP="00C2431A" w:rsidRDefault="00C2431A" w14:paraId="636E18F5" w14:textId="0E88E32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</w:t>
      </w:r>
    </w:p>
    <w:p w:rsidRPr="00E21646" w:rsidR="00C2431A" w:rsidP="00C2431A" w:rsidRDefault="00C2431A" w14:paraId="11C04C71" w14:textId="77777777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Pr="00E21646" w:rsidR="00E21646" w:rsidTr="00C172A2" w14:paraId="2EE5AC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C2431A" w:rsidP="00C172A2" w:rsidRDefault="00C2431A" w14:paraId="194151F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:rsidRPr="00E21646" w:rsidR="00C2431A" w:rsidP="00C172A2" w:rsidRDefault="00C2431A" w14:paraId="79F1113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:rsidRPr="00E21646" w:rsidR="00C2431A" w:rsidP="00C172A2" w:rsidRDefault="00C2431A" w14:paraId="302E718E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:rsidRPr="00E21646" w:rsidR="00C2431A" w:rsidP="00C172A2" w:rsidRDefault="00C2431A" w14:paraId="00C710C2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:rsidRPr="00E21646" w:rsidR="00C2431A" w:rsidP="00C172A2" w:rsidRDefault="00C2431A" w14:paraId="6FDA907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C172A2" w14:paraId="7796F988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C2431A" w:rsidP="00C172A2" w:rsidRDefault="00C2431A" w14:paraId="3C21470C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C2431A" w:rsidP="00C172A2" w:rsidRDefault="00C2431A" w14:paraId="63AF7684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:rsidRPr="00E21646" w:rsidR="00C2431A" w:rsidP="00C172A2" w:rsidRDefault="00C2431A" w14:paraId="5D629A04" w14:textId="686C899C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Dept_manager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:rsidRPr="00E21646" w:rsidR="00C2431A" w:rsidP="00C172A2" w:rsidRDefault="00C2431A" w14:paraId="2ABB7328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Pr="00E21646" w:rsidR="00C2431A" w:rsidP="00C172A2" w:rsidRDefault="00C2431A" w14:paraId="743D87F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6D4B7E93" w14:textId="77777777">
        <w:trPr>
          <w:trHeight w:val="933"/>
        </w:trPr>
        <w:tc>
          <w:tcPr>
            <w:tcW w:w="3597" w:type="dxa"/>
          </w:tcPr>
          <w:p w:rsidRPr="00E21646" w:rsidR="00C2431A" w:rsidP="00C172A2" w:rsidRDefault="00C2431A" w14:paraId="75EFC3B9" w14:textId="578954F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C2431A" w:rsidP="00C172A2" w:rsidRDefault="00C2431A" w14:paraId="0A349103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C2431A" w:rsidP="00C172A2" w:rsidRDefault="00C2431A" w14:paraId="1DABDCDC" w14:textId="22F1238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Add new </w:t>
            </w:r>
            <w:proofErr w:type="spellStart"/>
            <w:r w:rsidRPr="00E21646" w:rsidR="008D4A41">
              <w:rPr>
                <w:color w:val="auto"/>
              </w:rPr>
              <w:t>deptmanager</w:t>
            </w:r>
            <w:proofErr w:type="spellEnd"/>
            <w:r w:rsidRPr="00E21646" w:rsidR="008D4A41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 in DB</w:t>
            </w:r>
          </w:p>
        </w:tc>
        <w:tc>
          <w:tcPr>
            <w:tcW w:w="1843" w:type="dxa"/>
          </w:tcPr>
          <w:p w:rsidRPr="00E21646" w:rsidR="00C2431A" w:rsidP="00C172A2" w:rsidRDefault="00C2431A" w14:paraId="6544A34F" w14:textId="1B2AE9A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8D4A41">
              <w:rPr>
                <w:color w:val="auto"/>
              </w:rPr>
              <w:t xml:space="preserve">employee </w:t>
            </w:r>
            <w:proofErr w:type="gramStart"/>
            <w:r w:rsidRPr="00E21646">
              <w:rPr>
                <w:color w:val="auto"/>
              </w:rPr>
              <w:t xml:space="preserve">assigned  </w:t>
            </w:r>
            <w:r w:rsidRPr="00E21646" w:rsidR="008D4A41">
              <w:rPr>
                <w:color w:val="auto"/>
              </w:rPr>
              <w:t>as</w:t>
            </w:r>
            <w:proofErr w:type="gramEnd"/>
            <w:r w:rsidRPr="00E21646" w:rsidR="008D4A41">
              <w:rPr>
                <w:color w:val="auto"/>
              </w:rPr>
              <w:t xml:space="preserve"> manager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:rsidRPr="00E21646" w:rsidR="00C2431A" w:rsidP="00C172A2" w:rsidRDefault="00C2431A" w14:paraId="153A012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C172A2" w14:paraId="22B59CCC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0443B0D6" w14:textId="143E566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C2431A" w:rsidP="00C172A2" w:rsidRDefault="00C2431A" w14:paraId="33E3B6B8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2431A" w:rsidP="00C172A2" w:rsidRDefault="00C2431A" w14:paraId="41E5746E" w14:textId="2AC46A0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objects</w:t>
            </w:r>
          </w:p>
        </w:tc>
        <w:tc>
          <w:tcPr>
            <w:tcW w:w="1843" w:type="dxa"/>
          </w:tcPr>
          <w:p w:rsidRPr="00E21646" w:rsidR="00C2431A" w:rsidP="00C172A2" w:rsidRDefault="00C2431A" w14:paraId="1AB073A9" w14:textId="185E28C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7E51C9BF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C172A2" w14:paraId="43B5FDD6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2C4D140E" w14:textId="36862B4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24071DA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2431A" w:rsidP="00C172A2" w:rsidRDefault="00C2431A" w14:paraId="400A3F5A" w14:textId="7ED7E81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Search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B64E25" w14:paraId="642D40CD" w14:textId="66617CEF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 xml:space="preserve"> </w:t>
            </w:r>
            <w:r w:rsidRPr="00E21646" w:rsidR="00C2431A">
              <w:rPr>
                <w:color w:val="auto"/>
              </w:rPr>
              <w:t>Object</w:t>
            </w:r>
          </w:p>
        </w:tc>
        <w:tc>
          <w:tcPr>
            <w:tcW w:w="1842" w:type="dxa"/>
          </w:tcPr>
          <w:p w:rsidRPr="00E21646" w:rsidR="00C2431A" w:rsidP="00C172A2" w:rsidRDefault="00C2431A" w14:paraId="371BE1E6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E21646" w:rsidTr="00C172A2" w14:paraId="2C948EE4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37D7C6F2" w14:textId="05F1470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6BF80156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2431A" w:rsidP="00C172A2" w:rsidRDefault="00C2431A" w14:paraId="24582EC3" w14:textId="36599DC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objects </w:t>
            </w:r>
            <w:proofErr w:type="gramStart"/>
            <w:r w:rsidRPr="00E21646">
              <w:rPr>
                <w:color w:val="auto"/>
              </w:rPr>
              <w:t>by  ,</w:t>
            </w:r>
            <w:proofErr w:type="gramEnd"/>
            <w:r w:rsidRPr="00E21646">
              <w:rPr>
                <w:color w:val="auto"/>
              </w:rPr>
              <w:t xml:space="preserve">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 xml:space="preserve"> and from date</w:t>
            </w:r>
          </w:p>
          <w:p w:rsidRPr="00E21646" w:rsidR="00C2431A" w:rsidP="00C172A2" w:rsidRDefault="00C2431A" w14:paraId="6606C5AE" w14:textId="77777777">
            <w:pPr>
              <w:spacing w:before="0" w:after="0"/>
              <w:rPr>
                <w:bCs/>
                <w:color w:val="auto"/>
              </w:rPr>
            </w:pPr>
          </w:p>
        </w:tc>
        <w:tc>
          <w:tcPr>
            <w:tcW w:w="1843" w:type="dxa"/>
          </w:tcPr>
          <w:p w:rsidRPr="00E21646" w:rsidR="00C2431A" w:rsidP="00C172A2" w:rsidRDefault="00C2431A" w14:paraId="2CDA920F" w14:textId="17C9BF88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582207D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0F32DBF6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5A3A7FFE" w14:textId="3E05F76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114D11D6" w14:textId="77777777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2431A" w:rsidP="00C172A2" w:rsidRDefault="00C2431A" w14:paraId="54B1FB0F" w14:textId="4947A36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objects </w:t>
            </w:r>
            <w:proofErr w:type="gramStart"/>
            <w:r w:rsidRPr="00E21646">
              <w:rPr>
                <w:color w:val="auto"/>
              </w:rPr>
              <w:t>by  ,</w:t>
            </w:r>
            <w:proofErr w:type="gramEnd"/>
            <w:r w:rsidRPr="00E21646">
              <w:rPr>
                <w:color w:val="auto"/>
              </w:rPr>
              <w:t xml:space="preserve"> id and from date</w:t>
            </w:r>
          </w:p>
          <w:p w:rsidRPr="00E21646" w:rsidR="00C2431A" w:rsidP="00C172A2" w:rsidRDefault="00C2431A" w14:paraId="4AF950C1" w14:textId="77777777">
            <w:pPr>
              <w:spacing w:before="0" w:after="0"/>
              <w:rPr>
                <w:bCs/>
                <w:color w:val="auto"/>
              </w:rPr>
            </w:pPr>
          </w:p>
        </w:tc>
        <w:tc>
          <w:tcPr>
            <w:tcW w:w="1843" w:type="dxa"/>
          </w:tcPr>
          <w:p w:rsidRPr="00E21646" w:rsidR="00C2431A" w:rsidP="00C172A2" w:rsidRDefault="00C2431A" w14:paraId="599BE1F1" w14:textId="00A31E9F">
            <w:pPr>
              <w:spacing w:before="0" w:after="0"/>
              <w:rPr>
                <w:bCs/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4C37AE9F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5C1A78E1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2D2D29CF" w14:textId="0E53C05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38A9C1F1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2431A" w:rsidP="00C172A2" w:rsidRDefault="00C2431A" w14:paraId="638208ED" w14:textId="24BD980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Fetch all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objects </w:t>
            </w:r>
            <w:proofErr w:type="gramStart"/>
            <w:r w:rsidRPr="00E21646">
              <w:rPr>
                <w:color w:val="auto"/>
              </w:rPr>
              <w:t>by  ,</w:t>
            </w:r>
            <w:proofErr w:type="gramEnd"/>
            <w:r w:rsidRPr="00E21646">
              <w:rPr>
                <w:color w:val="auto"/>
              </w:rPr>
              <w:t xml:space="preserve"> id ,</w:t>
            </w:r>
            <w:proofErr w:type="spellStart"/>
            <w:r w:rsidRPr="00E21646">
              <w:rPr>
                <w:color w:val="auto"/>
              </w:rPr>
              <w:t>deptno,and</w:t>
            </w:r>
            <w:proofErr w:type="spellEnd"/>
            <w:r w:rsidRPr="00E21646">
              <w:rPr>
                <w:color w:val="auto"/>
              </w:rPr>
              <w:t xml:space="preserve"> from date</w:t>
            </w:r>
          </w:p>
          <w:p w:rsidRPr="00E21646" w:rsidR="00C2431A" w:rsidP="00C172A2" w:rsidRDefault="00C2431A" w14:paraId="0E9D45CA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C2431A" w:rsidP="00C172A2" w:rsidRDefault="00C2431A" w14:paraId="428B1A1E" w14:textId="31FC961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6D75D28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676D8834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7E9C490B" w14:textId="3709CEE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4CAB2E1F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C2431A" w:rsidP="00C172A2" w:rsidRDefault="00C2431A" w14:paraId="5E15304E" w14:textId="774F53E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given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C2431A" w14:paraId="6DEB006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</w:t>
            </w:r>
            <w:proofErr w:type="gramStart"/>
            <w:r w:rsidRPr="00E21646">
              <w:rPr>
                <w:color w:val="auto"/>
              </w:rPr>
              <w:t>assigned  to</w:t>
            </w:r>
            <w:proofErr w:type="gramEnd"/>
            <w:r w:rsidRPr="00E21646">
              <w:rPr>
                <w:color w:val="auto"/>
              </w:rPr>
              <w:t xml:space="preserve"> department  updated Successfully</w:t>
            </w:r>
          </w:p>
        </w:tc>
        <w:tc>
          <w:tcPr>
            <w:tcW w:w="1842" w:type="dxa"/>
          </w:tcPr>
          <w:p w:rsidRPr="00E21646" w:rsidR="00C2431A" w:rsidP="00C172A2" w:rsidRDefault="00C2431A" w14:paraId="6B7AF748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C172A2" w14:paraId="68269701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700F2740" w14:textId="3A10F16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1061C5D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C2431A" w:rsidP="00C172A2" w:rsidRDefault="00C2431A" w14:paraId="11EF07FF" w14:textId="10C9B35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</w:t>
            </w:r>
            <w:proofErr w:type="gramStart"/>
            <w:r w:rsidRPr="00E21646">
              <w:rPr>
                <w:color w:val="auto"/>
              </w:rPr>
              <w:t xml:space="preserve">given 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proofErr w:type="gram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C2431A" w14:paraId="1A127B09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with no and </w:t>
            </w:r>
            <w:proofErr w:type="spellStart"/>
            <w:proofErr w:type="gram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  updated</w:t>
            </w:r>
            <w:proofErr w:type="gramEnd"/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:rsidRPr="00E21646" w:rsidR="00C2431A" w:rsidP="00C172A2" w:rsidRDefault="00C2431A" w14:paraId="5206C0F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C172A2" w14:paraId="2536CDB1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2B7BED30" w14:textId="6F4E18C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4C470C86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C2431A" w:rsidP="00C172A2" w:rsidRDefault="00C2431A" w14:paraId="5CB85276" w14:textId="7F9F158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details for the </w:t>
            </w:r>
            <w:proofErr w:type="gramStart"/>
            <w:r w:rsidRPr="00E21646">
              <w:rPr>
                <w:color w:val="auto"/>
              </w:rPr>
              <w:t xml:space="preserve">given 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proofErr w:type="gram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C2431A" w14:paraId="26405448" w14:textId="2994BF4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0CEE18B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5C19C40D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427DD565" w14:textId="2218772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7070523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C2431A" w:rsidP="00C172A2" w:rsidRDefault="00C2431A" w14:paraId="200EEF9C" w14:textId="273CB05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proofErr w:type="gram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 xml:space="preserve">, 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proofErr w:type="gramEnd"/>
          </w:p>
        </w:tc>
        <w:tc>
          <w:tcPr>
            <w:tcW w:w="1843" w:type="dxa"/>
          </w:tcPr>
          <w:p w:rsidRPr="00E21646" w:rsidR="00C2431A" w:rsidP="00C172A2" w:rsidRDefault="00C2431A" w14:paraId="780AEF3D" w14:textId="0FAB447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updated Successfully</w:t>
            </w:r>
          </w:p>
        </w:tc>
        <w:tc>
          <w:tcPr>
            <w:tcW w:w="1842" w:type="dxa"/>
          </w:tcPr>
          <w:p w:rsidRPr="00E21646" w:rsidR="00C2431A" w:rsidP="00C172A2" w:rsidRDefault="00C2431A" w14:paraId="5688E08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537EA5CC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638304FB" w14:textId="1F9F371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3462FE5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C2431A" w:rsidP="00C172A2" w:rsidRDefault="00C2431A" w14:paraId="54C4B57C" w14:textId="3F1DF15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C2431A" w14:paraId="19733A61" w14:textId="2769FC9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deleted Successfully</w:t>
            </w:r>
          </w:p>
        </w:tc>
        <w:tc>
          <w:tcPr>
            <w:tcW w:w="1842" w:type="dxa"/>
          </w:tcPr>
          <w:p w:rsidRPr="00E21646" w:rsidR="00C2431A" w:rsidP="00C172A2" w:rsidRDefault="00C2431A" w14:paraId="74935707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{"timeStamp":"</w:t>
            </w:r>
            <w:r w:rsidRPr="00E21646">
              <w:rPr>
                <w:rStyle w:val="s"/>
                <w:color w:val="auto"/>
              </w:rPr>
              <w:t>2023-06-08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", "message": "</w:t>
            </w:r>
            <w:r w:rsidRPr="00E21646">
              <w:rPr>
                <w:rStyle w:val="s"/>
                <w:color w:val="auto"/>
              </w:rPr>
              <w:t>Validation failed …”</w:t>
            </w:r>
            <w:r w:rsidRPr="00E21646"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  <w:t>}</w:t>
            </w:r>
          </w:p>
        </w:tc>
      </w:tr>
      <w:tr w:rsidRPr="00E21646" w:rsidR="00E21646" w:rsidTr="00C172A2" w14:paraId="5E0258C9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3CAB5F7F" w14:textId="5437058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157B638E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C2431A" w:rsidP="00C172A2" w:rsidRDefault="00C2431A" w14:paraId="39A6FEF3" w14:textId="0A5F4D7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B64E25" w14:paraId="568F8B3D" w14:textId="5BD4B964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 xml:space="preserve"> </w:t>
            </w:r>
            <w:r w:rsidRPr="00E21646" w:rsidR="00C2431A">
              <w:rPr>
                <w:color w:val="auto"/>
              </w:rPr>
              <w:t>obj</w:t>
            </w:r>
          </w:p>
        </w:tc>
        <w:tc>
          <w:tcPr>
            <w:tcW w:w="1842" w:type="dxa"/>
          </w:tcPr>
          <w:p w:rsidRPr="00E21646" w:rsidR="00C2431A" w:rsidP="00C172A2" w:rsidRDefault="00C2431A" w14:paraId="5BDD90A1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0EB96843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1B15113B" w14:textId="40C07FF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1242C1B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C2431A" w:rsidP="00C172A2" w:rsidRDefault="00C2431A" w14:paraId="260EC660" w14:textId="3804E95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C2431A" w14:paraId="1FDD277F" w14:textId="42F02968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</w:p>
        </w:tc>
        <w:tc>
          <w:tcPr>
            <w:tcW w:w="1842" w:type="dxa"/>
          </w:tcPr>
          <w:p w:rsidRPr="00E21646" w:rsidR="00C2431A" w:rsidP="00C172A2" w:rsidRDefault="00C2431A" w14:paraId="0240E5B8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756006B0" w14:textId="77777777">
        <w:trPr>
          <w:trHeight w:val="177"/>
        </w:trPr>
        <w:tc>
          <w:tcPr>
            <w:tcW w:w="3597" w:type="dxa"/>
          </w:tcPr>
          <w:p w:rsidRPr="00E21646" w:rsidR="00C2431A" w:rsidP="00C172A2" w:rsidRDefault="00C2431A" w14:paraId="79E19074" w14:textId="6556748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>}/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2431A" w:rsidP="00C172A2" w:rsidRDefault="00C2431A" w14:paraId="5D6FB93C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C2431A" w:rsidP="00C172A2" w:rsidRDefault="00C2431A" w14:paraId="22221FD2" w14:textId="4DF9C29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</w:t>
            </w:r>
            <w:proofErr w:type="spellStart"/>
            <w:r w:rsidRPr="00E21646" w:rsidR="00B64E25">
              <w:rPr>
                <w:color w:val="auto"/>
              </w:rPr>
              <w:t>deptmanager</w:t>
            </w:r>
            <w:proofErr w:type="spellEnd"/>
            <w:r w:rsidRPr="00E21646" w:rsidR="00B64E2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deptno</w:t>
            </w:r>
            <w:proofErr w:type="spellEnd"/>
            <w:r w:rsidRPr="00E21646">
              <w:rPr>
                <w:color w:val="auto"/>
              </w:rPr>
              <w:t xml:space="preserve"> and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</w:p>
        </w:tc>
        <w:tc>
          <w:tcPr>
            <w:tcW w:w="1843" w:type="dxa"/>
          </w:tcPr>
          <w:p w:rsidRPr="00E21646" w:rsidR="00C2431A" w:rsidP="00C172A2" w:rsidRDefault="00B64E25" w14:paraId="122B79C8" w14:textId="202FD04A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deptmanager</w:t>
            </w:r>
            <w:proofErr w:type="spellEnd"/>
            <w:r w:rsidRPr="00E21646">
              <w:rPr>
                <w:color w:val="auto"/>
              </w:rPr>
              <w:t xml:space="preserve"> </w:t>
            </w:r>
            <w:r w:rsidRPr="00E21646" w:rsidR="00C2431A">
              <w:rPr>
                <w:color w:val="auto"/>
              </w:rPr>
              <w:t>obj</w:t>
            </w:r>
          </w:p>
        </w:tc>
        <w:tc>
          <w:tcPr>
            <w:tcW w:w="1842" w:type="dxa"/>
          </w:tcPr>
          <w:p w:rsidRPr="00E21646" w:rsidR="00C2431A" w:rsidP="00C172A2" w:rsidRDefault="00C2431A" w14:paraId="28EBB3DE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C2431A" w:rsidP="00C2431A" w:rsidRDefault="00C2431A" w14:paraId="7FED933B" w14:textId="77777777">
      <w:pPr>
        <w:spacing w:before="0" w:after="0" w:line="240" w:lineRule="auto"/>
      </w:pPr>
    </w:p>
    <w:p w:rsidRPr="00E21646" w:rsidR="00C2431A" w:rsidP="00C2431A" w:rsidRDefault="00C2431A" w14:paraId="58364408" w14:textId="77777777">
      <w:pPr>
        <w:spacing w:before="0" w:after="0" w:line="240" w:lineRule="auto"/>
      </w:pPr>
    </w:p>
    <w:p w:rsidRPr="00E21646" w:rsidR="00A16D47" w:rsidP="00A16D47" w:rsidRDefault="00A16D47" w14:paraId="613F5960" w14:textId="347E0191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------------------------------------------------------Participants------------------------------------------------------------</w:t>
      </w:r>
    </w:p>
    <w:p w:rsidRPr="00E21646" w:rsidR="00A16D47" w:rsidP="00A16D47" w:rsidRDefault="00A16D47" w14:paraId="5654A5CB" w14:textId="77777777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Pr="00E21646" w:rsidR="00E21646" w:rsidTr="00C172A2" w14:paraId="32461C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A16D47" w:rsidP="00C172A2" w:rsidRDefault="00A16D47" w14:paraId="0869487F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Endpoints</w:t>
            </w:r>
          </w:p>
        </w:tc>
        <w:tc>
          <w:tcPr>
            <w:tcW w:w="992" w:type="dxa"/>
          </w:tcPr>
          <w:p w:rsidRPr="00E21646" w:rsidR="00A16D47" w:rsidP="00C172A2" w:rsidRDefault="00A16D47" w14:paraId="4A0EEB41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:rsidRPr="00E21646" w:rsidR="00A16D47" w:rsidP="00C172A2" w:rsidRDefault="00A16D47" w14:paraId="39640284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:rsidRPr="00E21646" w:rsidR="00A16D47" w:rsidP="00C172A2" w:rsidRDefault="00A16D47" w14:paraId="4CC15CFE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:rsidRPr="00E21646" w:rsidR="00A16D47" w:rsidP="00C172A2" w:rsidRDefault="00A16D47" w14:paraId="31194A5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C172A2" w14:paraId="5D7A23DB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A16D47" w:rsidP="00C172A2" w:rsidRDefault="00A16D47" w14:paraId="46C0A1CF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A16D47" w:rsidP="00C172A2" w:rsidRDefault="00A16D47" w14:paraId="670C6255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:rsidRPr="00E21646" w:rsidR="00A16D47" w:rsidP="00C172A2" w:rsidRDefault="00FB3B40" w14:paraId="61253271" w14:textId="0DDAA1C1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A</w:t>
            </w:r>
            <w:r w:rsidRPr="00E21646" w:rsidR="00247131">
              <w:rPr>
                <w:color w:val="auto"/>
              </w:rPr>
              <w:t>dmin</w:t>
            </w:r>
            <w:r w:rsidRPr="00E21646" w:rsidR="00A16275">
              <w:rPr>
                <w:color w:val="auto"/>
              </w:rPr>
              <w:t>hrms</w:t>
            </w:r>
            <w:r w:rsidRPr="00E21646" w:rsidR="00247131">
              <w:rPr>
                <w:color w:val="auto"/>
              </w:rPr>
              <w:t>consumer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:rsidRPr="00E21646" w:rsidR="00A16D47" w:rsidP="00C172A2" w:rsidRDefault="00A16D47" w14:paraId="6B0CF18A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Pr="00E21646" w:rsidR="00A16D47" w:rsidP="00C172A2" w:rsidRDefault="00A16D47" w14:paraId="6A9B28D3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04DBBD75" w14:textId="77777777">
        <w:trPr>
          <w:trHeight w:val="933"/>
        </w:trPr>
        <w:tc>
          <w:tcPr>
            <w:tcW w:w="3597" w:type="dxa"/>
          </w:tcPr>
          <w:p w:rsidRPr="00E21646" w:rsidR="00A16D47" w:rsidP="00C172A2" w:rsidRDefault="00A16D47" w14:paraId="31BE7668" w14:textId="6865855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B74999">
              <w:rPr>
                <w:color w:val="auto"/>
              </w:rPr>
              <w:t>admin</w:t>
            </w:r>
            <w:r w:rsidRPr="00E21646" w:rsidR="00D27ED0">
              <w:rPr>
                <w:color w:val="auto"/>
              </w:rPr>
              <w:t>hrms</w:t>
            </w:r>
            <w:r w:rsidRPr="00E21646" w:rsidR="00B74999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</w:t>
            </w:r>
            <w:r w:rsidRPr="00E21646" w:rsidR="00655288">
              <w:rPr>
                <w:color w:val="auto"/>
              </w:rPr>
              <w:t>user/signup</w:t>
            </w:r>
          </w:p>
        </w:tc>
        <w:tc>
          <w:tcPr>
            <w:tcW w:w="992" w:type="dxa"/>
          </w:tcPr>
          <w:p w:rsidRPr="00E21646" w:rsidR="00A16D47" w:rsidP="00C172A2" w:rsidRDefault="00A16D47" w14:paraId="72D13232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A16D47" w:rsidP="00C172A2" w:rsidRDefault="00AA28C4" w14:paraId="5E7F8DC4" w14:textId="3465999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Signup new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admin role </w:t>
            </w:r>
            <w:r w:rsidRPr="00E21646" w:rsidR="00A16D47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 xml:space="preserve"> in the </w:t>
            </w:r>
            <w:r w:rsidRPr="00E21646" w:rsidR="00A16D47">
              <w:rPr>
                <w:color w:val="auto"/>
              </w:rPr>
              <w:t>DB</w:t>
            </w:r>
          </w:p>
        </w:tc>
        <w:tc>
          <w:tcPr>
            <w:tcW w:w="1843" w:type="dxa"/>
          </w:tcPr>
          <w:p w:rsidRPr="00E21646" w:rsidR="00A16D47" w:rsidP="00C172A2" w:rsidRDefault="00A16D47" w14:paraId="5E6E7DBB" w14:textId="403AC71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655288">
              <w:rPr>
                <w:color w:val="auto"/>
              </w:rPr>
              <w:t>Admin User</w:t>
            </w:r>
            <w:r w:rsidRPr="00E21646">
              <w:rPr>
                <w:color w:val="auto"/>
              </w:rPr>
              <w:t xml:space="preserve"> </w:t>
            </w:r>
            <w:r w:rsidRPr="00E21646" w:rsidR="00655288">
              <w:rPr>
                <w:color w:val="auto"/>
              </w:rPr>
              <w:t>registered</w:t>
            </w:r>
            <w:r w:rsidRPr="00E21646">
              <w:rPr>
                <w:color w:val="auto"/>
              </w:rPr>
              <w:t xml:space="preserve"> Successfully</w:t>
            </w:r>
          </w:p>
        </w:tc>
        <w:tc>
          <w:tcPr>
            <w:tcW w:w="1842" w:type="dxa"/>
          </w:tcPr>
          <w:p w:rsidRPr="00E21646" w:rsidR="00A16D47" w:rsidP="00C172A2" w:rsidRDefault="00A16D47" w14:paraId="4FDA4D7E" w14:textId="29F40F93">
            <w:pPr>
              <w:spacing w:before="0" w:after="0"/>
              <w:rPr>
                <w:color w:val="auto"/>
              </w:rPr>
            </w:pPr>
          </w:p>
        </w:tc>
      </w:tr>
      <w:tr w:rsidRPr="00E21646" w:rsidR="00A7707A" w:rsidTr="00C172A2" w14:paraId="736F8EE7" w14:textId="77777777">
        <w:trPr>
          <w:trHeight w:val="933"/>
        </w:trPr>
        <w:tc>
          <w:tcPr>
            <w:tcW w:w="3597" w:type="dxa"/>
          </w:tcPr>
          <w:p w:rsidRPr="00E21646" w:rsidR="00A7707A" w:rsidP="00A7707A" w:rsidRDefault="00A7707A" w14:paraId="7459D273" w14:textId="357D422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EE7C0D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/user/login</w:t>
            </w:r>
          </w:p>
        </w:tc>
        <w:tc>
          <w:tcPr>
            <w:tcW w:w="992" w:type="dxa"/>
          </w:tcPr>
          <w:p w:rsidRPr="00E21646" w:rsidR="00A7707A" w:rsidP="00A7707A" w:rsidRDefault="00A7707A" w14:paraId="34EB6F0D" w14:textId="5FC58FA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A7707A" w:rsidP="00A7707A" w:rsidRDefault="00A7707A" w14:paraId="47102781" w14:textId="06B83AF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Login existing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admin role   in the DB</w:t>
            </w:r>
          </w:p>
        </w:tc>
        <w:tc>
          <w:tcPr>
            <w:tcW w:w="1843" w:type="dxa"/>
          </w:tcPr>
          <w:p w:rsidRPr="00E21646" w:rsidR="00A7707A" w:rsidP="00A7707A" w:rsidRDefault="00A7707A" w14:paraId="51C85B46" w14:textId="61D9D5B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Admin User logged in Successfully</w:t>
            </w:r>
          </w:p>
        </w:tc>
        <w:tc>
          <w:tcPr>
            <w:tcW w:w="1842" w:type="dxa"/>
          </w:tcPr>
          <w:p w:rsidRPr="00E21646" w:rsidR="00A7707A" w:rsidP="00A7707A" w:rsidRDefault="00A7707A" w14:paraId="0E627D5A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03E43" w:rsidTr="00C172A2" w14:paraId="0956A819" w14:textId="77777777">
        <w:trPr>
          <w:trHeight w:val="933"/>
        </w:trPr>
        <w:tc>
          <w:tcPr>
            <w:tcW w:w="3597" w:type="dxa"/>
          </w:tcPr>
          <w:p w:rsidRPr="00E21646" w:rsidR="00903E43" w:rsidP="00A7707A" w:rsidRDefault="00846DA5" w14:paraId="1DFE9C52" w14:textId="166FB03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D4422F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/employees/{</w:t>
            </w:r>
            <w:proofErr w:type="spellStart"/>
            <w:r w:rsidRPr="00E21646" w:rsidR="003610E5">
              <w:rPr>
                <w:color w:val="auto"/>
              </w:rPr>
              <w:t>noof</w:t>
            </w:r>
            <w:r w:rsidRPr="00E21646">
              <w:rPr>
                <w:color w:val="auto"/>
              </w:rPr>
              <w:t>year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03E43" w:rsidP="00A7707A" w:rsidRDefault="00846DA5" w14:paraId="4BBFC9EF" w14:textId="7475D1F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03E43" w:rsidP="00A7707A" w:rsidRDefault="00846DA5" w14:paraId="17B2AEFE" w14:textId="4E1A5DA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Get list of employees joined in last 10 </w:t>
            </w:r>
            <w:proofErr w:type="gramStart"/>
            <w:r w:rsidRPr="00E21646">
              <w:rPr>
                <w:color w:val="auto"/>
              </w:rPr>
              <w:t>years.[</w:t>
            </w:r>
            <w:proofErr w:type="gramEnd"/>
            <w:r w:rsidRPr="00E21646">
              <w:rPr>
                <w:color w:val="auto"/>
              </w:rPr>
              <w:t xml:space="preserve">Get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, name and </w:t>
            </w:r>
            <w:proofErr w:type="spellStart"/>
            <w:r w:rsidRPr="00E21646">
              <w:rPr>
                <w:color w:val="auto"/>
              </w:rPr>
              <w:t>hiredate</w:t>
            </w:r>
            <w:proofErr w:type="spellEnd"/>
            <w:r w:rsidRPr="00E21646">
              <w:rPr>
                <w:color w:val="auto"/>
              </w:rPr>
              <w:t xml:space="preserve"> ]</w:t>
            </w:r>
          </w:p>
        </w:tc>
        <w:tc>
          <w:tcPr>
            <w:tcW w:w="1843" w:type="dxa"/>
          </w:tcPr>
          <w:p w:rsidRPr="00E21646" w:rsidR="00903E43" w:rsidP="00A7707A" w:rsidRDefault="00DE05AF" w14:paraId="3CEFFF98" w14:textId="00D66B8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</w:t>
            </w:r>
            <w:r w:rsidRPr="00E21646" w:rsidR="00E60160">
              <w:rPr>
                <w:color w:val="auto"/>
              </w:rPr>
              <w:t>o</w:t>
            </w:r>
            <w:r w:rsidRPr="00E21646">
              <w:rPr>
                <w:color w:val="auto"/>
              </w:rPr>
              <w:t>yee DTO</w:t>
            </w:r>
          </w:p>
        </w:tc>
        <w:tc>
          <w:tcPr>
            <w:tcW w:w="1842" w:type="dxa"/>
          </w:tcPr>
          <w:p w:rsidRPr="00E21646" w:rsidR="00903E43" w:rsidP="00A7707A" w:rsidRDefault="00903E43" w14:paraId="5E2D4255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03E43" w:rsidTr="00C172A2" w14:paraId="7AA900EE" w14:textId="77777777">
        <w:trPr>
          <w:trHeight w:val="933"/>
        </w:trPr>
        <w:tc>
          <w:tcPr>
            <w:tcW w:w="3597" w:type="dxa"/>
          </w:tcPr>
          <w:p w:rsidRPr="00E21646" w:rsidR="00903E43" w:rsidP="00A7707A" w:rsidRDefault="00727BAB" w14:paraId="3BBEDA68" w14:textId="752938C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223E36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</w:t>
            </w:r>
            <w:r w:rsidRPr="00E21646" w:rsidR="00D46DA6">
              <w:rPr>
                <w:color w:val="auto"/>
              </w:rPr>
              <w:t>count</w:t>
            </w:r>
            <w:proofErr w:type="gramStart"/>
            <w:r w:rsidRPr="00E21646" w:rsidR="00D46DA6">
              <w:rPr>
                <w:color w:val="auto"/>
              </w:rPr>
              <w:t>/</w:t>
            </w:r>
            <w:r w:rsidRPr="00E21646">
              <w:rPr>
                <w:color w:val="auto"/>
              </w:rPr>
              <w:t>{</w:t>
            </w:r>
            <w:proofErr w:type="spellStart"/>
            <w:proofErr w:type="gramEnd"/>
            <w:r w:rsidRPr="00E21646" w:rsidR="003610E5">
              <w:rPr>
                <w:color w:val="auto"/>
              </w:rPr>
              <w:t>noofyear</w:t>
            </w:r>
            <w:proofErr w:type="spellEnd"/>
            <w:r w:rsidRPr="00E21646" w:rsidR="003610E5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03E43" w:rsidP="00A7707A" w:rsidRDefault="004014F3" w14:paraId="23CD9483" w14:textId="3F69BCE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03E43" w:rsidP="00A7707A" w:rsidRDefault="00727BAB" w14:paraId="20C71911" w14:textId="14DDA18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  count of employees joined   in last 10 years</w:t>
            </w:r>
          </w:p>
        </w:tc>
        <w:tc>
          <w:tcPr>
            <w:tcW w:w="1843" w:type="dxa"/>
          </w:tcPr>
          <w:p w:rsidRPr="00E21646" w:rsidR="00903E43" w:rsidP="00A7707A" w:rsidRDefault="00727BAB" w14:paraId="111972DA" w14:textId="4DCA26D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</w:t>
            </w:r>
            <w:r w:rsidRPr="00E21646" w:rsidR="00633491">
              <w:rPr>
                <w:color w:val="auto"/>
              </w:rPr>
              <w:t>e</w:t>
            </w:r>
            <w:r w:rsidRPr="00E21646">
              <w:rPr>
                <w:color w:val="auto"/>
              </w:rPr>
              <w:t>ger</w:t>
            </w:r>
          </w:p>
        </w:tc>
        <w:tc>
          <w:tcPr>
            <w:tcW w:w="1842" w:type="dxa"/>
          </w:tcPr>
          <w:p w:rsidRPr="00E21646" w:rsidR="00903E43" w:rsidP="00A7707A" w:rsidRDefault="00903E43" w14:paraId="1857C839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4014F3" w:rsidTr="00C172A2" w14:paraId="201C17E3" w14:textId="77777777">
        <w:trPr>
          <w:trHeight w:val="933"/>
        </w:trPr>
        <w:tc>
          <w:tcPr>
            <w:tcW w:w="3597" w:type="dxa"/>
          </w:tcPr>
          <w:p w:rsidRPr="00E21646" w:rsidR="004014F3" w:rsidP="004014F3" w:rsidRDefault="004014F3" w14:paraId="16538159" w14:textId="2827757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8C3510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/employees/{year}</w:t>
            </w:r>
          </w:p>
        </w:tc>
        <w:tc>
          <w:tcPr>
            <w:tcW w:w="992" w:type="dxa"/>
          </w:tcPr>
          <w:p w:rsidRPr="00E21646" w:rsidR="004014F3" w:rsidP="004014F3" w:rsidRDefault="004014F3" w14:paraId="1C95F8B8" w14:textId="60BC881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4014F3" w:rsidP="00B10929" w:rsidRDefault="00B10929" w14:paraId="407365F6" w14:textId="0D76260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list of employees joined after 2005.</w:t>
            </w:r>
          </w:p>
        </w:tc>
        <w:tc>
          <w:tcPr>
            <w:tcW w:w="1843" w:type="dxa"/>
          </w:tcPr>
          <w:p w:rsidRPr="00E21646" w:rsidR="004014F3" w:rsidP="004014F3" w:rsidRDefault="004014F3" w14:paraId="261B7446" w14:textId="5809C0A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 DTO</w:t>
            </w:r>
          </w:p>
        </w:tc>
        <w:tc>
          <w:tcPr>
            <w:tcW w:w="1842" w:type="dxa"/>
          </w:tcPr>
          <w:p w:rsidRPr="00E21646" w:rsidR="004014F3" w:rsidP="004014F3" w:rsidRDefault="004014F3" w14:paraId="0648561C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4014F3" w:rsidTr="00C172A2" w14:paraId="7183EB0E" w14:textId="77777777">
        <w:trPr>
          <w:trHeight w:val="933"/>
        </w:trPr>
        <w:tc>
          <w:tcPr>
            <w:tcW w:w="3597" w:type="dxa"/>
          </w:tcPr>
          <w:p w:rsidRPr="00E21646" w:rsidR="004014F3" w:rsidP="004014F3" w:rsidRDefault="004014F3" w14:paraId="6E851DCF" w14:textId="599856C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adminpayrollconsumer</w:t>
            </w:r>
            <w:proofErr w:type="spellEnd"/>
            <w:r w:rsidRPr="00E21646">
              <w:rPr>
                <w:color w:val="auto"/>
              </w:rPr>
              <w:t>/employees/count/{year}</w:t>
            </w:r>
          </w:p>
        </w:tc>
        <w:tc>
          <w:tcPr>
            <w:tcW w:w="992" w:type="dxa"/>
          </w:tcPr>
          <w:p w:rsidRPr="00E21646" w:rsidR="004014F3" w:rsidP="004014F3" w:rsidRDefault="004014F3" w14:paraId="03D574A1" w14:textId="3AEF049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4014F3" w:rsidP="004014F3" w:rsidRDefault="00B10929" w14:paraId="2EE803A7" w14:textId="06DD585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count of employees joined after 2005</w:t>
            </w:r>
          </w:p>
        </w:tc>
        <w:tc>
          <w:tcPr>
            <w:tcW w:w="1843" w:type="dxa"/>
          </w:tcPr>
          <w:p w:rsidRPr="00E21646" w:rsidR="004014F3" w:rsidP="004014F3" w:rsidRDefault="004014F3" w14:paraId="15E0FC3B" w14:textId="596D383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integer</w:t>
            </w:r>
          </w:p>
        </w:tc>
        <w:tc>
          <w:tcPr>
            <w:tcW w:w="1842" w:type="dxa"/>
          </w:tcPr>
          <w:p w:rsidRPr="00E21646" w:rsidR="004014F3" w:rsidP="004014F3" w:rsidRDefault="004014F3" w14:paraId="73391FC0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4014F3" w:rsidTr="00C172A2" w14:paraId="2C9C7235" w14:textId="77777777">
        <w:trPr>
          <w:trHeight w:val="933"/>
        </w:trPr>
        <w:tc>
          <w:tcPr>
            <w:tcW w:w="3597" w:type="dxa"/>
          </w:tcPr>
          <w:p w:rsidRPr="00E21646" w:rsidR="004014F3" w:rsidP="004014F3" w:rsidRDefault="00040C1E" w14:paraId="5457D217" w14:textId="1E81603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C343D7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 w:rsidR="00D435DE">
              <w:rPr>
                <w:color w:val="auto"/>
              </w:rPr>
              <w:t>assigndept</w:t>
            </w:r>
            <w:proofErr w:type="spellEnd"/>
          </w:p>
        </w:tc>
        <w:tc>
          <w:tcPr>
            <w:tcW w:w="992" w:type="dxa"/>
          </w:tcPr>
          <w:p w:rsidRPr="00E21646" w:rsidR="004014F3" w:rsidP="004014F3" w:rsidRDefault="00040C1E" w14:paraId="4823AB40" w14:textId="130B6AE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4014F3" w:rsidP="004014F3" w:rsidRDefault="00040C1E" w14:paraId="1B6D897F" w14:textId="4DAA173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Assign department to employee </w:t>
            </w:r>
            <w:proofErr w:type="gramStart"/>
            <w:r w:rsidRPr="00E21646">
              <w:rPr>
                <w:color w:val="auto"/>
              </w:rPr>
              <w:t xml:space="preserve">from </w:t>
            </w:r>
            <w:r w:rsidRPr="00E21646" w:rsidR="00EB2450">
              <w:rPr>
                <w:color w:val="auto"/>
              </w:rPr>
              <w:t xml:space="preserve"> </w:t>
            </w:r>
            <w:proofErr w:type="spellStart"/>
            <w:r w:rsidRPr="00E21646" w:rsidR="00EB2450">
              <w:rPr>
                <w:color w:val="auto"/>
              </w:rPr>
              <w:t>fromdate</w:t>
            </w:r>
            <w:proofErr w:type="spellEnd"/>
            <w:proofErr w:type="gramEnd"/>
            <w:r w:rsidRPr="00E21646" w:rsidR="00EB2450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to end date.</w:t>
            </w:r>
          </w:p>
        </w:tc>
        <w:tc>
          <w:tcPr>
            <w:tcW w:w="1843" w:type="dxa"/>
          </w:tcPr>
          <w:p w:rsidRPr="00E21646" w:rsidR="004014F3" w:rsidP="004014F3" w:rsidRDefault="00EB2450" w14:paraId="54409F68" w14:textId="0737744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is assigned to the department successfully.</w:t>
            </w:r>
          </w:p>
        </w:tc>
        <w:tc>
          <w:tcPr>
            <w:tcW w:w="1842" w:type="dxa"/>
          </w:tcPr>
          <w:p w:rsidRPr="00E21646" w:rsidR="004014F3" w:rsidP="004014F3" w:rsidRDefault="004014F3" w14:paraId="4E30438E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D435DE" w:rsidTr="00C172A2" w14:paraId="25EE6813" w14:textId="77777777">
        <w:trPr>
          <w:trHeight w:val="933"/>
        </w:trPr>
        <w:tc>
          <w:tcPr>
            <w:tcW w:w="3597" w:type="dxa"/>
          </w:tcPr>
          <w:p w:rsidRPr="00E21646" w:rsidR="00D435DE" w:rsidP="00D435DE" w:rsidRDefault="00D435DE" w14:paraId="1F97228F" w14:textId="41B49BB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adminpayrollconsumer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assignmgr</w:t>
            </w:r>
            <w:proofErr w:type="spellEnd"/>
          </w:p>
        </w:tc>
        <w:tc>
          <w:tcPr>
            <w:tcW w:w="992" w:type="dxa"/>
          </w:tcPr>
          <w:p w:rsidRPr="00E21646" w:rsidR="00D435DE" w:rsidP="00D435DE" w:rsidRDefault="00D435DE" w14:paraId="041584A5" w14:textId="7D5F3C0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D435DE" w:rsidP="00D435DE" w:rsidRDefault="00D435DE" w14:paraId="488E665D" w14:textId="511683E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Assign manager to specific department </w:t>
            </w:r>
            <w:proofErr w:type="gramStart"/>
            <w:r w:rsidRPr="00E21646">
              <w:rPr>
                <w:color w:val="auto"/>
              </w:rPr>
              <w:t xml:space="preserve">from 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proofErr w:type="gramEnd"/>
            <w:r w:rsidRPr="00E21646">
              <w:rPr>
                <w:color w:val="auto"/>
              </w:rPr>
              <w:t xml:space="preserve"> to end date.</w:t>
            </w:r>
          </w:p>
        </w:tc>
        <w:tc>
          <w:tcPr>
            <w:tcW w:w="1843" w:type="dxa"/>
          </w:tcPr>
          <w:p w:rsidRPr="00E21646" w:rsidR="00D435DE" w:rsidP="00D435DE" w:rsidRDefault="00D435DE" w14:paraId="19F9CF03" w14:textId="4B2740C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is assigned   as manager for department successfully.</w:t>
            </w:r>
          </w:p>
        </w:tc>
        <w:tc>
          <w:tcPr>
            <w:tcW w:w="1842" w:type="dxa"/>
          </w:tcPr>
          <w:p w:rsidRPr="00E21646" w:rsidR="00D435DE" w:rsidP="00D435DE" w:rsidRDefault="00D435DE" w14:paraId="1F8755AC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2AB2" w:rsidTr="00C172A2" w14:paraId="784C83C2" w14:textId="77777777">
        <w:trPr>
          <w:trHeight w:val="933"/>
        </w:trPr>
        <w:tc>
          <w:tcPr>
            <w:tcW w:w="3597" w:type="dxa"/>
          </w:tcPr>
          <w:p w:rsidRPr="00E21646" w:rsidR="00962AB2" w:rsidP="00962AB2" w:rsidRDefault="00962AB2" w14:paraId="5D857D70" w14:textId="48123210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</w:t>
            </w:r>
            <w:r w:rsidRPr="00E21646" w:rsidR="002D28E9">
              <w:rPr>
                <w:color w:val="auto"/>
              </w:rPr>
              <w:t>hrms</w:t>
            </w:r>
            <w:r w:rsidRPr="00E21646">
              <w:rPr>
                <w:color w:val="auto"/>
              </w:rPr>
              <w:t>lconsumer</w:t>
            </w:r>
            <w:proofErr w:type="spellEnd"/>
            <w:r w:rsidRPr="00E21646">
              <w:rPr>
                <w:color w:val="auto"/>
              </w:rPr>
              <w:t>/</w:t>
            </w:r>
            <w:proofErr w:type="spellStart"/>
            <w:r w:rsidRPr="00E21646">
              <w:rPr>
                <w:color w:val="auto"/>
              </w:rPr>
              <w:t>assigntitle</w:t>
            </w:r>
            <w:proofErr w:type="spellEnd"/>
          </w:p>
        </w:tc>
        <w:tc>
          <w:tcPr>
            <w:tcW w:w="992" w:type="dxa"/>
          </w:tcPr>
          <w:p w:rsidRPr="00E21646" w:rsidR="00962AB2" w:rsidP="00962AB2" w:rsidRDefault="00962AB2" w14:paraId="652A2B5F" w14:textId="22D8EA6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962AB2" w:rsidP="00962AB2" w:rsidRDefault="00962AB2" w14:paraId="18073AD3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Assign employee with title [designation] from start to end date. [Assuming that by default employee will be eligible for promotion after 5 years]</w:t>
            </w:r>
          </w:p>
          <w:p w:rsidRPr="00E21646" w:rsidR="00962AB2" w:rsidP="00962AB2" w:rsidRDefault="00962AB2" w14:paraId="1DCEC038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962AB2" w:rsidP="00962AB2" w:rsidRDefault="00962AB2" w14:paraId="1FB0DC9E" w14:textId="58DCBA1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Employee is assigned   with </w:t>
            </w:r>
            <w:proofErr w:type="gramStart"/>
            <w:r w:rsidRPr="00E21646">
              <w:rPr>
                <w:color w:val="auto"/>
              </w:rPr>
              <w:t>title  from</w:t>
            </w:r>
            <w:proofErr w:type="gramEnd"/>
            <w:r w:rsidRPr="00E21646">
              <w:rPr>
                <w:color w:val="auto"/>
              </w:rPr>
              <w:t xml:space="preserve"> </w:t>
            </w:r>
            <w:proofErr w:type="spellStart"/>
            <w:r w:rsidRPr="00E21646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 xml:space="preserve"> to </w:t>
            </w:r>
            <w:proofErr w:type="spellStart"/>
            <w:r w:rsidRPr="00E21646">
              <w:rPr>
                <w:color w:val="auto"/>
              </w:rPr>
              <w:t>enddate</w:t>
            </w:r>
            <w:proofErr w:type="spellEnd"/>
          </w:p>
        </w:tc>
        <w:tc>
          <w:tcPr>
            <w:tcW w:w="1842" w:type="dxa"/>
          </w:tcPr>
          <w:p w:rsidRPr="00E21646" w:rsidR="00962AB2" w:rsidP="00962AB2" w:rsidRDefault="00962AB2" w14:paraId="5F0C5CAF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357E4F" w14:paraId="4B13E940" w14:textId="77777777">
        <w:trPr>
          <w:trHeight w:val="360"/>
        </w:trPr>
        <w:tc>
          <w:tcPr>
            <w:tcW w:w="9975" w:type="dxa"/>
            <w:gridSpan w:val="5"/>
            <w:shd w:val="clear" w:color="auto" w:fill="B4C6E7" w:themeFill="accent1" w:themeFillTint="66"/>
          </w:tcPr>
          <w:p w:rsidRPr="00960913" w:rsidR="00960913" w:rsidP="00960913" w:rsidRDefault="00960913" w14:paraId="5216ADBC" w14:textId="177C0FB4">
            <w:pPr>
              <w:spacing w:before="0" w:after="0"/>
              <w:jc w:val="center"/>
              <w:rPr>
                <w:b/>
                <w:bCs/>
              </w:rPr>
            </w:pPr>
          </w:p>
        </w:tc>
      </w:tr>
      <w:tr w:rsidRPr="00E21646" w:rsidR="00960913" w:rsidTr="000911F6" w14:paraId="572927F7" w14:textId="77777777">
        <w:trPr>
          <w:trHeight w:val="933"/>
        </w:trPr>
        <w:tc>
          <w:tcPr>
            <w:tcW w:w="3597" w:type="dxa"/>
            <w:shd w:val="clear" w:color="auto" w:fill="8EAADB" w:themeFill="accent1" w:themeFillTint="99"/>
          </w:tcPr>
          <w:p w:rsidRPr="00357E4F" w:rsidR="00960913" w:rsidP="00960913" w:rsidRDefault="00960913" w14:paraId="4C7C5CC2" w14:textId="1FAB06E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Endpoints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Pr="00357E4F" w:rsidR="00960913" w:rsidP="00960913" w:rsidRDefault="00960913" w14:paraId="59FF4ECC" w14:textId="7F34028F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HTTP Verb/Method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Pr="00357E4F" w:rsidR="00960913" w:rsidP="00960913" w:rsidRDefault="00960913" w14:paraId="327EDD86" w14:textId="09532ED3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Description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Pr="00357E4F" w:rsidR="00960913" w:rsidP="00960913" w:rsidRDefault="00960913" w14:paraId="4805295B" w14:textId="57380654">
            <w:pPr>
              <w:spacing w:before="0" w:after="0"/>
              <w:rPr>
                <w:b/>
                <w:bCs/>
                <w:color w:val="FF0000"/>
              </w:rPr>
            </w:pPr>
            <w:r w:rsidRPr="00357E4F">
              <w:rPr>
                <w:b/>
                <w:bCs/>
                <w:color w:val="auto"/>
              </w:rPr>
              <w:t>Success Response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:rsidRPr="00357E4F" w:rsidR="00960913" w:rsidP="00960913" w:rsidRDefault="00960913" w14:paraId="0910736F" w14:textId="1B57AEC4">
            <w:pPr>
              <w:spacing w:before="0" w:after="0"/>
              <w:rPr>
                <w:rStyle w:val="b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</w:pPr>
            <w:r w:rsidRPr="00357E4F">
              <w:rPr>
                <w:b/>
                <w:bCs/>
                <w:color w:val="auto"/>
              </w:rPr>
              <w:t>Error Response</w:t>
            </w:r>
          </w:p>
        </w:tc>
      </w:tr>
      <w:tr w:rsidRPr="00E21646" w:rsidR="00357E4F" w:rsidTr="00A65262" w14:paraId="5755A445" w14:textId="77777777">
        <w:trPr>
          <w:trHeight w:val="322"/>
        </w:trPr>
        <w:tc>
          <w:tcPr>
            <w:tcW w:w="9975" w:type="dxa"/>
            <w:gridSpan w:val="5"/>
            <w:shd w:val="clear" w:color="auto" w:fill="B4C6E7" w:themeFill="accent1" w:themeFillTint="66"/>
          </w:tcPr>
          <w:p w:rsidRPr="00357E4F" w:rsidR="00357E4F" w:rsidP="00357E4F" w:rsidRDefault="00357E4F" w14:paraId="4CBBAFD7" w14:textId="0D7334C6">
            <w:pPr>
              <w:spacing w:before="0" w:after="0"/>
              <w:jc w:val="center"/>
              <w:rPr>
                <w:rStyle w:val="b"/>
                <w:rFonts w:ascii="Courier New" w:hAnsi="Courier New" w:cs="Courier New"/>
                <w:b/>
                <w:bCs/>
                <w:color w:val="FF0000"/>
                <w:shd w:val="clear" w:color="auto" w:fill="FFFFFF"/>
              </w:rPr>
            </w:pPr>
            <w:proofErr w:type="spellStart"/>
            <w:r w:rsidRPr="00357E4F">
              <w:rPr>
                <w:b/>
                <w:bCs/>
                <w:color w:val="auto"/>
              </w:rPr>
              <w:t>Adminhrmsconsumer</w:t>
            </w:r>
            <w:proofErr w:type="spellEnd"/>
          </w:p>
        </w:tc>
      </w:tr>
      <w:tr w:rsidRPr="00E21646" w:rsidR="00960913" w:rsidTr="00C172A2" w14:paraId="5AEE39E3" w14:textId="77777777">
        <w:trPr>
          <w:trHeight w:val="933"/>
        </w:trPr>
        <w:tc>
          <w:tcPr>
            <w:tcW w:w="3597" w:type="dxa"/>
          </w:tcPr>
          <w:p w:rsidRPr="00FB3B40" w:rsidR="00960913" w:rsidP="00960913" w:rsidRDefault="00960913" w14:paraId="0BCBE855" w14:textId="3DFC2DDE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/api/v1/</w:t>
            </w:r>
            <w:proofErr w:type="spellStart"/>
            <w:r w:rsidRPr="00FB3B40">
              <w:rPr>
                <w:color w:val="FF0000"/>
              </w:rPr>
              <w:t>adminhrmsconsumer</w:t>
            </w:r>
            <w:proofErr w:type="spellEnd"/>
            <w:r w:rsidRPr="00FB3B40">
              <w:rPr>
                <w:color w:val="FF0000"/>
              </w:rPr>
              <w:t>/department</w:t>
            </w:r>
          </w:p>
        </w:tc>
        <w:tc>
          <w:tcPr>
            <w:tcW w:w="992" w:type="dxa"/>
          </w:tcPr>
          <w:p w:rsidRPr="00FB3B40" w:rsidR="00960913" w:rsidP="00960913" w:rsidRDefault="00960913" w14:paraId="289CC625" w14:textId="0138ECD2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POST</w:t>
            </w:r>
          </w:p>
        </w:tc>
        <w:tc>
          <w:tcPr>
            <w:tcW w:w="1701" w:type="dxa"/>
          </w:tcPr>
          <w:p w:rsidRPr="00FB3B40" w:rsidR="00960913" w:rsidP="00960913" w:rsidRDefault="00960913" w14:paraId="216A34F0" w14:textId="29C3C304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Add new department</w:t>
            </w:r>
          </w:p>
        </w:tc>
        <w:tc>
          <w:tcPr>
            <w:tcW w:w="1843" w:type="dxa"/>
          </w:tcPr>
          <w:p w:rsidRPr="00FB3B40" w:rsidR="00960913" w:rsidP="00960913" w:rsidRDefault="00960913" w14:paraId="027D9736" w14:textId="1F8099FF">
            <w:pPr>
              <w:spacing w:before="0" w:after="0"/>
              <w:rPr>
                <w:color w:val="FF0000"/>
              </w:rPr>
            </w:pPr>
            <w:r w:rsidRPr="00FB3B40">
              <w:rPr>
                <w:color w:val="FF0000"/>
              </w:rPr>
              <w:t>String: Department is added successfully</w:t>
            </w:r>
          </w:p>
        </w:tc>
        <w:tc>
          <w:tcPr>
            <w:tcW w:w="1842" w:type="dxa"/>
          </w:tcPr>
          <w:p w:rsidRPr="00FB3B40" w:rsidR="00960913" w:rsidP="00960913" w:rsidRDefault="00960913" w14:paraId="271E92B0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FF0000"/>
                <w:shd w:val="clear" w:color="auto" w:fill="FFFFFF"/>
              </w:rPr>
            </w:pPr>
          </w:p>
        </w:tc>
      </w:tr>
      <w:tr w:rsidRPr="00E21646" w:rsidR="00960913" w:rsidTr="00C172A2" w14:paraId="5E78300E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6AAC6BB5" w14:textId="0E78846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</w:t>
            </w:r>
          </w:p>
        </w:tc>
        <w:tc>
          <w:tcPr>
            <w:tcW w:w="992" w:type="dxa"/>
          </w:tcPr>
          <w:p w:rsidRPr="00E21646" w:rsidR="00960913" w:rsidP="00960913" w:rsidRDefault="00960913" w14:paraId="73ACF4B0" w14:textId="779798D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960913" w:rsidP="00960913" w:rsidRDefault="00960913" w14:paraId="4D340065" w14:textId="63A4E36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Add new employee</w:t>
            </w:r>
          </w:p>
        </w:tc>
        <w:tc>
          <w:tcPr>
            <w:tcW w:w="1843" w:type="dxa"/>
          </w:tcPr>
          <w:p w:rsidRPr="00E21646" w:rsidR="00960913" w:rsidP="00960913" w:rsidRDefault="00960913" w14:paraId="5EFFF14A" w14:textId="64FB9C1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gramStart"/>
            <w:r w:rsidRPr="00E21646">
              <w:rPr>
                <w:color w:val="auto"/>
              </w:rPr>
              <w:t>Employee  is</w:t>
            </w:r>
            <w:proofErr w:type="gramEnd"/>
            <w:r w:rsidRPr="00E21646">
              <w:rPr>
                <w:color w:val="auto"/>
              </w:rPr>
              <w:t xml:space="preserve"> added successfully</w:t>
            </w:r>
          </w:p>
        </w:tc>
        <w:tc>
          <w:tcPr>
            <w:tcW w:w="1842" w:type="dxa"/>
          </w:tcPr>
          <w:p w:rsidRPr="00E21646" w:rsidR="00960913" w:rsidP="00960913" w:rsidRDefault="00960913" w14:paraId="1BD8927B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C172A2" w14:paraId="76E14046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26F4B048" w14:textId="407B31D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 xml:space="preserve">/api/v1/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60913" w:rsidP="00960913" w:rsidRDefault="00960913" w14:paraId="141B93C6" w14:textId="055712B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DELETE</w:t>
            </w:r>
          </w:p>
        </w:tc>
        <w:tc>
          <w:tcPr>
            <w:tcW w:w="1701" w:type="dxa"/>
          </w:tcPr>
          <w:p w:rsidRPr="00E21646" w:rsidR="00960913" w:rsidP="00960913" w:rsidRDefault="00960913" w14:paraId="0100CFB3" w14:textId="7A0E46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Delete employee once employee leave the organization by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</w:p>
        </w:tc>
        <w:tc>
          <w:tcPr>
            <w:tcW w:w="1843" w:type="dxa"/>
          </w:tcPr>
          <w:p w:rsidRPr="00E21646" w:rsidR="00960913" w:rsidP="00960913" w:rsidRDefault="00960913" w14:paraId="172CC56B" w14:textId="07D1A7D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proofErr w:type="gramStart"/>
            <w:r w:rsidRPr="00E21646">
              <w:rPr>
                <w:color w:val="auto"/>
              </w:rPr>
              <w:t>Employee  is</w:t>
            </w:r>
            <w:proofErr w:type="gramEnd"/>
            <w:r w:rsidRPr="00E21646">
              <w:rPr>
                <w:color w:val="auto"/>
              </w:rPr>
              <w:t xml:space="preserve"> deleted successfully</w:t>
            </w:r>
          </w:p>
        </w:tc>
        <w:tc>
          <w:tcPr>
            <w:tcW w:w="1842" w:type="dxa"/>
          </w:tcPr>
          <w:p w:rsidRPr="00E21646" w:rsidR="00960913" w:rsidP="00960913" w:rsidRDefault="00960913" w14:paraId="2B9E66FA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C172A2" w14:paraId="0961C79F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531E7B2C" w14:textId="28CB9BA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/api/v1/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 xml:space="preserve"> /salaries/{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60913" w:rsidP="00960913" w:rsidRDefault="00960913" w14:paraId="53682B50" w14:textId="2789127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960913" w:rsidP="00960913" w:rsidRDefault="00960913" w14:paraId="3B2938F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Update the salary for employee when employee is appraised each year depending on rating.</w:t>
            </w:r>
          </w:p>
          <w:p w:rsidRPr="00E21646" w:rsidR="00960913" w:rsidP="00960913" w:rsidRDefault="00960913" w14:paraId="377A136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[1:  10000Rs - 2:7000Rs - 3:5000Rs   4:0Rs – 5:0Rs]</w:t>
            </w:r>
          </w:p>
          <w:p w:rsidRPr="00E21646" w:rsidR="00960913" w:rsidP="00960913" w:rsidRDefault="00960913" w14:paraId="6146089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If employee is promoted   as well, then update salary by 100000.</w:t>
            </w:r>
          </w:p>
          <w:p w:rsidRPr="00E21646" w:rsidR="00960913" w:rsidP="00960913" w:rsidRDefault="00960913" w14:paraId="5E527E38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960913" w:rsidP="00960913" w:rsidRDefault="00960913" w14:paraId="1DC1023D" w14:textId="7213C04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String: Employee year wise salary details updated successfully.</w:t>
            </w:r>
          </w:p>
        </w:tc>
        <w:tc>
          <w:tcPr>
            <w:tcW w:w="1842" w:type="dxa"/>
          </w:tcPr>
          <w:p w:rsidRPr="00E21646" w:rsidR="00960913" w:rsidP="00960913" w:rsidRDefault="00960913" w14:paraId="107F941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C172A2" w14:paraId="217AC325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2BDDB73E" w14:textId="2D1E645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/api/v1/ 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 xml:space="preserve"> /employee/experience/{</w:t>
            </w:r>
            <w:proofErr w:type="spellStart"/>
            <w:r w:rsidRPr="00E21646">
              <w:rPr>
                <w:color w:val="auto"/>
              </w:rPr>
              <w:t>noofyear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960913" w:rsidP="00960913" w:rsidRDefault="00960913" w14:paraId="73CB8343" w14:textId="2F556AF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60913" w:rsidP="00960913" w:rsidRDefault="00960913" w14:paraId="00B77FB8" w14:textId="055794A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 Find List of employees with 5year/10year/15year/20Year/25Year/30Year experience for getting awarded.</w:t>
            </w:r>
          </w:p>
          <w:p w:rsidRPr="00E21646" w:rsidR="00960913" w:rsidP="00960913" w:rsidRDefault="00960913" w14:paraId="617794F4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960913" w:rsidP="00960913" w:rsidRDefault="00960913" w14:paraId="439A38F8" w14:textId="5623523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Collections of Employees</w:t>
            </w:r>
          </w:p>
        </w:tc>
        <w:tc>
          <w:tcPr>
            <w:tcW w:w="1842" w:type="dxa"/>
          </w:tcPr>
          <w:p w:rsidRPr="00E21646" w:rsidR="00960913" w:rsidP="00960913" w:rsidRDefault="00960913" w14:paraId="0E886441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C172A2" w14:paraId="532E7540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3291D306" w14:textId="0DBF61B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/employee/gender/{gender}/count</w:t>
            </w:r>
          </w:p>
        </w:tc>
        <w:tc>
          <w:tcPr>
            <w:tcW w:w="992" w:type="dxa"/>
          </w:tcPr>
          <w:p w:rsidRPr="00E21646" w:rsidR="00960913" w:rsidP="00960913" w:rsidRDefault="00960913" w14:paraId="1F596D9D" w14:textId="11B5F1E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60913" w:rsidP="00960913" w:rsidRDefault="00960913" w14:paraId="2B3230DE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count of women employees for sending mail for   giving 1000 Rs gift voucher for women’s day celebration</w:t>
            </w:r>
          </w:p>
          <w:p w:rsidRPr="00E21646" w:rsidR="00960913" w:rsidP="00960913" w:rsidRDefault="00960913" w14:paraId="44CEF11C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960913" w:rsidP="00960913" w:rsidRDefault="00960913" w14:paraId="5204872D" w14:textId="4F9362A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Integer</w:t>
            </w:r>
          </w:p>
        </w:tc>
        <w:tc>
          <w:tcPr>
            <w:tcW w:w="1842" w:type="dxa"/>
          </w:tcPr>
          <w:p w:rsidRPr="00E21646" w:rsidR="00960913" w:rsidP="00960913" w:rsidRDefault="00960913" w14:paraId="12C2B88B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960913" w:rsidTr="00C172A2" w14:paraId="4197AB7B" w14:textId="77777777">
        <w:trPr>
          <w:trHeight w:val="933"/>
        </w:trPr>
        <w:tc>
          <w:tcPr>
            <w:tcW w:w="3597" w:type="dxa"/>
          </w:tcPr>
          <w:p w:rsidRPr="00E21646" w:rsidR="00960913" w:rsidP="00960913" w:rsidRDefault="00960913" w14:paraId="2E741996" w14:textId="6772308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>
              <w:rPr>
                <w:color w:val="auto"/>
              </w:rPr>
              <w:t>adminhrmsconsumer</w:t>
            </w:r>
            <w:proofErr w:type="spellEnd"/>
            <w:r w:rsidRPr="00E21646">
              <w:rPr>
                <w:color w:val="auto"/>
              </w:rPr>
              <w:t>/employee/gender/{gender}</w:t>
            </w:r>
          </w:p>
        </w:tc>
        <w:tc>
          <w:tcPr>
            <w:tcW w:w="992" w:type="dxa"/>
          </w:tcPr>
          <w:p w:rsidRPr="00E21646" w:rsidR="00960913" w:rsidP="00960913" w:rsidRDefault="00960913" w14:paraId="3706503B" w14:textId="5AAFC3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960913" w:rsidP="00960913" w:rsidRDefault="00960913" w14:paraId="5A20978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Find list of women employees for sending mail for women’s day invitation so that 1000Rs gift voucher can be given to </w:t>
            </w:r>
            <w:proofErr w:type="gramStart"/>
            <w:r w:rsidRPr="00E21646">
              <w:rPr>
                <w:color w:val="auto"/>
              </w:rPr>
              <w:t>all .</w:t>
            </w:r>
            <w:proofErr w:type="gramEnd"/>
          </w:p>
          <w:p w:rsidRPr="00E21646" w:rsidR="00960913" w:rsidP="00960913" w:rsidRDefault="00960913" w14:paraId="2F61FBCC" w14:textId="77777777">
            <w:pPr>
              <w:pStyle w:val="ListParagraph"/>
              <w:spacing w:before="0" w:after="0"/>
              <w:rPr>
                <w:color w:val="auto"/>
              </w:rPr>
            </w:pPr>
          </w:p>
          <w:p w:rsidRPr="00E21646" w:rsidR="00960913" w:rsidP="00960913" w:rsidRDefault="00960913" w14:paraId="0840BEE1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960913" w:rsidP="00960913" w:rsidRDefault="00960913" w14:paraId="36E7703E" w14:textId="19C184C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Employees</w:t>
            </w:r>
          </w:p>
        </w:tc>
        <w:tc>
          <w:tcPr>
            <w:tcW w:w="1842" w:type="dxa"/>
          </w:tcPr>
          <w:p w:rsidRPr="00E21646" w:rsidR="00960913" w:rsidP="00960913" w:rsidRDefault="00960913" w14:paraId="67C9BE55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C2431A" w:rsidP="00A16D47" w:rsidRDefault="00C2431A" w14:paraId="7CA51045" w14:textId="5626A274">
      <w:pPr>
        <w:spacing w:before="0" w:after="0" w:line="240" w:lineRule="auto"/>
      </w:pPr>
    </w:p>
    <w:p w:rsidRPr="00E21646" w:rsidR="00C81558" w:rsidP="00A16D47" w:rsidRDefault="00C81558" w14:paraId="23332FC2" w14:textId="7DBBE35D">
      <w:pPr>
        <w:spacing w:before="0" w:after="0" w:line="240" w:lineRule="auto"/>
      </w:pPr>
    </w:p>
    <w:p w:rsidRPr="00E21646" w:rsidR="00C81558" w:rsidP="00C81558" w:rsidRDefault="00C81558" w14:paraId="3FC58754" w14:textId="12E74290">
      <w:pPr>
        <w:spacing w:before="0" w:after="0" w:line="240" w:lineRule="auto"/>
        <w:rPr>
          <w:b/>
          <w:bCs/>
        </w:rPr>
      </w:pPr>
      <w:r w:rsidRPr="00E21646">
        <w:rPr>
          <w:b/>
          <w:bCs/>
        </w:rPr>
        <w:t>------------------------------------------------------Participants----------------------------------------------------------</w:t>
      </w:r>
    </w:p>
    <w:p w:rsidRPr="00E21646" w:rsidR="00C81558" w:rsidP="00C81558" w:rsidRDefault="00C81558" w14:paraId="17E5846C" w14:textId="77777777">
      <w:pPr>
        <w:spacing w:before="0" w:after="0" w:line="240" w:lineRule="auto"/>
        <w:rPr>
          <w:b/>
          <w:bCs/>
        </w:rPr>
      </w:pPr>
    </w:p>
    <w:tbl>
      <w:tblPr>
        <w:tblStyle w:val="ProposalTable1"/>
        <w:tblW w:w="0" w:type="auto"/>
        <w:tblInd w:w="-625" w:type="dxa"/>
        <w:tblLayout w:type="fixed"/>
        <w:tblLook w:val="04A0" w:firstRow="1" w:lastRow="0" w:firstColumn="1" w:lastColumn="0" w:noHBand="0" w:noVBand="1"/>
      </w:tblPr>
      <w:tblGrid>
        <w:gridCol w:w="3597"/>
        <w:gridCol w:w="992"/>
        <w:gridCol w:w="1701"/>
        <w:gridCol w:w="1843"/>
        <w:gridCol w:w="1842"/>
      </w:tblGrid>
      <w:tr w:rsidRPr="00E21646" w:rsidR="00E21646" w:rsidTr="00C172A2" w14:paraId="2AD240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3597" w:type="dxa"/>
          </w:tcPr>
          <w:p w:rsidRPr="00E21646" w:rsidR="00C81558" w:rsidP="00C172A2" w:rsidRDefault="00C81558" w14:paraId="5B15F41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Endpoints</w:t>
            </w:r>
          </w:p>
        </w:tc>
        <w:tc>
          <w:tcPr>
            <w:tcW w:w="992" w:type="dxa"/>
          </w:tcPr>
          <w:p w:rsidRPr="00E21646" w:rsidR="00C81558" w:rsidP="00C172A2" w:rsidRDefault="00C81558" w14:paraId="7441A31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HTTP Verb/Method</w:t>
            </w:r>
          </w:p>
        </w:tc>
        <w:tc>
          <w:tcPr>
            <w:tcW w:w="1701" w:type="dxa"/>
          </w:tcPr>
          <w:p w:rsidRPr="00E21646" w:rsidR="00C81558" w:rsidP="00C172A2" w:rsidRDefault="00C81558" w14:paraId="151AA4E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Description</w:t>
            </w:r>
          </w:p>
        </w:tc>
        <w:tc>
          <w:tcPr>
            <w:tcW w:w="1843" w:type="dxa"/>
          </w:tcPr>
          <w:p w:rsidRPr="00E21646" w:rsidR="00C81558" w:rsidP="00C172A2" w:rsidRDefault="00C81558" w14:paraId="3A356CB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Success Response</w:t>
            </w:r>
          </w:p>
        </w:tc>
        <w:tc>
          <w:tcPr>
            <w:tcW w:w="1842" w:type="dxa"/>
          </w:tcPr>
          <w:p w:rsidRPr="00E21646" w:rsidR="00C81558" w:rsidP="00C172A2" w:rsidRDefault="00C81558" w14:paraId="2E987BC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Error Response</w:t>
            </w:r>
          </w:p>
        </w:tc>
      </w:tr>
      <w:tr w:rsidRPr="00E21646" w:rsidR="00E21646" w:rsidTr="00C172A2" w14:paraId="055667D4" w14:textId="77777777">
        <w:trPr>
          <w:trHeight w:val="89"/>
        </w:trPr>
        <w:tc>
          <w:tcPr>
            <w:tcW w:w="3597" w:type="dxa"/>
            <w:shd w:val="clear" w:color="auto" w:fill="B4C6E7" w:themeFill="accent1" w:themeFillTint="66"/>
          </w:tcPr>
          <w:p w:rsidRPr="00E21646" w:rsidR="00C81558" w:rsidP="00C172A2" w:rsidRDefault="00C81558" w14:paraId="5F096CC4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992" w:type="dxa"/>
            <w:shd w:val="clear" w:color="auto" w:fill="B4C6E7" w:themeFill="accent1" w:themeFillTint="66"/>
          </w:tcPr>
          <w:p w:rsidRPr="00E21646" w:rsidR="00C81558" w:rsidP="00C172A2" w:rsidRDefault="00C81558" w14:paraId="079E9591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:rsidRPr="00E21646" w:rsidR="00C81558" w:rsidP="00C172A2" w:rsidRDefault="008F6786" w14:paraId="69DC808A" w14:textId="7D209CED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employee</w:t>
            </w:r>
            <w:r w:rsidRPr="00E21646" w:rsidR="00C81558">
              <w:rPr>
                <w:color w:val="auto"/>
              </w:rPr>
              <w:t>hrmsconsumer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:rsidRPr="00E21646" w:rsidR="00C81558" w:rsidP="00C172A2" w:rsidRDefault="00C81558" w14:paraId="4B3C160F" w14:textId="77777777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Pr="00E21646" w:rsidR="00C81558" w:rsidP="00C172A2" w:rsidRDefault="00C81558" w14:paraId="5B2714D0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E21646" w:rsidTr="00C172A2" w14:paraId="364FA204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5ED9D195" w14:textId="15B0143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8F6786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>hrmsconsumer</w:t>
            </w:r>
            <w:proofErr w:type="spellEnd"/>
            <w:r w:rsidRPr="00E21646">
              <w:rPr>
                <w:color w:val="auto"/>
              </w:rPr>
              <w:t>/user/signup</w:t>
            </w:r>
          </w:p>
        </w:tc>
        <w:tc>
          <w:tcPr>
            <w:tcW w:w="992" w:type="dxa"/>
          </w:tcPr>
          <w:p w:rsidRPr="00E21646" w:rsidR="00C81558" w:rsidP="00C172A2" w:rsidRDefault="00C81558" w14:paraId="654A295A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C81558" w:rsidP="00C172A2" w:rsidRDefault="00C81558" w14:paraId="692154EF" w14:textId="400ACB62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Signup new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</w:t>
            </w:r>
            <w:r w:rsidRPr="00E21646" w:rsidR="008051A2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role   in the DB</w:t>
            </w:r>
          </w:p>
        </w:tc>
        <w:tc>
          <w:tcPr>
            <w:tcW w:w="1843" w:type="dxa"/>
          </w:tcPr>
          <w:p w:rsidRPr="00E21646" w:rsidR="00C81558" w:rsidP="00C172A2" w:rsidRDefault="00C81558" w14:paraId="3EC43C9A" w14:textId="039EDE1C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New </w:t>
            </w:r>
            <w:r w:rsidRPr="00E21646" w:rsidR="008051A2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User registered Successfully</w:t>
            </w:r>
          </w:p>
        </w:tc>
        <w:tc>
          <w:tcPr>
            <w:tcW w:w="1842" w:type="dxa"/>
          </w:tcPr>
          <w:p w:rsidRPr="00E21646" w:rsidR="00C81558" w:rsidP="00C172A2" w:rsidRDefault="00C81558" w14:paraId="0955A961" w14:textId="77777777">
            <w:pPr>
              <w:spacing w:before="0" w:after="0"/>
              <w:rPr>
                <w:color w:val="auto"/>
              </w:rPr>
            </w:pPr>
          </w:p>
        </w:tc>
      </w:tr>
      <w:tr w:rsidRPr="00E21646" w:rsidR="00C81558" w:rsidTr="00C172A2" w14:paraId="716483BB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28073AA3" w14:textId="6626877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8051A2">
              <w:rPr>
                <w:color w:val="auto"/>
              </w:rPr>
              <w:t xml:space="preserve"> </w:t>
            </w:r>
            <w:proofErr w:type="spellStart"/>
            <w:r w:rsidRPr="00E21646" w:rsidR="008051A2">
              <w:rPr>
                <w:color w:val="auto"/>
              </w:rPr>
              <w:t>employeehrmsconsumer</w:t>
            </w:r>
            <w:proofErr w:type="spellEnd"/>
            <w:r w:rsidRPr="00E21646">
              <w:rPr>
                <w:color w:val="auto"/>
              </w:rPr>
              <w:t>/user/login</w:t>
            </w:r>
          </w:p>
        </w:tc>
        <w:tc>
          <w:tcPr>
            <w:tcW w:w="992" w:type="dxa"/>
          </w:tcPr>
          <w:p w:rsidRPr="00E21646" w:rsidR="00C81558" w:rsidP="00C172A2" w:rsidRDefault="00C81558" w14:paraId="3861481F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POST</w:t>
            </w:r>
          </w:p>
        </w:tc>
        <w:tc>
          <w:tcPr>
            <w:tcW w:w="1701" w:type="dxa"/>
          </w:tcPr>
          <w:p w:rsidRPr="00E21646" w:rsidR="00C81558" w:rsidP="00C172A2" w:rsidRDefault="00C81558" w14:paraId="07189CFD" w14:textId="78C5592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Login existing </w:t>
            </w:r>
            <w:proofErr w:type="gramStart"/>
            <w:r w:rsidRPr="00E21646">
              <w:rPr>
                <w:color w:val="auto"/>
              </w:rPr>
              <w:t>user  with</w:t>
            </w:r>
            <w:proofErr w:type="gramEnd"/>
            <w:r w:rsidRPr="00E21646">
              <w:rPr>
                <w:color w:val="auto"/>
              </w:rPr>
              <w:t xml:space="preserve"> </w:t>
            </w:r>
            <w:r w:rsidRPr="00E21646" w:rsidR="008051A2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role   in the DB</w:t>
            </w:r>
          </w:p>
        </w:tc>
        <w:tc>
          <w:tcPr>
            <w:tcW w:w="1843" w:type="dxa"/>
          </w:tcPr>
          <w:p w:rsidRPr="00E21646" w:rsidR="00C81558" w:rsidP="00C172A2" w:rsidRDefault="00C81558" w14:paraId="564B5393" w14:textId="5CF19184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String: </w:t>
            </w:r>
            <w:r w:rsidRPr="00E21646" w:rsidR="008051A2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 xml:space="preserve"> User logged in Successfully</w:t>
            </w:r>
          </w:p>
        </w:tc>
        <w:tc>
          <w:tcPr>
            <w:tcW w:w="1842" w:type="dxa"/>
          </w:tcPr>
          <w:p w:rsidRPr="00E21646" w:rsidR="00C81558" w:rsidP="00C172A2" w:rsidRDefault="00C81558" w14:paraId="22D21B0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2B148831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381E9E1C" w14:textId="23703F2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1D73CC">
              <w:rPr>
                <w:color w:val="auto"/>
              </w:rPr>
              <w:t>employeehrmsconsumer</w:t>
            </w:r>
            <w:proofErr w:type="spellEnd"/>
            <w:r w:rsidRPr="00E21646" w:rsidR="001D73CC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Pr="00E21646" w:rsidR="001D73CC">
              <w:rPr>
                <w:color w:val="auto"/>
              </w:rPr>
              <w:t>manager</w:t>
            </w:r>
          </w:p>
        </w:tc>
        <w:tc>
          <w:tcPr>
            <w:tcW w:w="992" w:type="dxa"/>
          </w:tcPr>
          <w:p w:rsidRPr="00E21646" w:rsidR="00C81558" w:rsidP="00C172A2" w:rsidRDefault="00C81558" w14:paraId="09A477B6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1D73CC" w:rsidP="001D73CC" w:rsidRDefault="001D73CC" w14:paraId="07B26BE7" w14:textId="2337BD6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 details of employees [id, name, dob, and department name] who are manager.</w:t>
            </w:r>
          </w:p>
          <w:p w:rsidRPr="00E21646" w:rsidR="00C81558" w:rsidP="00C172A2" w:rsidRDefault="00C81558" w14:paraId="059124F0" w14:textId="2CC7CA8E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C81558" w:rsidP="00C172A2" w:rsidRDefault="00C81558" w14:paraId="2C42B7EC" w14:textId="508AB96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r w:rsidRPr="00E21646" w:rsidR="001D73CC">
              <w:rPr>
                <w:color w:val="auto"/>
              </w:rPr>
              <w:t>Manager</w:t>
            </w:r>
            <w:r w:rsidRPr="00E21646">
              <w:rPr>
                <w:color w:val="auto"/>
              </w:rPr>
              <w:t xml:space="preserve"> DTO</w:t>
            </w:r>
          </w:p>
        </w:tc>
        <w:tc>
          <w:tcPr>
            <w:tcW w:w="1842" w:type="dxa"/>
          </w:tcPr>
          <w:p w:rsidRPr="00E21646" w:rsidR="00C81558" w:rsidP="00C172A2" w:rsidRDefault="00C81558" w14:paraId="16969D12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635553AF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4DB992AC" w14:textId="0BE69AC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A821EC">
              <w:rPr>
                <w:color w:val="auto"/>
              </w:rPr>
              <w:t xml:space="preserve"> </w:t>
            </w:r>
            <w:proofErr w:type="spellStart"/>
            <w:r w:rsidRPr="00E21646" w:rsidR="00A821EC">
              <w:rPr>
                <w:color w:val="auto"/>
              </w:rPr>
              <w:t>employeehrmsconsumer</w:t>
            </w:r>
            <w:proofErr w:type="spellEnd"/>
            <w:r w:rsidRPr="00E21646" w:rsidR="00A821EC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/employees/</w:t>
            </w:r>
            <w:r w:rsidRPr="00E21646" w:rsidR="007D0CF3">
              <w:rPr>
                <w:color w:val="auto"/>
              </w:rPr>
              <w:t>department/{</w:t>
            </w:r>
            <w:proofErr w:type="spellStart"/>
            <w:r w:rsidRPr="00E21646" w:rsidR="007D0CF3">
              <w:rPr>
                <w:color w:val="auto"/>
              </w:rPr>
              <w:t>deptno</w:t>
            </w:r>
            <w:proofErr w:type="spellEnd"/>
            <w:r w:rsidRPr="00E21646" w:rsidR="007D0CF3">
              <w:rPr>
                <w:color w:val="auto"/>
              </w:rPr>
              <w:t>}/</w:t>
            </w:r>
            <w:proofErr w:type="spellStart"/>
            <w:r w:rsidRPr="00E21646" w:rsidR="007D0CF3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/{</w:t>
            </w:r>
            <w:proofErr w:type="spellStart"/>
            <w:r w:rsidRPr="00E21646" w:rsidR="007D0CF3">
              <w:rPr>
                <w:color w:val="auto"/>
              </w:rPr>
              <w:t>fromdate</w:t>
            </w:r>
            <w:proofErr w:type="spellEnd"/>
            <w:r w:rsidRPr="00E21646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81558" w:rsidP="00C172A2" w:rsidRDefault="00C81558" w14:paraId="633CA64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81558" w:rsidP="00C172A2" w:rsidRDefault="00A821EC" w14:paraId="28C3CACF" w14:textId="5493DA7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 list of employees working in specific department in specific year.</w:t>
            </w:r>
          </w:p>
        </w:tc>
        <w:tc>
          <w:tcPr>
            <w:tcW w:w="1843" w:type="dxa"/>
          </w:tcPr>
          <w:p w:rsidRPr="00E21646" w:rsidR="00C81558" w:rsidP="00C172A2" w:rsidRDefault="007D0CF3" w14:paraId="3F4AF414" w14:textId="6B2C96B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 w:rsidR="004F24DA">
              <w:rPr>
                <w:color w:val="auto"/>
              </w:rPr>
              <w:t>EmployeeDTO</w:t>
            </w:r>
            <w:proofErr w:type="spellEnd"/>
          </w:p>
          <w:p w:rsidRPr="00E21646" w:rsidR="004F24DA" w:rsidP="00C172A2" w:rsidRDefault="004F24DA" w14:paraId="7A4838F1" w14:textId="5564EBB9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[With </w:t>
            </w:r>
            <w:proofErr w:type="spellStart"/>
            <w:proofErr w:type="gramStart"/>
            <w:r w:rsidRPr="00E21646">
              <w:rPr>
                <w:color w:val="auto"/>
              </w:rPr>
              <w:t>empId,name</w:t>
            </w:r>
            <w:proofErr w:type="gramEnd"/>
            <w:r w:rsidRPr="00E21646">
              <w:rPr>
                <w:color w:val="auto"/>
              </w:rPr>
              <w:t>,fromdate</w:t>
            </w:r>
            <w:proofErr w:type="spellEnd"/>
            <w:r w:rsidRPr="00E21646">
              <w:rPr>
                <w:color w:val="auto"/>
              </w:rPr>
              <w:t xml:space="preserve">, </w:t>
            </w:r>
            <w:proofErr w:type="spellStart"/>
            <w:r w:rsidRPr="00E21646">
              <w:rPr>
                <w:color w:val="auto"/>
              </w:rPr>
              <w:t>todate,deptname</w:t>
            </w:r>
            <w:proofErr w:type="spellEnd"/>
            <w:r w:rsidRPr="00E21646">
              <w:rPr>
                <w:color w:val="auto"/>
              </w:rPr>
              <w:t>.</w:t>
            </w:r>
          </w:p>
        </w:tc>
        <w:tc>
          <w:tcPr>
            <w:tcW w:w="1842" w:type="dxa"/>
          </w:tcPr>
          <w:p w:rsidRPr="00E21646" w:rsidR="00C81558" w:rsidP="00C172A2" w:rsidRDefault="00C81558" w14:paraId="3FBD7C46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4DCEA9DB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5B783AA3" w14:textId="356A87A3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5B7F2D">
              <w:rPr>
                <w:color w:val="auto"/>
              </w:rPr>
              <w:t xml:space="preserve"> </w:t>
            </w:r>
            <w:proofErr w:type="spellStart"/>
            <w:r w:rsidRPr="00E21646" w:rsidR="005B7F2D">
              <w:rPr>
                <w:color w:val="auto"/>
              </w:rPr>
              <w:t>employeehrmsconsumer</w:t>
            </w:r>
            <w:proofErr w:type="spellEnd"/>
            <w:r w:rsidRPr="00E21646" w:rsidR="005B7F2D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Pr="00E21646" w:rsidR="00BD16DF">
              <w:rPr>
                <w:color w:val="auto"/>
              </w:rPr>
              <w:t>department</w:t>
            </w:r>
            <w:r w:rsidRPr="00E21646">
              <w:rPr>
                <w:color w:val="auto"/>
              </w:rPr>
              <w:t>/</w:t>
            </w:r>
          </w:p>
        </w:tc>
        <w:tc>
          <w:tcPr>
            <w:tcW w:w="992" w:type="dxa"/>
          </w:tcPr>
          <w:p w:rsidRPr="00E21646" w:rsidR="00C81558" w:rsidP="00C172A2" w:rsidRDefault="00C81558" w14:paraId="2E6E65CB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5B7F2D" w:rsidP="005B7F2D" w:rsidRDefault="005B7F2D" w14:paraId="5B7F24B5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department wise average/max/min salary</w:t>
            </w:r>
          </w:p>
          <w:p w:rsidRPr="00E21646" w:rsidR="00C81558" w:rsidP="00C172A2" w:rsidRDefault="00C81558" w14:paraId="5C43E9C5" w14:textId="27720038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C81558" w:rsidP="00C172A2" w:rsidRDefault="00BD16DF" w14:paraId="326FA1CD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DepartmentReport</w:t>
            </w:r>
            <w:proofErr w:type="spellEnd"/>
          </w:p>
          <w:p w:rsidRPr="00E21646" w:rsidR="00BD16DF" w:rsidP="00C172A2" w:rsidRDefault="00BD16DF" w14:paraId="346C2048" w14:textId="62651211">
            <w:pPr>
              <w:spacing w:before="0" w:after="0"/>
              <w:rPr>
                <w:color w:val="auto"/>
              </w:rPr>
            </w:pPr>
            <w:proofErr w:type="spellStart"/>
            <w:proofErr w:type="gramStart"/>
            <w:r w:rsidRPr="00E21646">
              <w:rPr>
                <w:color w:val="auto"/>
              </w:rPr>
              <w:t>Dto</w:t>
            </w:r>
            <w:proofErr w:type="spellEnd"/>
            <w:r w:rsidRPr="00E21646">
              <w:rPr>
                <w:color w:val="auto"/>
              </w:rPr>
              <w:t>[</w:t>
            </w:r>
            <w:proofErr w:type="spellStart"/>
            <w:proofErr w:type="gramEnd"/>
            <w:r w:rsidRPr="00E21646">
              <w:rPr>
                <w:color w:val="auto"/>
              </w:rPr>
              <w:t>Deptno,dept,name,Average,Max</w:t>
            </w:r>
            <w:proofErr w:type="spellEnd"/>
            <w:r w:rsidRPr="00E21646">
              <w:rPr>
                <w:color w:val="auto"/>
              </w:rPr>
              <w:t>/Min]</w:t>
            </w:r>
          </w:p>
        </w:tc>
        <w:tc>
          <w:tcPr>
            <w:tcW w:w="1842" w:type="dxa"/>
          </w:tcPr>
          <w:p w:rsidRPr="00E21646" w:rsidR="00C81558" w:rsidP="00C172A2" w:rsidRDefault="00C81558" w14:paraId="331F2B58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10D736A0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0C571D10" w14:textId="0ACEB90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</w:t>
            </w:r>
            <w:r w:rsidRPr="00E21646" w:rsidR="00E224A4">
              <w:rPr>
                <w:color w:val="auto"/>
              </w:rPr>
              <w:t>/api/v1</w:t>
            </w:r>
            <w:r w:rsidRPr="00E21646" w:rsidR="00542922">
              <w:rPr>
                <w:color w:val="auto"/>
              </w:rPr>
              <w:t>/</w:t>
            </w:r>
            <w:proofErr w:type="spellStart"/>
            <w:r w:rsidRPr="00E21646" w:rsidR="00E224A4">
              <w:rPr>
                <w:color w:val="auto"/>
              </w:rPr>
              <w:t>employeehrmsconsumer</w:t>
            </w:r>
            <w:proofErr w:type="spellEnd"/>
            <w:r w:rsidRPr="00E21646" w:rsidR="00E224A4">
              <w:rPr>
                <w:color w:val="auto"/>
              </w:rPr>
              <w:t xml:space="preserve"> /designation/</w:t>
            </w:r>
            <w:r w:rsidRPr="00E21646" w:rsidR="00542922">
              <w:rPr>
                <w:color w:val="auto"/>
              </w:rPr>
              <w:t>details</w:t>
            </w:r>
          </w:p>
        </w:tc>
        <w:tc>
          <w:tcPr>
            <w:tcW w:w="992" w:type="dxa"/>
          </w:tcPr>
          <w:p w:rsidRPr="00E21646" w:rsidR="00C81558" w:rsidP="00C172A2" w:rsidRDefault="00C81558" w14:paraId="0502B4E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E224A4" w:rsidP="00E224A4" w:rsidRDefault="00E224A4" w14:paraId="01E71CD8" w14:textId="5020BE8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designation/title wise average /max/min salary</w:t>
            </w:r>
          </w:p>
          <w:p w:rsidRPr="00E21646" w:rsidR="00C81558" w:rsidP="00C172A2" w:rsidRDefault="00C81558" w14:paraId="53E1A27B" w14:textId="28C0A783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E224A4" w:rsidP="00E224A4" w:rsidRDefault="00E224A4" w14:paraId="0AEF079C" w14:textId="1F6036BF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Collection of </w:t>
            </w:r>
            <w:proofErr w:type="spellStart"/>
            <w:r w:rsidRPr="00E21646">
              <w:rPr>
                <w:color w:val="auto"/>
              </w:rPr>
              <w:t>DesignationReport</w:t>
            </w:r>
            <w:proofErr w:type="spellEnd"/>
          </w:p>
          <w:p w:rsidRPr="00E21646" w:rsidR="00C81558" w:rsidP="00E224A4" w:rsidRDefault="00E224A4" w14:paraId="12232FDD" w14:textId="6B328662">
            <w:pPr>
              <w:spacing w:before="0" w:after="0"/>
              <w:rPr>
                <w:color w:val="auto"/>
              </w:rPr>
            </w:pPr>
            <w:proofErr w:type="spellStart"/>
            <w:r w:rsidRPr="00E21646">
              <w:rPr>
                <w:color w:val="auto"/>
              </w:rPr>
              <w:t>Dto</w:t>
            </w:r>
            <w:proofErr w:type="spellEnd"/>
            <w:r w:rsidRPr="00E21646">
              <w:rPr>
                <w:color w:val="auto"/>
              </w:rPr>
              <w:t>[</w:t>
            </w:r>
            <w:proofErr w:type="spellStart"/>
            <w:proofErr w:type="gramStart"/>
            <w:r w:rsidRPr="00E21646">
              <w:rPr>
                <w:color w:val="auto"/>
              </w:rPr>
              <w:t>designation,name</w:t>
            </w:r>
            <w:proofErr w:type="gramEnd"/>
            <w:r w:rsidRPr="00E21646">
              <w:rPr>
                <w:color w:val="auto"/>
              </w:rPr>
              <w:t>,Average,Max</w:t>
            </w:r>
            <w:proofErr w:type="spellEnd"/>
            <w:r w:rsidRPr="00E21646">
              <w:rPr>
                <w:color w:val="auto"/>
              </w:rPr>
              <w:t>/Min]</w:t>
            </w:r>
          </w:p>
        </w:tc>
        <w:tc>
          <w:tcPr>
            <w:tcW w:w="1842" w:type="dxa"/>
          </w:tcPr>
          <w:p w:rsidRPr="00E21646" w:rsidR="00C81558" w:rsidP="00C172A2" w:rsidRDefault="00C81558" w14:paraId="6AEFE954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6ED8959D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2B575C63" w14:textId="078CAED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691239">
              <w:rPr>
                <w:color w:val="auto"/>
              </w:rPr>
              <w:t>employeehrmsconsumer</w:t>
            </w:r>
            <w:proofErr w:type="spellEnd"/>
            <w:r w:rsidRPr="00E21646" w:rsidR="00691239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proofErr w:type="spellStart"/>
            <w:r w:rsidRPr="00E21646" w:rsidR="00691239">
              <w:rPr>
                <w:color w:val="auto"/>
              </w:rPr>
              <w:t>midageemp</w:t>
            </w:r>
            <w:proofErr w:type="spellEnd"/>
          </w:p>
        </w:tc>
        <w:tc>
          <w:tcPr>
            <w:tcW w:w="992" w:type="dxa"/>
          </w:tcPr>
          <w:p w:rsidRPr="00E21646" w:rsidR="00C81558" w:rsidP="00C172A2" w:rsidRDefault="00691239" w14:paraId="518007A6" w14:textId="2C8D4BC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691239" w:rsidP="00691239" w:rsidRDefault="00691239" w14:paraId="14585281" w14:textId="51DBB46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Find mid age employees. [Employees in 50’s]</w:t>
            </w:r>
          </w:p>
          <w:p w:rsidRPr="00E21646" w:rsidR="00C81558" w:rsidP="00C172A2" w:rsidRDefault="00C81558" w14:paraId="37B2424C" w14:textId="33EC8934">
            <w:pPr>
              <w:spacing w:before="0" w:after="0"/>
              <w:rPr>
                <w:color w:val="auto"/>
              </w:rPr>
            </w:pPr>
          </w:p>
        </w:tc>
        <w:tc>
          <w:tcPr>
            <w:tcW w:w="1843" w:type="dxa"/>
          </w:tcPr>
          <w:p w:rsidRPr="00E21646" w:rsidR="00C81558" w:rsidP="00691239" w:rsidRDefault="00691239" w14:paraId="4CA63307" w14:textId="12D16E9A">
            <w:pPr>
              <w:spacing w:before="0" w:after="0"/>
              <w:rPr>
                <w:color w:val="auto"/>
              </w:rPr>
            </w:pPr>
            <w:proofErr w:type="gramStart"/>
            <w:r w:rsidRPr="00E21646">
              <w:rPr>
                <w:color w:val="auto"/>
              </w:rPr>
              <w:t>Collection  of</w:t>
            </w:r>
            <w:proofErr w:type="gramEnd"/>
            <w:r w:rsidRPr="00E21646">
              <w:rPr>
                <w:color w:val="auto"/>
              </w:rPr>
              <w:t xml:space="preserve"> Employee</w:t>
            </w:r>
          </w:p>
        </w:tc>
        <w:tc>
          <w:tcPr>
            <w:tcW w:w="1842" w:type="dxa"/>
          </w:tcPr>
          <w:p w:rsidRPr="00E21646" w:rsidR="00C81558" w:rsidP="00C172A2" w:rsidRDefault="00C81558" w14:paraId="1F007015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7E8F8D0B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05F0ACE3" w14:textId="248B45E1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r w:rsidRPr="00E21646" w:rsidR="003B5567">
              <w:rPr>
                <w:color w:val="auto"/>
              </w:rPr>
              <w:t xml:space="preserve"> </w:t>
            </w:r>
            <w:proofErr w:type="spellStart"/>
            <w:r w:rsidRPr="00E21646" w:rsidR="003B5567">
              <w:rPr>
                <w:color w:val="auto"/>
              </w:rPr>
              <w:t>employeehrmsconsumer</w:t>
            </w:r>
            <w:proofErr w:type="spellEnd"/>
            <w:r w:rsidRPr="00E21646">
              <w:rPr>
                <w:color w:val="auto"/>
              </w:rPr>
              <w:t>/</w:t>
            </w:r>
            <w:r w:rsidRPr="00E21646" w:rsidR="00542922">
              <w:rPr>
                <w:color w:val="auto"/>
              </w:rPr>
              <w:t>designations</w:t>
            </w:r>
          </w:p>
        </w:tc>
        <w:tc>
          <w:tcPr>
            <w:tcW w:w="992" w:type="dxa"/>
          </w:tcPr>
          <w:p w:rsidRPr="00E21646" w:rsidR="00C81558" w:rsidP="00C172A2" w:rsidRDefault="00542922" w14:paraId="7D2535E3" w14:textId="09755C4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81558" w:rsidP="00C172A2" w:rsidRDefault="00542922" w14:paraId="179132DD" w14:textId="51B2E60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Check what all designations are provided in Capgemini.</w:t>
            </w:r>
          </w:p>
        </w:tc>
        <w:tc>
          <w:tcPr>
            <w:tcW w:w="1843" w:type="dxa"/>
          </w:tcPr>
          <w:p w:rsidRPr="00E21646" w:rsidR="00C81558" w:rsidP="00C172A2" w:rsidRDefault="00542922" w14:paraId="38590341" w14:textId="4D11EE5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 of strings</w:t>
            </w:r>
          </w:p>
        </w:tc>
        <w:tc>
          <w:tcPr>
            <w:tcW w:w="1842" w:type="dxa"/>
          </w:tcPr>
          <w:p w:rsidRPr="00E21646" w:rsidR="00C81558" w:rsidP="00C172A2" w:rsidRDefault="00C81558" w14:paraId="49DEAC94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1789EA6F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6422D2AF" w14:textId="6EC8F10A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3B5567">
              <w:rPr>
                <w:color w:val="auto"/>
              </w:rPr>
              <w:t>employeehrmsconsumer</w:t>
            </w:r>
            <w:proofErr w:type="spellEnd"/>
            <w:r w:rsidRPr="00E21646" w:rsidR="003B5567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Pr="00E21646" w:rsidR="003B5567">
              <w:rPr>
                <w:color w:val="auto"/>
              </w:rPr>
              <w:t>manager/{</w:t>
            </w:r>
            <w:proofErr w:type="spellStart"/>
            <w:r w:rsidRPr="00E21646" w:rsidR="003B5567">
              <w:rPr>
                <w:color w:val="auto"/>
              </w:rPr>
              <w:t>fromdate</w:t>
            </w:r>
            <w:proofErr w:type="spellEnd"/>
            <w:r w:rsidRPr="00E21646" w:rsidR="003B5567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81558" w:rsidP="00C172A2" w:rsidRDefault="003B5567" w14:paraId="26F96ECC" w14:textId="7D42FC7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81558" w:rsidP="00C172A2" w:rsidRDefault="003B5567" w14:paraId="3D7C1DBC" w14:textId="231AB825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Print empid, name, hire date of those who have become manager after specific from date.</w:t>
            </w:r>
          </w:p>
        </w:tc>
        <w:tc>
          <w:tcPr>
            <w:tcW w:w="1843" w:type="dxa"/>
          </w:tcPr>
          <w:p w:rsidRPr="00E21646" w:rsidR="00C81558" w:rsidP="00C172A2" w:rsidRDefault="003B5567" w14:paraId="5D8D8DB6" w14:textId="3C5E433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</w:t>
            </w:r>
          </w:p>
        </w:tc>
        <w:tc>
          <w:tcPr>
            <w:tcW w:w="1842" w:type="dxa"/>
          </w:tcPr>
          <w:p w:rsidRPr="00E21646" w:rsidR="00C81558" w:rsidP="00C172A2" w:rsidRDefault="00C81558" w14:paraId="1A8265D9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661D435A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20F36B6F" w14:textId="0A2AB7D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lastRenderedPageBreak/>
              <w:t>/api/v1/</w:t>
            </w:r>
            <w:r w:rsidRPr="00E21646" w:rsidR="00724E6F">
              <w:rPr>
                <w:color w:val="auto"/>
              </w:rPr>
              <w:t xml:space="preserve"> </w:t>
            </w:r>
            <w:proofErr w:type="spellStart"/>
            <w:r w:rsidRPr="00E21646" w:rsidR="00724E6F">
              <w:rPr>
                <w:color w:val="auto"/>
              </w:rPr>
              <w:t>employeehrmsconsumer</w:t>
            </w:r>
            <w:proofErr w:type="spellEnd"/>
            <w:r w:rsidRPr="00E21646" w:rsidR="00724E6F">
              <w:rPr>
                <w:color w:val="auto"/>
              </w:rPr>
              <w:t xml:space="preserve"> </w:t>
            </w:r>
            <w:r w:rsidRPr="00E21646">
              <w:rPr>
                <w:color w:val="auto"/>
              </w:rPr>
              <w:t>/</w:t>
            </w:r>
            <w:r w:rsidRPr="00E21646" w:rsidR="00724E6F">
              <w:rPr>
                <w:color w:val="auto"/>
              </w:rPr>
              <w:t>employees/titles/{title}</w:t>
            </w:r>
          </w:p>
        </w:tc>
        <w:tc>
          <w:tcPr>
            <w:tcW w:w="992" w:type="dxa"/>
          </w:tcPr>
          <w:p w:rsidRPr="00E21646" w:rsidR="00C81558" w:rsidP="00C172A2" w:rsidRDefault="00724E6F" w14:paraId="356D4343" w14:textId="523A968E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GET</w:t>
            </w:r>
          </w:p>
        </w:tc>
        <w:tc>
          <w:tcPr>
            <w:tcW w:w="1701" w:type="dxa"/>
          </w:tcPr>
          <w:p w:rsidRPr="00E21646" w:rsidR="00C81558" w:rsidP="00C172A2" w:rsidRDefault="00724E6F" w14:paraId="3BBA352F" w14:textId="42BC638B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Check details of those </w:t>
            </w:r>
            <w:proofErr w:type="gramStart"/>
            <w:r w:rsidRPr="00E21646">
              <w:rPr>
                <w:color w:val="auto"/>
              </w:rPr>
              <w:t>employee  who</w:t>
            </w:r>
            <w:proofErr w:type="gramEnd"/>
            <w:r w:rsidRPr="00E21646">
              <w:rPr>
                <w:color w:val="auto"/>
              </w:rPr>
              <w:t xml:space="preserve"> are working as  specific title [ ex. “Technique Leader”]</w:t>
            </w:r>
          </w:p>
        </w:tc>
        <w:tc>
          <w:tcPr>
            <w:tcW w:w="1843" w:type="dxa"/>
          </w:tcPr>
          <w:p w:rsidRPr="00E21646" w:rsidR="00C81558" w:rsidP="00C172A2" w:rsidRDefault="00724E6F" w14:paraId="185CC530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Collections.</w:t>
            </w:r>
          </w:p>
          <w:p w:rsidRPr="00E21646" w:rsidR="00724E6F" w:rsidP="00C172A2" w:rsidRDefault="00724E6F" w14:paraId="71972FBA" w14:textId="04F26E4D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[Get </w:t>
            </w:r>
            <w:proofErr w:type="spellStart"/>
            <w:proofErr w:type="gramStart"/>
            <w:r w:rsidRPr="00E21646">
              <w:rPr>
                <w:color w:val="auto"/>
              </w:rPr>
              <w:t>empno,name</w:t>
            </w:r>
            <w:proofErr w:type="gramEnd"/>
            <w:r w:rsidRPr="00E21646">
              <w:rPr>
                <w:color w:val="auto"/>
              </w:rPr>
              <w:t>,fromdate,todate,designation</w:t>
            </w:r>
            <w:proofErr w:type="spellEnd"/>
          </w:p>
        </w:tc>
        <w:tc>
          <w:tcPr>
            <w:tcW w:w="1842" w:type="dxa"/>
          </w:tcPr>
          <w:p w:rsidRPr="00E21646" w:rsidR="00C81558" w:rsidP="00C172A2" w:rsidRDefault="00C81558" w14:paraId="500EE2BD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  <w:tr w:rsidRPr="00E21646" w:rsidR="00C81558" w:rsidTr="00C172A2" w14:paraId="4C41CB21" w14:textId="77777777">
        <w:trPr>
          <w:trHeight w:val="933"/>
        </w:trPr>
        <w:tc>
          <w:tcPr>
            <w:tcW w:w="3597" w:type="dxa"/>
          </w:tcPr>
          <w:p w:rsidRPr="00E21646" w:rsidR="00C81558" w:rsidP="00C172A2" w:rsidRDefault="00C81558" w14:paraId="74D280A5" w14:textId="4A9D601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/api/v1/</w:t>
            </w:r>
            <w:proofErr w:type="spellStart"/>
            <w:r w:rsidRPr="00E21646" w:rsidR="00C713B5">
              <w:rPr>
                <w:color w:val="auto"/>
              </w:rPr>
              <w:t>employee</w:t>
            </w:r>
            <w:r w:rsidRPr="00E21646">
              <w:rPr>
                <w:color w:val="auto"/>
              </w:rPr>
              <w:t>hrmsconsumer</w:t>
            </w:r>
            <w:proofErr w:type="spellEnd"/>
            <w:r w:rsidRPr="00E21646">
              <w:rPr>
                <w:color w:val="auto"/>
              </w:rPr>
              <w:t xml:space="preserve"> /</w:t>
            </w:r>
            <w:r w:rsidRPr="00E21646" w:rsidR="00C713B5">
              <w:rPr>
                <w:color w:val="auto"/>
              </w:rPr>
              <w:t>employee/{</w:t>
            </w:r>
            <w:proofErr w:type="spellStart"/>
            <w:r w:rsidRPr="00E21646" w:rsidR="00C713B5">
              <w:rPr>
                <w:color w:val="auto"/>
              </w:rPr>
              <w:t>empno</w:t>
            </w:r>
            <w:proofErr w:type="spellEnd"/>
            <w:r w:rsidRPr="00E21646" w:rsidR="00C713B5">
              <w:rPr>
                <w:color w:val="auto"/>
              </w:rPr>
              <w:t>}</w:t>
            </w:r>
          </w:p>
        </w:tc>
        <w:tc>
          <w:tcPr>
            <w:tcW w:w="992" w:type="dxa"/>
          </w:tcPr>
          <w:p w:rsidRPr="00E21646" w:rsidR="00C81558" w:rsidP="00C172A2" w:rsidRDefault="00C81558" w14:paraId="4A9E2EE7" w14:textId="77777777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>PUT</w:t>
            </w:r>
          </w:p>
        </w:tc>
        <w:tc>
          <w:tcPr>
            <w:tcW w:w="1701" w:type="dxa"/>
          </w:tcPr>
          <w:p w:rsidRPr="00E21646" w:rsidR="00C81558" w:rsidP="00784ACF" w:rsidRDefault="00C713B5" w14:paraId="2514C8C3" w14:textId="32E8DFA6">
            <w:pPr>
              <w:spacing w:before="0" w:after="0"/>
              <w:rPr>
                <w:color w:val="auto"/>
              </w:rPr>
            </w:pPr>
            <w:r w:rsidRPr="00E21646">
              <w:rPr>
                <w:color w:val="auto"/>
              </w:rPr>
              <w:t xml:space="preserve">Update last name for the given </w:t>
            </w:r>
            <w:proofErr w:type="spellStart"/>
            <w:r w:rsidRPr="00E21646">
              <w:rPr>
                <w:color w:val="auto"/>
              </w:rPr>
              <w:t>empno</w:t>
            </w:r>
            <w:proofErr w:type="spellEnd"/>
            <w:r w:rsidRPr="00E21646">
              <w:rPr>
                <w:color w:val="auto"/>
              </w:rPr>
              <w:t xml:space="preserve"> employee</w:t>
            </w:r>
            <w:r w:rsidRPr="00E21646" w:rsidR="00784ACF">
              <w:rPr>
                <w:color w:val="auto"/>
              </w:rPr>
              <w:t>.</w:t>
            </w:r>
          </w:p>
        </w:tc>
        <w:tc>
          <w:tcPr>
            <w:tcW w:w="1843" w:type="dxa"/>
          </w:tcPr>
          <w:p w:rsidRPr="00E21646" w:rsidR="00C81558" w:rsidP="00C172A2" w:rsidRDefault="00C81558" w14:paraId="296698AA" w14:textId="1AB213A7">
            <w:pPr>
              <w:spacing w:before="0" w:after="0"/>
              <w:rPr>
                <w:color w:val="auto"/>
              </w:rPr>
            </w:pPr>
          </w:p>
        </w:tc>
        <w:tc>
          <w:tcPr>
            <w:tcW w:w="1842" w:type="dxa"/>
          </w:tcPr>
          <w:p w:rsidRPr="00E21646" w:rsidR="00C81558" w:rsidP="00C172A2" w:rsidRDefault="00C81558" w14:paraId="5FFB7198" w14:textId="77777777">
            <w:pPr>
              <w:spacing w:before="0" w:after="0"/>
              <w:rPr>
                <w:rStyle w:val="b"/>
                <w:rFonts w:ascii="Courier New" w:hAnsi="Courier New" w:cs="Courier New"/>
                <w:color w:val="auto"/>
                <w:shd w:val="clear" w:color="auto" w:fill="FFFFFF"/>
              </w:rPr>
            </w:pPr>
          </w:p>
        </w:tc>
      </w:tr>
    </w:tbl>
    <w:p w:rsidRPr="00E21646" w:rsidR="00C81558" w:rsidP="00C81558" w:rsidRDefault="00C81558" w14:paraId="36E95F50" w14:textId="77777777">
      <w:pPr>
        <w:spacing w:before="0" w:after="0" w:line="240" w:lineRule="auto"/>
      </w:pPr>
    </w:p>
    <w:p w:rsidRPr="00E21646" w:rsidR="00C81558" w:rsidP="00A16D47" w:rsidRDefault="00C81558" w14:paraId="2C0E6856" w14:textId="2FB5819F">
      <w:pPr>
        <w:spacing w:before="0" w:after="0" w:line="240" w:lineRule="auto"/>
      </w:pPr>
    </w:p>
    <w:p w:rsidR="00124A96" w:rsidP="00A16D47" w:rsidRDefault="00124A96" w14:paraId="613A80DC" w14:textId="6CB311EF">
      <w:pPr>
        <w:spacing w:before="0" w:after="0" w:line="240" w:lineRule="auto"/>
        <w:rPr>
          <w:b w:val="1"/>
          <w:bCs w:val="1"/>
        </w:rPr>
      </w:pPr>
      <w:r w:rsidRPr="6A1AE8BF" w:rsidR="00124A96">
        <w:rPr>
          <w:b w:val="1"/>
          <w:bCs w:val="1"/>
        </w:rPr>
        <w:t>------------------------</w:t>
      </w:r>
      <w:r w:rsidRPr="6A1AE8BF" w:rsidR="0BF4E25E">
        <w:rPr>
          <w:b w:val="1"/>
          <w:bCs w:val="1"/>
        </w:rPr>
        <w:t xml:space="preserve"> 2 </w:t>
      </w:r>
      <w:r w:rsidRPr="6A1AE8BF" w:rsidR="00124A96">
        <w:rPr>
          <w:b w:val="1"/>
          <w:bCs w:val="1"/>
        </w:rPr>
        <w:t xml:space="preserve">Participants </w:t>
      </w:r>
      <w:r w:rsidRPr="6A1AE8BF" w:rsidR="00953D51">
        <w:rPr>
          <w:b w:val="1"/>
          <w:bCs w:val="1"/>
        </w:rPr>
        <w:t xml:space="preserve"> </w:t>
      </w:r>
      <w:r w:rsidRPr="6A1AE8BF" w:rsidR="00124A96">
        <w:rPr>
          <w:b w:val="1"/>
          <w:bCs w:val="1"/>
        </w:rPr>
        <w:t>will work on security-------------------------------</w:t>
      </w:r>
    </w:p>
    <w:sectPr w:rsidR="00124A96" w:rsidSect="00374591">
      <w:footerReference w:type="default" r:id="rId12"/>
      <w:pgSz w:w="12240" w:h="15840" w:orient="portrait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257C" w:rsidRDefault="0052257C" w14:paraId="4EF27B33" w14:textId="77777777">
      <w:pPr>
        <w:spacing w:after="0" w:line="240" w:lineRule="auto"/>
      </w:pPr>
      <w:r>
        <w:separator/>
      </w:r>
    </w:p>
  </w:endnote>
  <w:endnote w:type="continuationSeparator" w:id="0">
    <w:p w:rsidR="0052257C" w:rsidRDefault="0052257C" w14:paraId="4391B3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75F" w:rsidP="0088175F" w:rsidRDefault="0088175F" w14:paraId="6CE3EDDE" w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257C" w:rsidRDefault="0052257C" w14:paraId="48EB5D32" w14:textId="77777777">
      <w:pPr>
        <w:spacing w:after="0" w:line="240" w:lineRule="auto"/>
      </w:pPr>
      <w:r>
        <w:separator/>
      </w:r>
    </w:p>
  </w:footnote>
  <w:footnote w:type="continuationSeparator" w:id="0">
    <w:p w:rsidR="0052257C" w:rsidRDefault="0052257C" w14:paraId="5B72120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A021627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0778F9"/>
    <w:multiLevelType w:val="hybridMultilevel"/>
    <w:tmpl w:val="53C2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2756A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3015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E26E5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D5D6F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1959D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05FC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793EFA"/>
    <w:multiLevelType w:val="hybridMultilevel"/>
    <w:tmpl w:val="83B4396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D67BAC"/>
    <w:multiLevelType w:val="hybridMultilevel"/>
    <w:tmpl w:val="9CCE2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B4D742F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hint="default" w:ascii="Symbol" w:hAnsi="Symbol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  <w:color w:val="2F5496" w:themeColor="accent1" w:themeShade="BF"/>
      </w:rPr>
    </w:lvl>
  </w:abstractNum>
  <w:abstractNum w:abstractNumId="27" w15:restartNumberingAfterBreak="0">
    <w:nsid w:val="67520736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66092"/>
    <w:multiLevelType w:val="hybridMultilevel"/>
    <w:tmpl w:val="9CCE2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B885A57"/>
    <w:multiLevelType w:val="hybridMultilevel"/>
    <w:tmpl w:val="53C2B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9091">
    <w:abstractNumId w:val="9"/>
  </w:num>
  <w:num w:numId="2" w16cid:durableId="587542390">
    <w:abstractNumId w:val="26"/>
  </w:num>
  <w:num w:numId="3" w16cid:durableId="961887180">
    <w:abstractNumId w:val="26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24"/>
  </w:num>
  <w:num w:numId="15" w16cid:durableId="801996449">
    <w:abstractNumId w:val="18"/>
  </w:num>
  <w:num w:numId="16" w16cid:durableId="339704021">
    <w:abstractNumId w:val="23"/>
  </w:num>
  <w:num w:numId="17" w16cid:durableId="1697579246">
    <w:abstractNumId w:val="22"/>
  </w:num>
  <w:num w:numId="18" w16cid:durableId="2141804044">
    <w:abstractNumId w:val="16"/>
  </w:num>
  <w:num w:numId="19" w16cid:durableId="695498783">
    <w:abstractNumId w:val="11"/>
  </w:num>
  <w:num w:numId="20" w16cid:durableId="1106314681">
    <w:abstractNumId w:val="20"/>
  </w:num>
  <w:num w:numId="21" w16cid:durableId="1480733153">
    <w:abstractNumId w:val="21"/>
  </w:num>
  <w:num w:numId="22" w16cid:durableId="2136680821">
    <w:abstractNumId w:val="29"/>
  </w:num>
  <w:num w:numId="23" w16cid:durableId="494347899">
    <w:abstractNumId w:val="17"/>
  </w:num>
  <w:num w:numId="24" w16cid:durableId="1383289294">
    <w:abstractNumId w:val="14"/>
  </w:num>
  <w:num w:numId="25" w16cid:durableId="176819310">
    <w:abstractNumId w:val="25"/>
  </w:num>
  <w:num w:numId="26" w16cid:durableId="1033459419">
    <w:abstractNumId w:val="12"/>
  </w:num>
  <w:num w:numId="27" w16cid:durableId="2071687500">
    <w:abstractNumId w:val="13"/>
  </w:num>
  <w:num w:numId="28" w16cid:durableId="1407529004">
    <w:abstractNumId w:val="27"/>
  </w:num>
  <w:num w:numId="29" w16cid:durableId="24911234">
    <w:abstractNumId w:val="10"/>
  </w:num>
  <w:num w:numId="30" w16cid:durableId="384842973">
    <w:abstractNumId w:val="28"/>
  </w:num>
  <w:num w:numId="31" w16cid:durableId="1028943754">
    <w:abstractNumId w:val="19"/>
  </w:num>
  <w:num w:numId="32" w16cid:durableId="11091623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1397"/>
    <w:rsid w:val="0000673D"/>
    <w:rsid w:val="00010E57"/>
    <w:rsid w:val="0001316A"/>
    <w:rsid w:val="00017EFD"/>
    <w:rsid w:val="00022B21"/>
    <w:rsid w:val="00024149"/>
    <w:rsid w:val="000313BD"/>
    <w:rsid w:val="000322BF"/>
    <w:rsid w:val="00035996"/>
    <w:rsid w:val="000402EF"/>
    <w:rsid w:val="00040C1E"/>
    <w:rsid w:val="00043AE3"/>
    <w:rsid w:val="000507B5"/>
    <w:rsid w:val="00050C6C"/>
    <w:rsid w:val="00052556"/>
    <w:rsid w:val="0005523D"/>
    <w:rsid w:val="00055247"/>
    <w:rsid w:val="00055657"/>
    <w:rsid w:val="00056F25"/>
    <w:rsid w:val="0006168F"/>
    <w:rsid w:val="000619BB"/>
    <w:rsid w:val="00063FF5"/>
    <w:rsid w:val="0006730D"/>
    <w:rsid w:val="00072510"/>
    <w:rsid w:val="000754C3"/>
    <w:rsid w:val="00077CC1"/>
    <w:rsid w:val="0008130B"/>
    <w:rsid w:val="00085CBD"/>
    <w:rsid w:val="00087EA0"/>
    <w:rsid w:val="0009095B"/>
    <w:rsid w:val="000911F6"/>
    <w:rsid w:val="00092A1D"/>
    <w:rsid w:val="000939D1"/>
    <w:rsid w:val="00094DE0"/>
    <w:rsid w:val="00095D5F"/>
    <w:rsid w:val="00097286"/>
    <w:rsid w:val="000A03C6"/>
    <w:rsid w:val="000A562D"/>
    <w:rsid w:val="000B112D"/>
    <w:rsid w:val="000B28F7"/>
    <w:rsid w:val="000B39AE"/>
    <w:rsid w:val="000B6A04"/>
    <w:rsid w:val="000C1152"/>
    <w:rsid w:val="000C43DC"/>
    <w:rsid w:val="000C605D"/>
    <w:rsid w:val="000C6A97"/>
    <w:rsid w:val="000D1875"/>
    <w:rsid w:val="000D2DC4"/>
    <w:rsid w:val="000D4135"/>
    <w:rsid w:val="000D5141"/>
    <w:rsid w:val="000D736E"/>
    <w:rsid w:val="000E2AA0"/>
    <w:rsid w:val="000E48CB"/>
    <w:rsid w:val="000E68A4"/>
    <w:rsid w:val="000E697B"/>
    <w:rsid w:val="000F01B7"/>
    <w:rsid w:val="000F1FED"/>
    <w:rsid w:val="000F4EE0"/>
    <w:rsid w:val="000F726D"/>
    <w:rsid w:val="000F7879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48A9"/>
    <w:rsid w:val="00124A96"/>
    <w:rsid w:val="00124F9F"/>
    <w:rsid w:val="00126BFA"/>
    <w:rsid w:val="001273C1"/>
    <w:rsid w:val="001307C5"/>
    <w:rsid w:val="0013310A"/>
    <w:rsid w:val="001361B0"/>
    <w:rsid w:val="00137A9C"/>
    <w:rsid w:val="001407B0"/>
    <w:rsid w:val="001438CC"/>
    <w:rsid w:val="00145AA1"/>
    <w:rsid w:val="001709D1"/>
    <w:rsid w:val="0017191D"/>
    <w:rsid w:val="001825FE"/>
    <w:rsid w:val="0018515C"/>
    <w:rsid w:val="001913E9"/>
    <w:rsid w:val="00197706"/>
    <w:rsid w:val="001A49B8"/>
    <w:rsid w:val="001B310B"/>
    <w:rsid w:val="001C15FF"/>
    <w:rsid w:val="001C38C1"/>
    <w:rsid w:val="001C6A6D"/>
    <w:rsid w:val="001D08D2"/>
    <w:rsid w:val="001D46B7"/>
    <w:rsid w:val="001D73CC"/>
    <w:rsid w:val="001E2472"/>
    <w:rsid w:val="001E31E4"/>
    <w:rsid w:val="001E537A"/>
    <w:rsid w:val="001F6956"/>
    <w:rsid w:val="00200639"/>
    <w:rsid w:val="00206F40"/>
    <w:rsid w:val="002107BB"/>
    <w:rsid w:val="002129B0"/>
    <w:rsid w:val="00213226"/>
    <w:rsid w:val="002158E0"/>
    <w:rsid w:val="00222CE0"/>
    <w:rsid w:val="00223E36"/>
    <w:rsid w:val="0022587A"/>
    <w:rsid w:val="00231430"/>
    <w:rsid w:val="002318FC"/>
    <w:rsid w:val="00231D6B"/>
    <w:rsid w:val="00235D02"/>
    <w:rsid w:val="00237042"/>
    <w:rsid w:val="00242F77"/>
    <w:rsid w:val="00243FCB"/>
    <w:rsid w:val="00246473"/>
    <w:rsid w:val="00246FA9"/>
    <w:rsid w:val="00247131"/>
    <w:rsid w:val="00257F1F"/>
    <w:rsid w:val="00260EA8"/>
    <w:rsid w:val="002641E9"/>
    <w:rsid w:val="002653C6"/>
    <w:rsid w:val="00271214"/>
    <w:rsid w:val="00272CE5"/>
    <w:rsid w:val="002754F4"/>
    <w:rsid w:val="002768FE"/>
    <w:rsid w:val="002849E9"/>
    <w:rsid w:val="0028543A"/>
    <w:rsid w:val="002855BB"/>
    <w:rsid w:val="00287BEC"/>
    <w:rsid w:val="00293FB3"/>
    <w:rsid w:val="00295C0C"/>
    <w:rsid w:val="00296AE6"/>
    <w:rsid w:val="00296F7D"/>
    <w:rsid w:val="002973B5"/>
    <w:rsid w:val="002A04F7"/>
    <w:rsid w:val="002A21A6"/>
    <w:rsid w:val="002B3CB5"/>
    <w:rsid w:val="002B55D6"/>
    <w:rsid w:val="002C25CB"/>
    <w:rsid w:val="002C287D"/>
    <w:rsid w:val="002C2A52"/>
    <w:rsid w:val="002C3EE2"/>
    <w:rsid w:val="002D28E9"/>
    <w:rsid w:val="002D4453"/>
    <w:rsid w:val="002E52EE"/>
    <w:rsid w:val="0030425A"/>
    <w:rsid w:val="0030664C"/>
    <w:rsid w:val="00310293"/>
    <w:rsid w:val="00314C96"/>
    <w:rsid w:val="00316C2D"/>
    <w:rsid w:val="00321B2A"/>
    <w:rsid w:val="00324DBD"/>
    <w:rsid w:val="003262F3"/>
    <w:rsid w:val="00331EA9"/>
    <w:rsid w:val="0033321A"/>
    <w:rsid w:val="00333EF1"/>
    <w:rsid w:val="00334A09"/>
    <w:rsid w:val="00340FA3"/>
    <w:rsid w:val="00346FDE"/>
    <w:rsid w:val="00353E1E"/>
    <w:rsid w:val="00355E46"/>
    <w:rsid w:val="0035681E"/>
    <w:rsid w:val="00357E4F"/>
    <w:rsid w:val="003610E5"/>
    <w:rsid w:val="003654E8"/>
    <w:rsid w:val="00374591"/>
    <w:rsid w:val="003776C3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B5567"/>
    <w:rsid w:val="003B7569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3F0E77"/>
    <w:rsid w:val="003F464A"/>
    <w:rsid w:val="003F72AC"/>
    <w:rsid w:val="004011AC"/>
    <w:rsid w:val="004014F3"/>
    <w:rsid w:val="00403116"/>
    <w:rsid w:val="00404890"/>
    <w:rsid w:val="00406DB9"/>
    <w:rsid w:val="004079F8"/>
    <w:rsid w:val="00410067"/>
    <w:rsid w:val="00415BF1"/>
    <w:rsid w:val="00423CAC"/>
    <w:rsid w:val="004308ED"/>
    <w:rsid w:val="00433923"/>
    <w:rsid w:val="004346A4"/>
    <w:rsid w:val="004363CD"/>
    <w:rsid w:val="00436B0F"/>
    <w:rsid w:val="00441021"/>
    <w:rsid w:val="00442B23"/>
    <w:rsid w:val="004546EE"/>
    <w:rsid w:val="004553F8"/>
    <w:rsid w:val="004558B9"/>
    <w:rsid w:val="004648EC"/>
    <w:rsid w:val="00464E06"/>
    <w:rsid w:val="0046523A"/>
    <w:rsid w:val="004661BE"/>
    <w:rsid w:val="004702E2"/>
    <w:rsid w:val="00470AEE"/>
    <w:rsid w:val="004716FC"/>
    <w:rsid w:val="0047205F"/>
    <w:rsid w:val="00474A09"/>
    <w:rsid w:val="00475661"/>
    <w:rsid w:val="00476235"/>
    <w:rsid w:val="0048031C"/>
    <w:rsid w:val="004863B6"/>
    <w:rsid w:val="00497D72"/>
    <w:rsid w:val="004A172E"/>
    <w:rsid w:val="004A2C34"/>
    <w:rsid w:val="004A3B90"/>
    <w:rsid w:val="004A3E7E"/>
    <w:rsid w:val="004A4B64"/>
    <w:rsid w:val="004A54B6"/>
    <w:rsid w:val="004A7808"/>
    <w:rsid w:val="004B4885"/>
    <w:rsid w:val="004B5850"/>
    <w:rsid w:val="004B6087"/>
    <w:rsid w:val="004C03AB"/>
    <w:rsid w:val="004C20E5"/>
    <w:rsid w:val="004C7891"/>
    <w:rsid w:val="004C79F1"/>
    <w:rsid w:val="004D1EEB"/>
    <w:rsid w:val="004D65B1"/>
    <w:rsid w:val="004E1E77"/>
    <w:rsid w:val="004E5035"/>
    <w:rsid w:val="004E6103"/>
    <w:rsid w:val="004E6C79"/>
    <w:rsid w:val="004F0601"/>
    <w:rsid w:val="004F16C0"/>
    <w:rsid w:val="004F1C9E"/>
    <w:rsid w:val="004F24DA"/>
    <w:rsid w:val="004F5C8E"/>
    <w:rsid w:val="005008DB"/>
    <w:rsid w:val="005030CE"/>
    <w:rsid w:val="00512910"/>
    <w:rsid w:val="005140CB"/>
    <w:rsid w:val="00515722"/>
    <w:rsid w:val="005158A5"/>
    <w:rsid w:val="00517215"/>
    <w:rsid w:val="005177F5"/>
    <w:rsid w:val="0052257C"/>
    <w:rsid w:val="00523705"/>
    <w:rsid w:val="00523D89"/>
    <w:rsid w:val="00525A8F"/>
    <w:rsid w:val="0053053B"/>
    <w:rsid w:val="0053067B"/>
    <w:rsid w:val="00530730"/>
    <w:rsid w:val="00530F93"/>
    <w:rsid w:val="00541837"/>
    <w:rsid w:val="00542074"/>
    <w:rsid w:val="00542922"/>
    <w:rsid w:val="00545041"/>
    <w:rsid w:val="00550A36"/>
    <w:rsid w:val="00553833"/>
    <w:rsid w:val="00556649"/>
    <w:rsid w:val="00557F5A"/>
    <w:rsid w:val="0056111C"/>
    <w:rsid w:val="00561521"/>
    <w:rsid w:val="005626D3"/>
    <w:rsid w:val="00563217"/>
    <w:rsid w:val="00565372"/>
    <w:rsid w:val="00565E03"/>
    <w:rsid w:val="0057086A"/>
    <w:rsid w:val="00572363"/>
    <w:rsid w:val="0057333E"/>
    <w:rsid w:val="00573504"/>
    <w:rsid w:val="00576150"/>
    <w:rsid w:val="00576EE1"/>
    <w:rsid w:val="005808A0"/>
    <w:rsid w:val="00590B0E"/>
    <w:rsid w:val="00596A79"/>
    <w:rsid w:val="005A787E"/>
    <w:rsid w:val="005B369A"/>
    <w:rsid w:val="005B4157"/>
    <w:rsid w:val="005B5143"/>
    <w:rsid w:val="005B550A"/>
    <w:rsid w:val="005B67D4"/>
    <w:rsid w:val="005B7F2D"/>
    <w:rsid w:val="005D0497"/>
    <w:rsid w:val="005D1F41"/>
    <w:rsid w:val="005E039D"/>
    <w:rsid w:val="005E1B9F"/>
    <w:rsid w:val="005E1F52"/>
    <w:rsid w:val="005E62B0"/>
    <w:rsid w:val="005E68B8"/>
    <w:rsid w:val="005E6A1F"/>
    <w:rsid w:val="005F41C8"/>
    <w:rsid w:val="005F6E66"/>
    <w:rsid w:val="00601E0B"/>
    <w:rsid w:val="00604618"/>
    <w:rsid w:val="00604EAD"/>
    <w:rsid w:val="0062621B"/>
    <w:rsid w:val="00626DA8"/>
    <w:rsid w:val="0063192F"/>
    <w:rsid w:val="00633491"/>
    <w:rsid w:val="00635AC5"/>
    <w:rsid w:val="006375E0"/>
    <w:rsid w:val="006422A3"/>
    <w:rsid w:val="006449A7"/>
    <w:rsid w:val="006453D3"/>
    <w:rsid w:val="00645C32"/>
    <w:rsid w:val="00651BEA"/>
    <w:rsid w:val="00653970"/>
    <w:rsid w:val="006544A7"/>
    <w:rsid w:val="00655288"/>
    <w:rsid w:val="0065675B"/>
    <w:rsid w:val="006652BA"/>
    <w:rsid w:val="00665C83"/>
    <w:rsid w:val="0066680F"/>
    <w:rsid w:val="00674BF8"/>
    <w:rsid w:val="006815AC"/>
    <w:rsid w:val="00683A7D"/>
    <w:rsid w:val="0068698F"/>
    <w:rsid w:val="006907CD"/>
    <w:rsid w:val="00691239"/>
    <w:rsid w:val="00691A91"/>
    <w:rsid w:val="0069460B"/>
    <w:rsid w:val="006A019F"/>
    <w:rsid w:val="006A26FC"/>
    <w:rsid w:val="006A3B0D"/>
    <w:rsid w:val="006B68FA"/>
    <w:rsid w:val="006C0EFC"/>
    <w:rsid w:val="006C35B1"/>
    <w:rsid w:val="006C5ECB"/>
    <w:rsid w:val="006C65D1"/>
    <w:rsid w:val="006C6CC2"/>
    <w:rsid w:val="006D2439"/>
    <w:rsid w:val="006D7FAD"/>
    <w:rsid w:val="006E2A15"/>
    <w:rsid w:val="006E4682"/>
    <w:rsid w:val="006E4933"/>
    <w:rsid w:val="006E6E6D"/>
    <w:rsid w:val="006E79D0"/>
    <w:rsid w:val="006F00F3"/>
    <w:rsid w:val="006F0FD2"/>
    <w:rsid w:val="006F1A25"/>
    <w:rsid w:val="006F3E59"/>
    <w:rsid w:val="006F4237"/>
    <w:rsid w:val="00700B46"/>
    <w:rsid w:val="00701445"/>
    <w:rsid w:val="00702D7A"/>
    <w:rsid w:val="007032CC"/>
    <w:rsid w:val="00705F7D"/>
    <w:rsid w:val="00711978"/>
    <w:rsid w:val="00713389"/>
    <w:rsid w:val="0071603F"/>
    <w:rsid w:val="00724E6F"/>
    <w:rsid w:val="00727BAB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485A"/>
    <w:rsid w:val="00775699"/>
    <w:rsid w:val="0077664C"/>
    <w:rsid w:val="00777E9C"/>
    <w:rsid w:val="0078064E"/>
    <w:rsid w:val="007849FB"/>
    <w:rsid w:val="00784ACF"/>
    <w:rsid w:val="007916A6"/>
    <w:rsid w:val="007918C8"/>
    <w:rsid w:val="0079309F"/>
    <w:rsid w:val="00793926"/>
    <w:rsid w:val="00795996"/>
    <w:rsid w:val="007A6C69"/>
    <w:rsid w:val="007B27C3"/>
    <w:rsid w:val="007B2DBD"/>
    <w:rsid w:val="007B4806"/>
    <w:rsid w:val="007B6C65"/>
    <w:rsid w:val="007B7E85"/>
    <w:rsid w:val="007C13B2"/>
    <w:rsid w:val="007C7074"/>
    <w:rsid w:val="007C7858"/>
    <w:rsid w:val="007D0CF3"/>
    <w:rsid w:val="007D38AF"/>
    <w:rsid w:val="007E007A"/>
    <w:rsid w:val="007E067B"/>
    <w:rsid w:val="007E7565"/>
    <w:rsid w:val="007F5C9E"/>
    <w:rsid w:val="007F762F"/>
    <w:rsid w:val="007F76D7"/>
    <w:rsid w:val="00800A53"/>
    <w:rsid w:val="00802807"/>
    <w:rsid w:val="008051A2"/>
    <w:rsid w:val="00805667"/>
    <w:rsid w:val="00805A76"/>
    <w:rsid w:val="008125B2"/>
    <w:rsid w:val="00813515"/>
    <w:rsid w:val="008170C6"/>
    <w:rsid w:val="00821AC2"/>
    <w:rsid w:val="0082289D"/>
    <w:rsid w:val="00825C20"/>
    <w:rsid w:val="00831C80"/>
    <w:rsid w:val="00840A46"/>
    <w:rsid w:val="00841C20"/>
    <w:rsid w:val="0084492B"/>
    <w:rsid w:val="00845573"/>
    <w:rsid w:val="008459C2"/>
    <w:rsid w:val="00846DA5"/>
    <w:rsid w:val="00852700"/>
    <w:rsid w:val="00856FCD"/>
    <w:rsid w:val="0085761F"/>
    <w:rsid w:val="00860C97"/>
    <w:rsid w:val="00862AA6"/>
    <w:rsid w:val="00864983"/>
    <w:rsid w:val="00865818"/>
    <w:rsid w:val="00865934"/>
    <w:rsid w:val="00870FFA"/>
    <w:rsid w:val="0087212D"/>
    <w:rsid w:val="00872A5D"/>
    <w:rsid w:val="00873896"/>
    <w:rsid w:val="008756DE"/>
    <w:rsid w:val="0088175F"/>
    <w:rsid w:val="00881A5F"/>
    <w:rsid w:val="008961F2"/>
    <w:rsid w:val="00896F88"/>
    <w:rsid w:val="00897365"/>
    <w:rsid w:val="0089777F"/>
    <w:rsid w:val="008A44F0"/>
    <w:rsid w:val="008A771A"/>
    <w:rsid w:val="008B01F5"/>
    <w:rsid w:val="008B3E10"/>
    <w:rsid w:val="008B4E2F"/>
    <w:rsid w:val="008C2860"/>
    <w:rsid w:val="008C2B6F"/>
    <w:rsid w:val="008C3510"/>
    <w:rsid w:val="008C53CB"/>
    <w:rsid w:val="008C6CFA"/>
    <w:rsid w:val="008D4A41"/>
    <w:rsid w:val="008D50D7"/>
    <w:rsid w:val="008D5F6C"/>
    <w:rsid w:val="008D74C6"/>
    <w:rsid w:val="008F0570"/>
    <w:rsid w:val="008F0E66"/>
    <w:rsid w:val="008F2049"/>
    <w:rsid w:val="008F4E62"/>
    <w:rsid w:val="008F6457"/>
    <w:rsid w:val="008F6786"/>
    <w:rsid w:val="00903E43"/>
    <w:rsid w:val="00915C8B"/>
    <w:rsid w:val="00920712"/>
    <w:rsid w:val="00921590"/>
    <w:rsid w:val="009238B4"/>
    <w:rsid w:val="00926A73"/>
    <w:rsid w:val="009279DA"/>
    <w:rsid w:val="00931827"/>
    <w:rsid w:val="00931E01"/>
    <w:rsid w:val="00932427"/>
    <w:rsid w:val="00933E5B"/>
    <w:rsid w:val="00942FDA"/>
    <w:rsid w:val="0095076A"/>
    <w:rsid w:val="0095165A"/>
    <w:rsid w:val="00953D51"/>
    <w:rsid w:val="009541E5"/>
    <w:rsid w:val="009566C5"/>
    <w:rsid w:val="00960913"/>
    <w:rsid w:val="00962AB2"/>
    <w:rsid w:val="00975507"/>
    <w:rsid w:val="009779CE"/>
    <w:rsid w:val="009800B8"/>
    <w:rsid w:val="00981D1D"/>
    <w:rsid w:val="009853E6"/>
    <w:rsid w:val="009859E8"/>
    <w:rsid w:val="00987BCC"/>
    <w:rsid w:val="00991BE3"/>
    <w:rsid w:val="00997F2A"/>
    <w:rsid w:val="009A2955"/>
    <w:rsid w:val="009A326F"/>
    <w:rsid w:val="009A3E0F"/>
    <w:rsid w:val="009A602E"/>
    <w:rsid w:val="009B1633"/>
    <w:rsid w:val="009B1B81"/>
    <w:rsid w:val="009B2142"/>
    <w:rsid w:val="009B5D53"/>
    <w:rsid w:val="009B77E5"/>
    <w:rsid w:val="009C3ED0"/>
    <w:rsid w:val="009C498D"/>
    <w:rsid w:val="009C50CF"/>
    <w:rsid w:val="009D15F2"/>
    <w:rsid w:val="009D34DF"/>
    <w:rsid w:val="009D403F"/>
    <w:rsid w:val="009D70BA"/>
    <w:rsid w:val="009E07E5"/>
    <w:rsid w:val="009E13FB"/>
    <w:rsid w:val="009E1BDF"/>
    <w:rsid w:val="009E6449"/>
    <w:rsid w:val="009E7E28"/>
    <w:rsid w:val="009F020E"/>
    <w:rsid w:val="009F19AE"/>
    <w:rsid w:val="00A00275"/>
    <w:rsid w:val="00A010ED"/>
    <w:rsid w:val="00A05997"/>
    <w:rsid w:val="00A109E0"/>
    <w:rsid w:val="00A16212"/>
    <w:rsid w:val="00A16275"/>
    <w:rsid w:val="00A16D47"/>
    <w:rsid w:val="00A17C10"/>
    <w:rsid w:val="00A20FAD"/>
    <w:rsid w:val="00A21C50"/>
    <w:rsid w:val="00A2246B"/>
    <w:rsid w:val="00A2523E"/>
    <w:rsid w:val="00A25F1F"/>
    <w:rsid w:val="00A26879"/>
    <w:rsid w:val="00A2705A"/>
    <w:rsid w:val="00A4271F"/>
    <w:rsid w:val="00A445FE"/>
    <w:rsid w:val="00A46428"/>
    <w:rsid w:val="00A46CC0"/>
    <w:rsid w:val="00A46E82"/>
    <w:rsid w:val="00A50E36"/>
    <w:rsid w:val="00A5226A"/>
    <w:rsid w:val="00A523FC"/>
    <w:rsid w:val="00A53C3D"/>
    <w:rsid w:val="00A54BD5"/>
    <w:rsid w:val="00A618AB"/>
    <w:rsid w:val="00A62047"/>
    <w:rsid w:val="00A6278A"/>
    <w:rsid w:val="00A62B01"/>
    <w:rsid w:val="00A63087"/>
    <w:rsid w:val="00A64274"/>
    <w:rsid w:val="00A70C0B"/>
    <w:rsid w:val="00A7113B"/>
    <w:rsid w:val="00A761E5"/>
    <w:rsid w:val="00A7707A"/>
    <w:rsid w:val="00A821EC"/>
    <w:rsid w:val="00A863E8"/>
    <w:rsid w:val="00A8792A"/>
    <w:rsid w:val="00A91102"/>
    <w:rsid w:val="00A97CC8"/>
    <w:rsid w:val="00AA1172"/>
    <w:rsid w:val="00AA28C4"/>
    <w:rsid w:val="00AA4E06"/>
    <w:rsid w:val="00AA5074"/>
    <w:rsid w:val="00AA528E"/>
    <w:rsid w:val="00AB01CF"/>
    <w:rsid w:val="00AB131D"/>
    <w:rsid w:val="00AB4752"/>
    <w:rsid w:val="00AB5D5F"/>
    <w:rsid w:val="00AB68E8"/>
    <w:rsid w:val="00AC118B"/>
    <w:rsid w:val="00AC5281"/>
    <w:rsid w:val="00AD1606"/>
    <w:rsid w:val="00AD217D"/>
    <w:rsid w:val="00AD27A9"/>
    <w:rsid w:val="00AE5D8B"/>
    <w:rsid w:val="00AE6408"/>
    <w:rsid w:val="00AF452C"/>
    <w:rsid w:val="00B0209E"/>
    <w:rsid w:val="00B048AE"/>
    <w:rsid w:val="00B06829"/>
    <w:rsid w:val="00B10929"/>
    <w:rsid w:val="00B13AE2"/>
    <w:rsid w:val="00B151B3"/>
    <w:rsid w:val="00B2167A"/>
    <w:rsid w:val="00B222F3"/>
    <w:rsid w:val="00B240AE"/>
    <w:rsid w:val="00B27337"/>
    <w:rsid w:val="00B30F48"/>
    <w:rsid w:val="00B33379"/>
    <w:rsid w:val="00B3345B"/>
    <w:rsid w:val="00B378D0"/>
    <w:rsid w:val="00B37D36"/>
    <w:rsid w:val="00B441CD"/>
    <w:rsid w:val="00B51926"/>
    <w:rsid w:val="00B52644"/>
    <w:rsid w:val="00B527CD"/>
    <w:rsid w:val="00B542A9"/>
    <w:rsid w:val="00B55C55"/>
    <w:rsid w:val="00B61A63"/>
    <w:rsid w:val="00B63FF7"/>
    <w:rsid w:val="00B641B4"/>
    <w:rsid w:val="00B64E25"/>
    <w:rsid w:val="00B6708B"/>
    <w:rsid w:val="00B73BE3"/>
    <w:rsid w:val="00B74999"/>
    <w:rsid w:val="00B77AD6"/>
    <w:rsid w:val="00B83E47"/>
    <w:rsid w:val="00B9257E"/>
    <w:rsid w:val="00B95EE3"/>
    <w:rsid w:val="00BA2C6B"/>
    <w:rsid w:val="00BA543C"/>
    <w:rsid w:val="00BA73AD"/>
    <w:rsid w:val="00BA7EF9"/>
    <w:rsid w:val="00BB0388"/>
    <w:rsid w:val="00BB049D"/>
    <w:rsid w:val="00BB2263"/>
    <w:rsid w:val="00BB2E8B"/>
    <w:rsid w:val="00BB66DC"/>
    <w:rsid w:val="00BC3AAF"/>
    <w:rsid w:val="00BC617C"/>
    <w:rsid w:val="00BC6ED2"/>
    <w:rsid w:val="00BD16DF"/>
    <w:rsid w:val="00BD218E"/>
    <w:rsid w:val="00BD501B"/>
    <w:rsid w:val="00BE11CA"/>
    <w:rsid w:val="00BE3CD6"/>
    <w:rsid w:val="00BE4A06"/>
    <w:rsid w:val="00BE5156"/>
    <w:rsid w:val="00BE6734"/>
    <w:rsid w:val="00BF4723"/>
    <w:rsid w:val="00BF6054"/>
    <w:rsid w:val="00BF78FF"/>
    <w:rsid w:val="00BF79A1"/>
    <w:rsid w:val="00C023DE"/>
    <w:rsid w:val="00C0249D"/>
    <w:rsid w:val="00C045EC"/>
    <w:rsid w:val="00C0520D"/>
    <w:rsid w:val="00C0585E"/>
    <w:rsid w:val="00C05F17"/>
    <w:rsid w:val="00C1028B"/>
    <w:rsid w:val="00C118CC"/>
    <w:rsid w:val="00C15572"/>
    <w:rsid w:val="00C16778"/>
    <w:rsid w:val="00C20711"/>
    <w:rsid w:val="00C224D4"/>
    <w:rsid w:val="00C2431A"/>
    <w:rsid w:val="00C24931"/>
    <w:rsid w:val="00C27980"/>
    <w:rsid w:val="00C303D4"/>
    <w:rsid w:val="00C332C7"/>
    <w:rsid w:val="00C340D0"/>
    <w:rsid w:val="00C343D7"/>
    <w:rsid w:val="00C41113"/>
    <w:rsid w:val="00C5065E"/>
    <w:rsid w:val="00C51319"/>
    <w:rsid w:val="00C518ED"/>
    <w:rsid w:val="00C523F1"/>
    <w:rsid w:val="00C52C5A"/>
    <w:rsid w:val="00C56938"/>
    <w:rsid w:val="00C713B5"/>
    <w:rsid w:val="00C7368A"/>
    <w:rsid w:val="00C73EC2"/>
    <w:rsid w:val="00C7764C"/>
    <w:rsid w:val="00C778F3"/>
    <w:rsid w:val="00C81558"/>
    <w:rsid w:val="00C81C2D"/>
    <w:rsid w:val="00C84029"/>
    <w:rsid w:val="00C8485C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D0024"/>
    <w:rsid w:val="00CD0C50"/>
    <w:rsid w:val="00CD362D"/>
    <w:rsid w:val="00CD3B2D"/>
    <w:rsid w:val="00CD4912"/>
    <w:rsid w:val="00CD60E7"/>
    <w:rsid w:val="00CD7694"/>
    <w:rsid w:val="00CE27B0"/>
    <w:rsid w:val="00CE3DC0"/>
    <w:rsid w:val="00CE4B0B"/>
    <w:rsid w:val="00CF39C6"/>
    <w:rsid w:val="00D0519D"/>
    <w:rsid w:val="00D10002"/>
    <w:rsid w:val="00D16EFA"/>
    <w:rsid w:val="00D20701"/>
    <w:rsid w:val="00D2109A"/>
    <w:rsid w:val="00D228F3"/>
    <w:rsid w:val="00D2453C"/>
    <w:rsid w:val="00D26826"/>
    <w:rsid w:val="00D27ED0"/>
    <w:rsid w:val="00D31D4F"/>
    <w:rsid w:val="00D37443"/>
    <w:rsid w:val="00D41CE1"/>
    <w:rsid w:val="00D42536"/>
    <w:rsid w:val="00D435DE"/>
    <w:rsid w:val="00D4422F"/>
    <w:rsid w:val="00D44DF0"/>
    <w:rsid w:val="00D46DA6"/>
    <w:rsid w:val="00D46EC1"/>
    <w:rsid w:val="00D53A40"/>
    <w:rsid w:val="00D54681"/>
    <w:rsid w:val="00D6215D"/>
    <w:rsid w:val="00D62B11"/>
    <w:rsid w:val="00D65CCD"/>
    <w:rsid w:val="00D66F0A"/>
    <w:rsid w:val="00D73FCE"/>
    <w:rsid w:val="00D7432E"/>
    <w:rsid w:val="00D7584C"/>
    <w:rsid w:val="00D77A53"/>
    <w:rsid w:val="00D81219"/>
    <w:rsid w:val="00D81BDF"/>
    <w:rsid w:val="00D82A4A"/>
    <w:rsid w:val="00D90DB2"/>
    <w:rsid w:val="00D93258"/>
    <w:rsid w:val="00D93D93"/>
    <w:rsid w:val="00DA1311"/>
    <w:rsid w:val="00DA3BE9"/>
    <w:rsid w:val="00DA3DFB"/>
    <w:rsid w:val="00DA49C3"/>
    <w:rsid w:val="00DA7021"/>
    <w:rsid w:val="00DB5CFB"/>
    <w:rsid w:val="00DB7E03"/>
    <w:rsid w:val="00DC0446"/>
    <w:rsid w:val="00DD1281"/>
    <w:rsid w:val="00DD1EA5"/>
    <w:rsid w:val="00DD2951"/>
    <w:rsid w:val="00DD3056"/>
    <w:rsid w:val="00DD6B88"/>
    <w:rsid w:val="00DE05AF"/>
    <w:rsid w:val="00DE11B8"/>
    <w:rsid w:val="00DE3F82"/>
    <w:rsid w:val="00DE644F"/>
    <w:rsid w:val="00DF41CF"/>
    <w:rsid w:val="00DF78F7"/>
    <w:rsid w:val="00E026A5"/>
    <w:rsid w:val="00E0401F"/>
    <w:rsid w:val="00E0487E"/>
    <w:rsid w:val="00E15F7F"/>
    <w:rsid w:val="00E21646"/>
    <w:rsid w:val="00E224A4"/>
    <w:rsid w:val="00E30E38"/>
    <w:rsid w:val="00E31226"/>
    <w:rsid w:val="00E34CB2"/>
    <w:rsid w:val="00E41502"/>
    <w:rsid w:val="00E42316"/>
    <w:rsid w:val="00E454B4"/>
    <w:rsid w:val="00E45C7B"/>
    <w:rsid w:val="00E53611"/>
    <w:rsid w:val="00E53613"/>
    <w:rsid w:val="00E53BD8"/>
    <w:rsid w:val="00E544C4"/>
    <w:rsid w:val="00E54A79"/>
    <w:rsid w:val="00E60160"/>
    <w:rsid w:val="00E639AA"/>
    <w:rsid w:val="00E65DF1"/>
    <w:rsid w:val="00E67444"/>
    <w:rsid w:val="00E706F4"/>
    <w:rsid w:val="00E7210B"/>
    <w:rsid w:val="00E74E69"/>
    <w:rsid w:val="00E75420"/>
    <w:rsid w:val="00E755DB"/>
    <w:rsid w:val="00E80B9D"/>
    <w:rsid w:val="00E914C3"/>
    <w:rsid w:val="00E915BD"/>
    <w:rsid w:val="00E950D8"/>
    <w:rsid w:val="00EA06FB"/>
    <w:rsid w:val="00EA484B"/>
    <w:rsid w:val="00EA5426"/>
    <w:rsid w:val="00EB2450"/>
    <w:rsid w:val="00EC134F"/>
    <w:rsid w:val="00EC5BBA"/>
    <w:rsid w:val="00EC63B5"/>
    <w:rsid w:val="00EC689F"/>
    <w:rsid w:val="00ED0137"/>
    <w:rsid w:val="00ED7E53"/>
    <w:rsid w:val="00EE334F"/>
    <w:rsid w:val="00EE38FE"/>
    <w:rsid w:val="00EE3C77"/>
    <w:rsid w:val="00EE524F"/>
    <w:rsid w:val="00EE6683"/>
    <w:rsid w:val="00EE6CAC"/>
    <w:rsid w:val="00EE7C0D"/>
    <w:rsid w:val="00F001ED"/>
    <w:rsid w:val="00F07CBC"/>
    <w:rsid w:val="00F105AC"/>
    <w:rsid w:val="00F11A6A"/>
    <w:rsid w:val="00F12385"/>
    <w:rsid w:val="00F1437C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9E2"/>
    <w:rsid w:val="00F47EC0"/>
    <w:rsid w:val="00F51989"/>
    <w:rsid w:val="00F51DF6"/>
    <w:rsid w:val="00F52633"/>
    <w:rsid w:val="00F535B0"/>
    <w:rsid w:val="00F54DA3"/>
    <w:rsid w:val="00F561EF"/>
    <w:rsid w:val="00F5756A"/>
    <w:rsid w:val="00F577FE"/>
    <w:rsid w:val="00F600B1"/>
    <w:rsid w:val="00F612C1"/>
    <w:rsid w:val="00F6421D"/>
    <w:rsid w:val="00F6522D"/>
    <w:rsid w:val="00F656F7"/>
    <w:rsid w:val="00F665E0"/>
    <w:rsid w:val="00F67F73"/>
    <w:rsid w:val="00F73224"/>
    <w:rsid w:val="00F7501B"/>
    <w:rsid w:val="00F769B2"/>
    <w:rsid w:val="00F7728B"/>
    <w:rsid w:val="00F776BE"/>
    <w:rsid w:val="00F80F76"/>
    <w:rsid w:val="00F8209B"/>
    <w:rsid w:val="00F82A50"/>
    <w:rsid w:val="00F960AD"/>
    <w:rsid w:val="00F9769D"/>
    <w:rsid w:val="00FA01CD"/>
    <w:rsid w:val="00FA5860"/>
    <w:rsid w:val="00FB12D3"/>
    <w:rsid w:val="00FB1A57"/>
    <w:rsid w:val="00FB26F7"/>
    <w:rsid w:val="00FB2EE0"/>
    <w:rsid w:val="00FB3B40"/>
    <w:rsid w:val="00FB4123"/>
    <w:rsid w:val="00FC18CE"/>
    <w:rsid w:val="00FC4114"/>
    <w:rsid w:val="00FC68B0"/>
    <w:rsid w:val="00FC712B"/>
    <w:rsid w:val="00FD7382"/>
    <w:rsid w:val="00FE164F"/>
    <w:rsid w:val="00FE1DC2"/>
    <w:rsid w:val="00FE2FF6"/>
    <w:rsid w:val="00FE4146"/>
    <w:rsid w:val="00FE4ED0"/>
    <w:rsid w:val="00FE71FB"/>
    <w:rsid w:val="00FE78B6"/>
    <w:rsid w:val="00FF1A9B"/>
    <w:rsid w:val="00FF2B60"/>
    <w:rsid w:val="00FF6CAD"/>
    <w:rsid w:val="0BF4E25E"/>
    <w:rsid w:val="6A1AE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ind w:left="-1354" w:right="-1440" w:firstLine="1354"/>
      <w:outlineLvl w:val="0"/>
    </w:pPr>
    <w:rPr>
      <w:rFonts w:cs="Times New Roman (Body CS)"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cs="Times New Roman (Body CS)" w:asciiTheme="majorHAnsi" w:hAnsiTheme="majorHAnsi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color="4472C4" w:themeColor="accent1" w:sz="6" w:space="2"/>
        <w:left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color="4472C4" w:themeColor="accent1" w:sz="6" w:space="2"/>
        <w:left w:val="dotted" w:color="4472C4" w:themeColor="accent1" w:sz="6" w:space="2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color="4472C4" w:themeColor="accent1" w:sz="6" w:space="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color="4472C4" w:themeColor="accent1" w:sz="6" w:space="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cs="Times New Roman (Body CS)" w:asciiTheme="majorHAnsi" w:hAnsiTheme="majorHAnsi"/>
      <w:b/>
      <w:caps/>
      <w:color w:val="FFFFFF" w:themeColor="background1"/>
      <w:spacing w:val="10"/>
      <w:kern w:val="28"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112D"/>
    <w:rPr>
      <w:rFonts w:cs="Times New Roman (Body CS)" w:asciiTheme="majorHAnsi" w:hAnsiTheme="majorHAnsi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B112D"/>
    <w:rPr>
      <w:rFonts w:cs="Times New Roman (Body CS)" w:asciiTheme="majorHAnsi" w:hAnsiTheme="majorHAnsi"/>
      <w:b/>
      <w:bCs/>
      <w:caps/>
      <w:color w:val="FFFFFF" w:themeColor="background1"/>
      <w:spacing w:val="15"/>
      <w:shd w:val="clear" w:color="auto" w:fill="4472C4" w:themeFill="accent1"/>
    </w:rPr>
  </w:style>
  <w:style w:type="table" w:styleId="TipTable" w:customStyle="1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styleId="TipText" w:customStyle="1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0B112D"/>
    <w:rPr>
      <w:rFonts w:cs="Times New Roman (Body CS)" w:asciiTheme="majorHAnsi" w:hAnsiTheme="majorHAnsi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hAnsiTheme="majorHAnsi" w:eastAsiaTheme="majorEastAsia" w:cstheme="majorBidi"/>
      <w:noProof/>
      <w:color w:val="1F3864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0B112D"/>
    <w:rPr>
      <w:rFonts w:asciiTheme="majorHAnsi" w:hAnsiTheme="majorHAnsi" w:eastAsiaTheme="majorEastAsia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roposalTable" w:customStyle="1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styleId="FootnoteTextChar" w:customStyle="1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styleId="TableTextDecimal" w:customStyle="1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styleId="SignatureChar" w:customStyle="1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color="4472C4" w:themeColor="accent1" w:sz="4" w:space="10"/>
        <w:left w:val="single" w:color="4472C4" w:themeColor="accent1" w:sz="4" w:space="10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color="2F5496" w:themeColor="accent1" w:themeShade="BF" w:sz="2" w:space="10"/>
        <w:left w:val="single" w:color="2F5496" w:themeColor="accent1" w:themeShade="BF" w:sz="2" w:space="10"/>
        <w:bottom w:val="single" w:color="2F5496" w:themeColor="accent1" w:themeShade="BF" w:sz="2" w:space="10"/>
        <w:right w:val="single" w:color="2F5496" w:themeColor="accent1" w:themeShade="BF" w:sz="2" w:space="10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roposalTable1" w:customStyle="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styleId="b" w:customStyle="1">
    <w:name w:val="b"/>
    <w:basedOn w:val="DefaultParagraphFont"/>
    <w:rsid w:val="001913E9"/>
  </w:style>
  <w:style w:type="character" w:styleId="entry" w:customStyle="1">
    <w:name w:val="entry"/>
    <w:basedOn w:val="DefaultParagraphFont"/>
    <w:rsid w:val="001913E9"/>
  </w:style>
  <w:style w:type="character" w:styleId="k" w:customStyle="1">
    <w:name w:val="k"/>
    <w:basedOn w:val="DefaultParagraphFont"/>
    <w:rsid w:val="001913E9"/>
  </w:style>
  <w:style w:type="character" w:styleId="s" w:customStyle="1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091F4B"/>
    <w:rsid w:val="00190586"/>
    <w:rsid w:val="001A65D7"/>
    <w:rsid w:val="00251936"/>
    <w:rsid w:val="0030684F"/>
    <w:rsid w:val="00313511"/>
    <w:rsid w:val="003B3DE1"/>
    <w:rsid w:val="003D2215"/>
    <w:rsid w:val="00430BCE"/>
    <w:rsid w:val="004B6DEE"/>
    <w:rsid w:val="004E4E30"/>
    <w:rsid w:val="006151A2"/>
    <w:rsid w:val="006B77FA"/>
    <w:rsid w:val="006E796C"/>
    <w:rsid w:val="0074667C"/>
    <w:rsid w:val="00777D0C"/>
    <w:rsid w:val="00805A76"/>
    <w:rsid w:val="00822362"/>
    <w:rsid w:val="009078BC"/>
    <w:rsid w:val="00B31402"/>
    <w:rsid w:val="00DD5258"/>
    <w:rsid w:val="00DF0C5D"/>
    <w:rsid w:val="00E33751"/>
    <w:rsid w:val="00F50EA6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3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Business services proposal.dotx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Srivastava, Vaishali</cp:lastModifiedBy>
  <cp:revision>2</cp:revision>
  <dcterms:created xsi:type="dcterms:W3CDTF">2023-06-07T04:58:00Z</dcterms:created>
  <dcterms:modified xsi:type="dcterms:W3CDTF">2023-06-22T09:07:20Z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  <property fmtid="{D5CDD505-2E9C-101B-9397-08002B2CF9AE}" pid="3" name="MediaServiceImageTags">
    <vt:lpwstr/>
  </property>
</Properties>
</file>